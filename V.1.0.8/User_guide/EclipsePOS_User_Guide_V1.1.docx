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glossary/document.xml" ContentType="application/vnd.openxmlformats-officedocument.wordprocessingml.document.glossary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customXml/itemProps4.xml" ContentType="application/vnd.openxmlformats-officedocument.customXmlPropertie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szCs w:val="20"/>
        </w:rPr>
        <w:id w:val="780446891"/>
        <w:docPartObj>
          <w:docPartGallery w:val="Cover Pages"/>
          <w:docPartUnique/>
        </w:docPartObj>
      </w:sdtPr>
      <w:sdtContent>
        <w:tbl>
          <w:tblPr>
            <w:tblStyle w:val="TableGrid"/>
            <w:tblpPr w:leftFromText="187" w:rightFromText="187" w:tblpYSpec="bottom"/>
            <w:tblOverlap w:val="never"/>
            <w:tblW w:w="0" w:type="auto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CellMar>
              <w:top w:w="115" w:type="dxa"/>
              <w:left w:w="115" w:type="dxa"/>
              <w:bottom w:w="72" w:type="dxa"/>
              <w:right w:w="115" w:type="dxa"/>
            </w:tblCellMar>
            <w:tblLook w:val="04A0"/>
          </w:tblPr>
          <w:tblGrid>
            <w:gridCol w:w="1086"/>
            <w:gridCol w:w="2842"/>
            <w:gridCol w:w="1632"/>
            <w:gridCol w:w="4016"/>
          </w:tblGrid>
          <w:tr w:rsidR="005C10F1">
            <w:tc>
              <w:tcPr>
                <w:tcW w:w="1086" w:type="dxa"/>
                <w:vAlign w:val="center"/>
              </w:tcPr>
              <w:p w:rsidR="005C10F1" w:rsidRDefault="005C10F1">
                <w:pPr>
                  <w:pStyle w:val="NoSpacing"/>
                </w:pPr>
              </w:p>
            </w:tc>
            <w:tc>
              <w:tcPr>
                <w:tcW w:w="2842" w:type="dxa"/>
                <w:vAlign w:val="center"/>
              </w:tcPr>
              <w:p w:rsidR="005C10F1" w:rsidRDefault="005C10F1" w:rsidP="00C15154">
                <w:pPr>
                  <w:pStyle w:val="NoSpacing"/>
                </w:pPr>
              </w:p>
            </w:tc>
            <w:tc>
              <w:tcPr>
                <w:tcW w:w="5648" w:type="dxa"/>
                <w:gridSpan w:val="2"/>
                <w:vAlign w:val="center"/>
              </w:tcPr>
              <w:p w:rsidR="005C10F1" w:rsidRDefault="005C10F1">
                <w:pPr>
                  <w:pStyle w:val="NoSpacing"/>
                </w:pPr>
              </w:p>
            </w:tc>
          </w:tr>
          <w:tr w:rsidR="005C10F1">
            <w:tc>
              <w:tcPr>
                <w:tcW w:w="3928" w:type="dxa"/>
                <w:gridSpan w:val="2"/>
                <w:vAlign w:val="center"/>
              </w:tcPr>
              <w:p w:rsidR="005C10F1" w:rsidRDefault="005C10F1">
                <w:pPr>
                  <w:pStyle w:val="NoSpacing"/>
                </w:pPr>
              </w:p>
            </w:tc>
            <w:tc>
              <w:tcPr>
                <w:tcW w:w="5648" w:type="dxa"/>
                <w:gridSpan w:val="2"/>
                <w:vAlign w:val="center"/>
              </w:tcPr>
              <w:p w:rsidR="005C10F1" w:rsidRDefault="005C10F1">
                <w:pPr>
                  <w:pStyle w:val="NoSpacing"/>
                </w:pPr>
              </w:p>
            </w:tc>
          </w:tr>
          <w:tr w:rsidR="005C10F1">
            <w:trPr>
              <w:trHeight w:val="1800"/>
            </w:trPr>
            <w:tc>
              <w:tcPr>
                <w:tcW w:w="9576" w:type="dxa"/>
                <w:gridSpan w:val="4"/>
                <w:tcMar>
                  <w:top w:w="115" w:type="dxa"/>
                  <w:left w:w="115" w:type="dxa"/>
                  <w:bottom w:w="72" w:type="dxa"/>
                  <w:right w:w="115" w:type="dxa"/>
                </w:tcMar>
                <w:vAlign w:val="center"/>
              </w:tcPr>
              <w:p w:rsidR="005C10F1" w:rsidRDefault="002D22A9">
                <w:pPr>
                  <w:pStyle w:val="NoSpacing"/>
                  <w:rPr>
                    <w:rFonts w:asciiTheme="majorHAnsi" w:hAnsiTheme="majorHAnsi"/>
                    <w:color w:val="3E3E67" w:themeColor="accent1" w:themeShade="BF"/>
                    <w:sz w:val="72"/>
                    <w:szCs w:val="72"/>
                  </w:rPr>
                </w:pPr>
                <w:sdt>
                  <w:sdtPr>
                    <w:rPr>
                      <w:rFonts w:asciiTheme="majorHAnsi" w:hAnsiTheme="majorHAnsi"/>
                      <w:color w:val="3E3E67" w:themeColor="accent1" w:themeShade="BF"/>
                      <w:sz w:val="72"/>
                      <w:szCs w:val="72"/>
                    </w:rPr>
                    <w:alias w:val="Title"/>
                    <w:id w:val="220683848"/>
                    <w:placeholder>
                      <w:docPart w:val="C3BED6A2F852427AA869E74AC6229C99"/>
                    </w:placeholder>
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<w:text/>
                  </w:sdtPr>
                  <w:sdtContent>
                    <w:proofErr w:type="spellStart"/>
                    <w:r w:rsidR="00493E89">
                      <w:rPr>
                        <w:rFonts w:asciiTheme="majorHAnsi" w:hAnsiTheme="majorHAnsi"/>
                        <w:sz w:val="72"/>
                        <w:szCs w:val="72"/>
                        <w:lang w:val="en-SG"/>
                      </w:rPr>
                      <w:t>EclipsePOS</w:t>
                    </w:r>
                    <w:proofErr w:type="spellEnd"/>
                    <w:r w:rsidR="00493E89">
                      <w:rPr>
                        <w:rFonts w:asciiTheme="majorHAnsi" w:hAnsiTheme="majorHAnsi"/>
                        <w:sz w:val="72"/>
                        <w:szCs w:val="72"/>
                        <w:lang w:val="en-SG"/>
                      </w:rPr>
                      <w:t xml:space="preserve"> User Guide</w:t>
                    </w:r>
                    <w:r w:rsidR="00C13C3D">
                      <w:rPr>
                        <w:rFonts w:asciiTheme="majorHAnsi" w:hAnsiTheme="majorHAnsi"/>
                        <w:sz w:val="72"/>
                        <w:szCs w:val="72"/>
                        <w:lang w:val="en-SG"/>
                      </w:rPr>
                      <w:t xml:space="preserve"> </w:t>
                    </w:r>
                  </w:sdtContent>
                </w:sdt>
              </w:p>
              <w:p w:rsidR="005C10F1" w:rsidRDefault="002D22A9" w:rsidP="00092221">
                <w:pPr>
                  <w:pStyle w:val="NoSpacing"/>
                </w:pPr>
                <w:sdt>
                  <w:sdtPr>
                    <w:rPr>
                      <w:i/>
                      <w:color w:val="424456" w:themeColor="text2"/>
                      <w:sz w:val="28"/>
                      <w:szCs w:val="28"/>
                    </w:rPr>
                    <w:alias w:val="Subtitle"/>
                    <w:id w:val="220683832"/>
                    <w:placeholder>
                      <w:docPart w:val="B7E40CB8C46544039F665C0192D9C89D"/>
                    </w:placeholder>
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<w:text/>
                  </w:sdtPr>
                  <w:sdtContent/>
                </w:sdt>
              </w:p>
            </w:tc>
          </w:tr>
          <w:tr w:rsidR="005C10F1">
            <w:tc>
              <w:tcPr>
                <w:tcW w:w="1086" w:type="dxa"/>
                <w:vAlign w:val="center"/>
              </w:tcPr>
              <w:p w:rsidR="005C10F1" w:rsidRDefault="005C10F1">
                <w:pPr>
                  <w:pStyle w:val="NoSpacing"/>
                </w:pPr>
              </w:p>
            </w:tc>
            <w:tc>
              <w:tcPr>
                <w:tcW w:w="4474" w:type="dxa"/>
                <w:gridSpan w:val="2"/>
                <w:vAlign w:val="center"/>
              </w:tcPr>
              <w:p w:rsidR="005C10F1" w:rsidRDefault="005C10F1">
                <w:pPr>
                  <w:pStyle w:val="NoSpacing"/>
                </w:pPr>
              </w:p>
            </w:tc>
            <w:tc>
              <w:tcPr>
                <w:tcW w:w="4016" w:type="dxa"/>
                <w:vAlign w:val="center"/>
              </w:tcPr>
              <w:p w:rsidR="005C10F1" w:rsidRDefault="005C10F1">
                <w:pPr>
                  <w:pStyle w:val="NoSpacing"/>
                </w:pPr>
              </w:p>
            </w:tc>
          </w:tr>
          <w:tr w:rsidR="005C10F1">
            <w:tc>
              <w:tcPr>
                <w:tcW w:w="1086" w:type="dxa"/>
                <w:vAlign w:val="center"/>
              </w:tcPr>
              <w:p w:rsidR="005C10F1" w:rsidRDefault="005C10F1">
                <w:pPr>
                  <w:pStyle w:val="NoSpacing"/>
                </w:pPr>
              </w:p>
            </w:tc>
            <w:tc>
              <w:tcPr>
                <w:tcW w:w="4474" w:type="dxa"/>
                <w:gridSpan w:val="2"/>
                <w:vAlign w:val="center"/>
              </w:tcPr>
              <w:p w:rsidR="005C10F1" w:rsidRDefault="005C10F1">
                <w:pPr>
                  <w:pStyle w:val="NoSpacing"/>
                </w:pPr>
              </w:p>
            </w:tc>
            <w:tc>
              <w:tcPr>
                <w:tcW w:w="4016" w:type="dxa"/>
                <w:vAlign w:val="center"/>
              </w:tcPr>
              <w:p w:rsidR="005C10F1" w:rsidRDefault="002D22A9" w:rsidP="00092221">
                <w:pPr>
                  <w:pStyle w:val="NoSpacing"/>
                </w:pPr>
                <w:sdt>
                  <w:sdtPr>
                    <w:rPr>
                      <w:color w:val="424456" w:themeColor="text2"/>
                    </w:rPr>
                    <w:alias w:val="Author"/>
                    <w:id w:val="81130488"/>
                    <w:placeholder>
                      <w:docPart w:val="6E9D957A4FEB4B83A14C6E09542ADB46"/>
                    </w:placeholder>
                    <w:showingPlcHdr/>
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<w:text/>
                  </w:sdtPr>
                  <w:sdtContent>
                    <w:r w:rsidR="00092221">
                      <w:rPr>
                        <w:color w:val="424456" w:themeColor="text2"/>
                      </w:rPr>
                      <w:t>[Type the author name]</w:t>
                    </w:r>
                  </w:sdtContent>
                </w:sdt>
              </w:p>
            </w:tc>
          </w:tr>
        </w:tbl>
        <w:p w:rsidR="005C10F1" w:rsidRDefault="00A8050A">
          <w:pPr>
            <w:rPr>
              <w:rFonts w:asciiTheme="majorHAnsi" w:hAnsiTheme="majorHAnsi"/>
              <w:color w:val="53548A" w:themeColor="accent1"/>
              <w:sz w:val="56"/>
              <w:szCs w:val="56"/>
            </w:rPr>
          </w:pPr>
          <w:r>
            <w:br w:type="page"/>
          </w:r>
        </w:p>
      </w:sdtContent>
    </w:sdt>
    <w:p w:rsidR="00412B2E" w:rsidRDefault="00C15154">
      <w:pPr>
        <w:pStyle w:val="Title"/>
      </w:pPr>
      <w:r>
        <w:lastRenderedPageBreak/>
        <w:t>Chapter 1</w:t>
      </w:r>
    </w:p>
    <w:p w:rsidR="005C10F1" w:rsidRDefault="00C15154" w:rsidP="00FA582D">
      <w:pPr>
        <w:pStyle w:val="Title"/>
        <w:rPr>
          <w:i/>
          <w:color w:val="53548A" w:themeColor="accent1"/>
          <w:sz w:val="20"/>
          <w:szCs w:val="20"/>
        </w:rPr>
      </w:pPr>
      <w:r>
        <w:t>In</w:t>
      </w:r>
      <w:r w:rsidR="00EC6F21">
        <w:t>troduction</w:t>
      </w:r>
    </w:p>
    <w:sdt>
      <w:sdtPr>
        <w:alias w:val="Type the body of the report"/>
        <w:tag w:val="Type the body of the report"/>
        <w:id w:val="223570849"/>
        <w:placeholder>
          <w:docPart w:val="D70C7CB113284E53BA2BEDC147B8A249"/>
        </w:placeholder>
        <w:temporary/>
        <w:showingPlcHdr/>
      </w:sdtPr>
      <w:sdtContent>
        <w:p w:rsidR="005C10F1" w:rsidRDefault="005C10F1"/>
        <w:p w:rsidR="00E22907" w:rsidRDefault="00E22907" w:rsidP="00E22907">
          <w:pPr>
            <w:pStyle w:val="Heading2"/>
          </w:pPr>
          <w:r>
            <w:t>About EclipsePOS</w:t>
          </w:r>
        </w:p>
        <w:p w:rsidR="00D2462F" w:rsidRDefault="00BA003E" w:rsidP="006A0359">
          <w:r>
            <w:t xml:space="preserve">EclipsePOS </w:t>
          </w:r>
          <w:r w:rsidR="008B3383">
            <w:t xml:space="preserve">is a </w:t>
          </w:r>
          <w:r>
            <w:t>s</w:t>
          </w:r>
          <w:r w:rsidR="006A0359">
            <w:t xml:space="preserve">imple configurable </w:t>
          </w:r>
          <w:r w:rsidR="008B3383">
            <w:t xml:space="preserve">point of sales </w:t>
          </w:r>
          <w:r>
            <w:t xml:space="preserve">application that </w:t>
          </w:r>
          <w:r w:rsidR="00486689">
            <w:t>can be used in retail and restaurant</w:t>
          </w:r>
          <w:r w:rsidR="006A0359">
            <w:t>s.</w:t>
          </w:r>
          <w:r w:rsidR="00486689">
            <w:t xml:space="preserve"> </w:t>
          </w:r>
        </w:p>
        <w:p w:rsidR="005E7A7F" w:rsidRDefault="005E7A7F">
          <w:r>
            <w:t xml:space="preserve">EclipsePOS application is distributed free. You can download it from our website </w:t>
          </w:r>
          <w:hyperlink r:id="rId11" w:history="1">
            <w:r w:rsidR="008C15CC" w:rsidRPr="008C15CC">
              <w:rPr>
                <w:rStyle w:val="Hyperlink"/>
              </w:rPr>
              <w:t>http://</w:t>
            </w:r>
            <w:r w:rsidRPr="008C15CC">
              <w:rPr>
                <w:rStyle w:val="Hyperlink"/>
              </w:rPr>
              <w:t>www.eclipsesoftware.com.sg/download.htm</w:t>
            </w:r>
          </w:hyperlink>
        </w:p>
        <w:p w:rsidR="009312A4" w:rsidRDefault="009312A4">
          <w:r>
            <w:t>EclipsePOS is a PC based computer application.</w:t>
          </w:r>
        </w:p>
        <w:p w:rsidR="009312A4" w:rsidRDefault="009312A4"/>
        <w:p w:rsidR="005C10F1" w:rsidRDefault="00D2708A">
          <w:pPr>
            <w:pStyle w:val="Heading2"/>
          </w:pPr>
          <w:r>
            <w:t>Software Requirements</w:t>
          </w:r>
        </w:p>
        <w:p w:rsidR="005C10F1" w:rsidRDefault="00A8050A">
          <w:r>
            <w:t xml:space="preserve">You </w:t>
          </w:r>
          <w:r w:rsidR="005E7A7F">
            <w:t>need at least windows XP SP2 or higher 32 bit Microsoft Windows Operation system.</w:t>
          </w:r>
        </w:p>
        <w:p w:rsidR="008B3383" w:rsidRDefault="005E7A7F">
          <w:r>
            <w:t xml:space="preserve">EclipsePOS </w:t>
          </w:r>
          <w:r w:rsidR="008B3383">
            <w:t xml:space="preserve">clickonce installer </w:t>
          </w:r>
          <w:r w:rsidR="009312A4">
            <w:t>w</w:t>
          </w:r>
          <w:r>
            <w:t>ill install following Microsoft software components automatically</w:t>
          </w:r>
          <w:r w:rsidR="008B3383">
            <w:t>.</w:t>
          </w:r>
        </w:p>
        <w:p w:rsidR="008B3383" w:rsidRDefault="008B3383">
          <w:r>
            <w:t>Microsoft .Net Framework 3.5 SP2</w:t>
          </w:r>
        </w:p>
        <w:p w:rsidR="008B3383" w:rsidRDefault="008B3383">
          <w:r>
            <w:t>SQL Server Express 2005 SP2</w:t>
          </w:r>
        </w:p>
        <w:p w:rsidR="005E7A7F" w:rsidRDefault="008B3383">
          <w:r>
            <w:t xml:space="preserve">In addition to above, you will also need to install Microsoft POS for .Net 1.12 API  </w:t>
          </w:r>
          <w:r w:rsidR="005E7A7F">
            <w:t xml:space="preserve"> </w:t>
          </w:r>
        </w:p>
        <w:p w:rsidR="00D2708A" w:rsidRDefault="00D2708A" w:rsidP="00D2708A">
          <w:pPr>
            <w:pStyle w:val="Heading2"/>
          </w:pPr>
        </w:p>
        <w:p w:rsidR="00D2708A" w:rsidRDefault="00D2708A" w:rsidP="00D2708A">
          <w:pPr>
            <w:pStyle w:val="Heading2"/>
          </w:pPr>
        </w:p>
        <w:p w:rsidR="005C10F1" w:rsidRDefault="00D2708A" w:rsidP="00D2708A">
          <w:pPr>
            <w:pStyle w:val="Heading2"/>
          </w:pPr>
          <w:r>
            <w:t>Hardware Requirements</w:t>
          </w:r>
        </w:p>
        <w:p w:rsidR="009312A4" w:rsidRDefault="009312A4">
          <w:r>
            <w:t>Following are the minimum hardware requirement for your PC.</w:t>
          </w:r>
        </w:p>
        <w:p w:rsidR="009312A4" w:rsidRDefault="009312A4" w:rsidP="006A0359">
          <w:r>
            <w:t xml:space="preserve">RAM - Minimum </w:t>
          </w:r>
          <w:r w:rsidR="006A0359">
            <w:t>1G</w:t>
          </w:r>
          <w:r>
            <w:t>B</w:t>
          </w:r>
        </w:p>
        <w:p w:rsidR="009312A4" w:rsidRDefault="009312A4" w:rsidP="005E5319">
          <w:r>
            <w:t xml:space="preserve">Hard disk space - </w:t>
          </w:r>
          <w:r w:rsidR="00D113EA">
            <w:t xml:space="preserve">Minimum </w:t>
          </w:r>
          <w:r w:rsidR="005E5319">
            <w:t>4</w:t>
          </w:r>
          <w:r>
            <w:t>GB</w:t>
          </w:r>
          <w:r w:rsidR="00D113EA">
            <w:t xml:space="preserve"> free space</w:t>
          </w:r>
        </w:p>
        <w:p w:rsidR="00D2708A" w:rsidRDefault="009312A4" w:rsidP="00D113EA">
          <w:r>
            <w:t xml:space="preserve">Processor - </w:t>
          </w:r>
          <w:r w:rsidR="00D113EA">
            <w:t>Pentium 4</w:t>
          </w:r>
          <w:r w:rsidR="00DC0393">
            <w:t>,</w:t>
          </w:r>
          <w:r w:rsidR="00D113EA">
            <w:t xml:space="preserve"> Minimum 1GHz </w:t>
          </w:r>
        </w:p>
        <w:p w:rsidR="00E573E5" w:rsidRDefault="00E573E5" w:rsidP="00120572">
          <w:r>
            <w:t>VGA Monitor with minimum resolution 0f 1</w:t>
          </w:r>
          <w:r w:rsidR="00120572">
            <w:t>024 * 768</w:t>
          </w:r>
        </w:p>
        <w:p w:rsidR="00D2708A" w:rsidRDefault="00DC0393" w:rsidP="00D2708A">
          <w:r>
            <w:t>(</w:t>
          </w:r>
          <w:r w:rsidR="00EC3CD2">
            <w:t>Connection to Internet</w:t>
          </w:r>
          <w:r>
            <w:t xml:space="preserve"> - at least at the time of installation of EclipsePOS software application)</w:t>
          </w:r>
        </w:p>
        <w:p w:rsidR="00821923" w:rsidRDefault="00821923" w:rsidP="00821923">
          <w:pPr>
            <w:pStyle w:val="Heading2"/>
          </w:pPr>
          <w:r>
            <w:lastRenderedPageBreak/>
            <w:t>System Organization</w:t>
          </w:r>
        </w:p>
        <w:p w:rsidR="00EC3CD2" w:rsidRDefault="00EC3CD2" w:rsidP="00120572">
          <w:pPr>
            <w:spacing w:after="150" w:line="336" w:lineRule="auto"/>
            <w:textAlignment w:val="top"/>
            <w:rPr>
              <w:color w:val="000000"/>
              <w:szCs w:val="22"/>
            </w:rPr>
          </w:pPr>
          <w:r>
            <w:rPr>
              <w:color w:val="000000"/>
              <w:szCs w:val="22"/>
            </w:rPr>
            <w:t xml:space="preserve">EclipsePOS point of sales system consists of two </w:t>
          </w:r>
          <w:r w:rsidR="00120572">
            <w:rPr>
              <w:color w:val="000000"/>
              <w:szCs w:val="22"/>
            </w:rPr>
            <w:t xml:space="preserve">separate </w:t>
          </w:r>
          <w:r w:rsidR="00B141BD">
            <w:rPr>
              <w:color w:val="000000"/>
              <w:szCs w:val="22"/>
            </w:rPr>
            <w:t>executable</w:t>
          </w:r>
          <w:r w:rsidR="00120572">
            <w:rPr>
              <w:color w:val="000000"/>
              <w:szCs w:val="22"/>
            </w:rPr>
            <w:t>s</w:t>
          </w:r>
          <w:r w:rsidR="00B141BD">
            <w:rPr>
              <w:color w:val="000000"/>
              <w:szCs w:val="22"/>
            </w:rPr>
            <w:t>,</w:t>
          </w:r>
          <w:r w:rsidR="00120572">
            <w:rPr>
              <w:color w:val="000000"/>
              <w:szCs w:val="22"/>
            </w:rPr>
            <w:t xml:space="preserve"> </w:t>
          </w:r>
          <w:r>
            <w:rPr>
              <w:color w:val="000000"/>
              <w:szCs w:val="22"/>
            </w:rPr>
            <w:t>EclipsePOS Workbench and EclipsePOS System Manager.</w:t>
          </w:r>
          <w:r w:rsidR="00B141BD">
            <w:rPr>
              <w:color w:val="000000"/>
              <w:szCs w:val="22"/>
            </w:rPr>
            <w:t xml:space="preserve"> You need both executables to run and configure EclipsePOS system.</w:t>
          </w:r>
        </w:p>
        <w:p w:rsidR="00EC3CD2" w:rsidRDefault="00EC3CD2" w:rsidP="00EC3CD2">
          <w:pPr>
            <w:spacing w:after="150" w:line="336" w:lineRule="auto"/>
            <w:textAlignment w:val="top"/>
            <w:rPr>
              <w:color w:val="000000"/>
              <w:szCs w:val="22"/>
            </w:rPr>
          </w:pPr>
          <w:r>
            <w:rPr>
              <w:color w:val="000000"/>
              <w:szCs w:val="22"/>
            </w:rPr>
            <w:t xml:space="preserve">EclipsePOS workbench is where transactions are entered. </w:t>
          </w:r>
        </w:p>
        <w:p w:rsidR="00EC3CD2" w:rsidRDefault="00EC3CD2" w:rsidP="00EC3CD2">
          <w:pPr>
            <w:spacing w:after="150" w:line="336" w:lineRule="auto"/>
            <w:textAlignment w:val="top"/>
            <w:rPr>
              <w:color w:val="000000"/>
              <w:szCs w:val="22"/>
            </w:rPr>
          </w:pPr>
          <w:r>
            <w:rPr>
              <w:color w:val="000000"/>
              <w:szCs w:val="22"/>
            </w:rPr>
            <w:t xml:space="preserve">EclipsePOS system manager is where configuration settings such as item creation, menu configuration, price setup and user authorities are maintained. </w:t>
          </w:r>
        </w:p>
        <w:p w:rsidR="00774651" w:rsidRDefault="00120572" w:rsidP="00774651">
          <w:pPr>
            <w:spacing w:after="150" w:line="336" w:lineRule="auto"/>
            <w:textAlignment w:val="top"/>
            <w:rPr>
              <w:color w:val="000000"/>
              <w:szCs w:val="22"/>
            </w:rPr>
          </w:pPr>
          <w:r>
            <w:rPr>
              <w:color w:val="000000"/>
              <w:szCs w:val="22"/>
            </w:rPr>
            <w:t>EclipsePOS setup program can be deployed on a web server (Clickonce deployable)</w:t>
          </w:r>
          <w:r w:rsidR="00774651">
            <w:rPr>
              <w:color w:val="000000"/>
              <w:szCs w:val="22"/>
            </w:rPr>
            <w:t>.</w:t>
          </w:r>
        </w:p>
        <w:p w:rsidR="00EA27E0" w:rsidRDefault="00774651" w:rsidP="00774651">
          <w:pPr>
            <w:spacing w:after="150" w:line="336" w:lineRule="auto"/>
            <w:textAlignment w:val="top"/>
            <w:rPr>
              <w:color w:val="000000"/>
              <w:szCs w:val="22"/>
            </w:rPr>
          </w:pPr>
          <w:r>
            <w:rPr>
              <w:color w:val="000000"/>
              <w:szCs w:val="22"/>
            </w:rPr>
            <w:t xml:space="preserve"> </w:t>
          </w:r>
        </w:p>
        <w:p w:rsidR="00EA27E0" w:rsidRDefault="00EA27E0" w:rsidP="00EA27E0">
          <w:pPr>
            <w:pStyle w:val="Heading2"/>
          </w:pPr>
          <w:r>
            <w:t>Conventions used in this guide</w:t>
          </w:r>
        </w:p>
        <w:p w:rsidR="00735481" w:rsidRDefault="00EA27E0" w:rsidP="00B141BD">
          <w:r>
            <w:t>Following convention</w:t>
          </w:r>
          <w:r w:rsidR="00B141BD">
            <w:t>s</w:t>
          </w:r>
          <w:r>
            <w:t xml:space="preserve"> </w:t>
          </w:r>
          <w:r w:rsidR="00B141BD">
            <w:t>are</w:t>
          </w:r>
          <w:r w:rsidR="00735481">
            <w:t xml:space="preserve"> used in this guide</w:t>
          </w:r>
        </w:p>
        <w:p w:rsidR="00EA27E0" w:rsidRDefault="00EA27E0" w:rsidP="00EA27E0">
          <w:r w:rsidRPr="00735481">
            <w:rPr>
              <w:b/>
            </w:rPr>
            <w:t>EclipsePOS System Manger</w:t>
          </w:r>
          <w:r w:rsidR="00735481">
            <w:rPr>
              <w:b/>
            </w:rPr>
            <w:t xml:space="preserve"> </w:t>
          </w:r>
          <w:r w:rsidRPr="00735481">
            <w:rPr>
              <w:b/>
            </w:rPr>
            <w:t>-&gt;</w:t>
          </w:r>
          <w:r w:rsidR="00735481">
            <w:rPr>
              <w:b/>
            </w:rPr>
            <w:t xml:space="preserve"> </w:t>
          </w:r>
          <w:r w:rsidRPr="00735481">
            <w:rPr>
              <w:b/>
            </w:rPr>
            <w:t>POS Setup</w:t>
          </w:r>
          <w:r w:rsidR="00735481">
            <w:rPr>
              <w:b/>
            </w:rPr>
            <w:t xml:space="preserve"> </w:t>
          </w:r>
          <w:r w:rsidRPr="00735481">
            <w:rPr>
              <w:b/>
            </w:rPr>
            <w:t>-&gt;</w:t>
          </w:r>
          <w:r w:rsidR="00735481">
            <w:rPr>
              <w:b/>
            </w:rPr>
            <w:t xml:space="preserve"> </w:t>
          </w:r>
          <w:r w:rsidRPr="00735481">
            <w:rPr>
              <w:b/>
            </w:rPr>
            <w:t>System Manager Users</w:t>
          </w:r>
          <w:r>
            <w:t xml:space="preserve">.  </w:t>
          </w:r>
        </w:p>
        <w:p w:rsidR="00735481" w:rsidRDefault="00735481" w:rsidP="00735481">
          <w:r>
            <w:t>Indicated that you need to start the EclipsePOS system manger if not yet started,</w:t>
          </w:r>
          <w:r w:rsidR="00BD69EC">
            <w:t xml:space="preserve"> c</w:t>
          </w:r>
          <w:r>
            <w:t>lick on the 'POS setup' module navigation button and then 'System Manager User' task but</w:t>
          </w:r>
          <w:r w:rsidR="00BD69EC">
            <w:t>t</w:t>
          </w:r>
          <w:r>
            <w:t xml:space="preserve">on. </w:t>
          </w:r>
        </w:p>
        <w:p w:rsidR="00EA27E0" w:rsidRDefault="00EA27E0" w:rsidP="00EA27E0"/>
        <w:p w:rsidR="00735481" w:rsidRPr="00EA27E0" w:rsidRDefault="00735481" w:rsidP="00EA27E0"/>
        <w:p w:rsidR="00EA27E0" w:rsidRPr="00EA27E0" w:rsidRDefault="00EA27E0" w:rsidP="00EA27E0"/>
        <w:p w:rsidR="00EA27E0" w:rsidRDefault="00EA27E0" w:rsidP="00EC3CD2">
          <w:pPr>
            <w:spacing w:after="150" w:line="336" w:lineRule="auto"/>
            <w:textAlignment w:val="top"/>
            <w:rPr>
              <w:color w:val="000000"/>
              <w:szCs w:val="22"/>
            </w:rPr>
          </w:pPr>
        </w:p>
        <w:p w:rsidR="005C10F1" w:rsidRDefault="002D22A9"/>
      </w:sdtContent>
    </w:sdt>
    <w:p w:rsidR="0008218E" w:rsidRDefault="0008218E">
      <w:r>
        <w:br w:type="page"/>
      </w:r>
    </w:p>
    <w:p w:rsidR="00412B2E" w:rsidRDefault="0008218E" w:rsidP="0008218E">
      <w:pPr>
        <w:pStyle w:val="Title"/>
      </w:pPr>
      <w:r>
        <w:lastRenderedPageBreak/>
        <w:t>Chapter 2</w:t>
      </w:r>
    </w:p>
    <w:p w:rsidR="0008218E" w:rsidRDefault="00EC6F21" w:rsidP="0008218E">
      <w:pPr>
        <w:pStyle w:val="Title"/>
      </w:pPr>
      <w:r>
        <w:t>Getting Started</w:t>
      </w:r>
    </w:p>
    <w:p w:rsidR="00676F78" w:rsidRDefault="00676F78" w:rsidP="0008218E"/>
    <w:p w:rsidR="00DF789B" w:rsidRDefault="00032959" w:rsidP="00092221">
      <w:pPr>
        <w:pStyle w:val="Heading2"/>
      </w:pPr>
      <w:r>
        <w:t xml:space="preserve">Installing </w:t>
      </w:r>
      <w:proofErr w:type="spellStart"/>
      <w:r>
        <w:t>EclipsePOS</w:t>
      </w:r>
      <w:proofErr w:type="spellEnd"/>
      <w:r>
        <w:t xml:space="preserve"> </w:t>
      </w:r>
    </w:p>
    <w:p w:rsidR="00092221" w:rsidRDefault="00CB4C59" w:rsidP="00092221">
      <w:r>
        <w:t xml:space="preserve">You </w:t>
      </w:r>
      <w:r w:rsidR="00023FE8">
        <w:t xml:space="preserve">can </w:t>
      </w:r>
      <w:r>
        <w:t xml:space="preserve">download the </w:t>
      </w:r>
      <w:proofErr w:type="spellStart"/>
      <w:r>
        <w:t>EclipsePOS</w:t>
      </w:r>
      <w:proofErr w:type="spellEnd"/>
      <w:r>
        <w:t xml:space="preserve"> from our web site</w:t>
      </w:r>
    </w:p>
    <w:p w:rsidR="00CB4C59" w:rsidRDefault="00CB4C59" w:rsidP="00092221">
      <w:r>
        <w:t xml:space="preserve"> </w:t>
      </w:r>
      <w:hyperlink r:id="rId12" w:history="1">
        <w:r w:rsidR="00DF789B" w:rsidRPr="008C15CC">
          <w:rPr>
            <w:rStyle w:val="Hyperlink"/>
          </w:rPr>
          <w:t>http://www.eclipsesoftware.com.sg/download.htm</w:t>
        </w:r>
      </w:hyperlink>
    </w:p>
    <w:p w:rsidR="00877F5B" w:rsidRDefault="00B51CE5" w:rsidP="00D216DD">
      <w:r>
        <w:t xml:space="preserve">While installing </w:t>
      </w:r>
      <w:proofErr w:type="spellStart"/>
      <w:r>
        <w:t>EclipsePOS</w:t>
      </w:r>
      <w:proofErr w:type="spellEnd"/>
      <w:r>
        <w:t xml:space="preserve"> system man</w:t>
      </w:r>
      <w:r w:rsidR="00DA7DD3">
        <w:t>a</w:t>
      </w:r>
      <w:r>
        <w:t xml:space="preserve">ger you will see </w:t>
      </w:r>
      <w:r w:rsidR="00877F5B">
        <w:t>security warning dialogs</w:t>
      </w:r>
      <w:r>
        <w:t xml:space="preserve">, </w:t>
      </w:r>
      <w:r w:rsidR="00DA7DD3">
        <w:t>y</w:t>
      </w:r>
      <w:r>
        <w:t>ou can ignore those warning</w:t>
      </w:r>
      <w:r w:rsidR="00DA7DD3">
        <w:t>s</w:t>
      </w:r>
      <w:r>
        <w:t xml:space="preserve"> and c</w:t>
      </w:r>
      <w:r w:rsidR="00877F5B">
        <w:t>ontinue to install the software. Installer will automatically install Microsoft .Net 3.5 SP1 and SQL Server Express 2005 if not present. You may also need to re-boot the PC while installing the software.</w:t>
      </w:r>
    </w:p>
    <w:p w:rsidR="00877F5B" w:rsidRDefault="00E955DC" w:rsidP="00D216DD">
      <w:r>
        <w:t xml:space="preserve">Once the </w:t>
      </w:r>
      <w:r w:rsidR="00877F5B">
        <w:t xml:space="preserve">installation is complete you will see the </w:t>
      </w:r>
      <w:proofErr w:type="spellStart"/>
      <w:r w:rsidR="00877F5B">
        <w:t>EclipsePOS</w:t>
      </w:r>
      <w:proofErr w:type="spellEnd"/>
      <w:r w:rsidR="00877F5B">
        <w:t xml:space="preserve"> system manager </w:t>
      </w:r>
      <w:r w:rsidR="00D216DD">
        <w:t>start</w:t>
      </w:r>
      <w:r w:rsidR="00877F5B">
        <w:t xml:space="preserve"> screen on your PC.</w:t>
      </w:r>
    </w:p>
    <w:p w:rsidR="00F503AF" w:rsidRDefault="00A4360D" w:rsidP="00F503AF">
      <w:pPr>
        <w:keepNext/>
      </w:pPr>
      <w:r>
        <w:rPr>
          <w:noProof/>
          <w:lang w:val="en-SG" w:eastAsia="en-SG"/>
        </w:rPr>
        <w:drawing>
          <wp:inline distT="0" distB="0" distL="0" distR="0">
            <wp:extent cx="3916680" cy="2447925"/>
            <wp:effectExtent l="19050" t="0" r="7620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68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7F5B" w:rsidRDefault="00F503AF" w:rsidP="00F503AF">
      <w:pPr>
        <w:pStyle w:val="Caption"/>
      </w:pPr>
      <w:r>
        <w:t xml:space="preserve">Figure </w:t>
      </w:r>
      <w:fldSimple w:instr=" SEQ Figure \* ARABIC ">
        <w:r w:rsidR="00C13C3D">
          <w:rPr>
            <w:noProof/>
          </w:rPr>
          <w:t>1</w:t>
        </w:r>
      </w:fldSimple>
      <w:r>
        <w:t xml:space="preserve"> - EclipsePOS system manager</w:t>
      </w:r>
    </w:p>
    <w:p w:rsidR="00B141BD" w:rsidRDefault="00B141BD" w:rsidP="000528AD">
      <w:r>
        <w:t>Your first task in the system manager is to setup the data source.</w:t>
      </w:r>
    </w:p>
    <w:p w:rsidR="000528AD" w:rsidRDefault="000528AD" w:rsidP="0075059E">
      <w:r>
        <w:t xml:space="preserve">Choose </w:t>
      </w:r>
      <w:r w:rsidR="00F503AF">
        <w:t xml:space="preserve">POS </w:t>
      </w:r>
      <w:r>
        <w:t>s</w:t>
      </w:r>
      <w:r w:rsidR="00F503AF">
        <w:t xml:space="preserve">etup </w:t>
      </w:r>
      <w:r>
        <w:t>and then m</w:t>
      </w:r>
      <w:r w:rsidR="00F503AF">
        <w:t>a</w:t>
      </w:r>
      <w:r>
        <w:t>nage data source option.</w:t>
      </w:r>
    </w:p>
    <w:p w:rsidR="000528AD" w:rsidRDefault="000528AD" w:rsidP="0075059E">
      <w:r>
        <w:t xml:space="preserve">Select </w:t>
      </w:r>
      <w:r w:rsidR="00B141BD">
        <w:t>'</w:t>
      </w:r>
      <w:r>
        <w:t>create a database with demo data</w:t>
      </w:r>
      <w:r w:rsidR="00B141BD">
        <w:t>'</w:t>
      </w:r>
      <w:r>
        <w:t xml:space="preserve"> option</w:t>
      </w:r>
      <w:r w:rsidR="007D4D21">
        <w:t>.</w:t>
      </w:r>
    </w:p>
    <w:p w:rsidR="00A4360D" w:rsidRDefault="00A4360D" w:rsidP="00A4360D">
      <w:pPr>
        <w:keepNext/>
      </w:pPr>
      <w:r>
        <w:rPr>
          <w:noProof/>
          <w:lang w:val="en-SG" w:eastAsia="en-SG"/>
        </w:rPr>
        <w:lastRenderedPageBreak/>
        <w:drawing>
          <wp:inline distT="0" distB="0" distL="0" distR="0">
            <wp:extent cx="3931920" cy="2457450"/>
            <wp:effectExtent l="19050" t="0" r="0" b="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2457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60D" w:rsidRDefault="00A4360D" w:rsidP="00A4360D">
      <w:pPr>
        <w:pStyle w:val="Caption"/>
      </w:pPr>
      <w:r>
        <w:t xml:space="preserve">Figure </w:t>
      </w:r>
      <w:fldSimple w:instr=" SEQ Figure \* ARABIC ">
        <w:r w:rsidR="00C13C3D">
          <w:rPr>
            <w:noProof/>
          </w:rPr>
          <w:t>2</w:t>
        </w:r>
      </w:fldSimple>
      <w:r>
        <w:t xml:space="preserve"> - Create a demo store database</w:t>
      </w:r>
    </w:p>
    <w:p w:rsidR="00DA7DD3" w:rsidRDefault="00DA7DD3" w:rsidP="00A4360D"/>
    <w:p w:rsidR="006A54AC" w:rsidRDefault="006A54AC" w:rsidP="00A4360D">
      <w:r>
        <w:t>From 'Create a demo database' dialog box, accept defaults and select OK.</w:t>
      </w:r>
    </w:p>
    <w:p w:rsidR="00E955DC" w:rsidRDefault="00E955DC" w:rsidP="00E955DC">
      <w:r>
        <w:t>Navigate to Startup setting from pos setup.</w:t>
      </w:r>
    </w:p>
    <w:p w:rsidR="00E955DC" w:rsidRDefault="00E955DC" w:rsidP="00A4360D">
      <w:pPr>
        <w:rPr>
          <w:b/>
          <w:bCs/>
        </w:rPr>
      </w:pPr>
      <w:r w:rsidRPr="00E955DC">
        <w:rPr>
          <w:b/>
          <w:bCs/>
        </w:rPr>
        <w:t>EclipsePOS system man</w:t>
      </w:r>
      <w:r w:rsidR="00DA7DD3">
        <w:rPr>
          <w:b/>
          <w:bCs/>
        </w:rPr>
        <w:t>a</w:t>
      </w:r>
      <w:r w:rsidRPr="00E955DC">
        <w:rPr>
          <w:b/>
          <w:bCs/>
        </w:rPr>
        <w:t>ger-&gt; Pos setup-&gt; Startup Settings</w:t>
      </w:r>
    </w:p>
    <w:p w:rsidR="00DA7DD3" w:rsidRDefault="00E955DC" w:rsidP="00DA7DD3">
      <w:r>
        <w:t>You will be prompted to login.</w:t>
      </w:r>
    </w:p>
    <w:p w:rsidR="0009636E" w:rsidRDefault="00E955DC" w:rsidP="00DA7DD3">
      <w:r>
        <w:t>Login with de</w:t>
      </w:r>
      <w:r w:rsidR="0009636E">
        <w:t>fault</w:t>
      </w:r>
      <w:r w:rsidR="00D563D0">
        <w:t xml:space="preserve"> </w:t>
      </w:r>
      <w:r>
        <w:t>user name 'admin' and password 'admin'.</w:t>
      </w:r>
    </w:p>
    <w:p w:rsidR="00D563D0" w:rsidRDefault="00D563D0" w:rsidP="00A4360D">
      <w:r>
        <w:t>If you</w:t>
      </w:r>
      <w:r w:rsidR="002D6494">
        <w:t xml:space="preserve"> want to configure the </w:t>
      </w:r>
      <w:r w:rsidR="00DA7DD3">
        <w:t>EclipsePOS for</w:t>
      </w:r>
      <w:r w:rsidR="002D6494">
        <w:t xml:space="preserve"> a Retail operation, please set following </w:t>
      </w:r>
      <w:r>
        <w:t xml:space="preserve">parameters and save </w:t>
      </w:r>
      <w:r w:rsidR="002D6494">
        <w:t>it.</w:t>
      </w:r>
    </w:p>
    <w:p w:rsidR="00D563D0" w:rsidRDefault="00D563D0" w:rsidP="00A4360D">
      <w:r>
        <w:t>Organization</w:t>
      </w:r>
      <w:r w:rsidR="00DA7DD3">
        <w:t>: -</w:t>
      </w:r>
      <w:r>
        <w:tab/>
      </w:r>
      <w:r>
        <w:tab/>
        <w:t xml:space="preserve"> </w:t>
      </w:r>
      <w:r>
        <w:tab/>
        <w:t>1-Eclipse Holding</w:t>
      </w:r>
    </w:p>
    <w:p w:rsidR="00D563D0" w:rsidRDefault="00D563D0" w:rsidP="00A4360D">
      <w:r>
        <w:t>Store</w:t>
      </w:r>
      <w:r w:rsidR="00DA7DD3">
        <w:t>: -</w:t>
      </w:r>
      <w:r>
        <w:tab/>
      </w:r>
      <w:r>
        <w:tab/>
      </w:r>
      <w:r>
        <w:tab/>
        <w:t xml:space="preserve"> </w:t>
      </w:r>
      <w:r>
        <w:tab/>
        <w:t>2-WOS Plaza</w:t>
      </w:r>
    </w:p>
    <w:p w:rsidR="00D563D0" w:rsidRDefault="00D563D0" w:rsidP="00A4360D">
      <w:r>
        <w:t>Station</w:t>
      </w:r>
      <w:r w:rsidR="00DA7DD3">
        <w:t>: -</w:t>
      </w:r>
      <w:r>
        <w:tab/>
      </w:r>
      <w:r>
        <w:tab/>
        <w:t xml:space="preserve"> </w:t>
      </w:r>
      <w:r>
        <w:tab/>
        <w:t>105-Corner store</w:t>
      </w:r>
    </w:p>
    <w:p w:rsidR="00D563D0" w:rsidRDefault="00D563D0" w:rsidP="00A4360D">
      <w:r>
        <w:t>Configuration</w:t>
      </w:r>
      <w:r w:rsidR="00DA7DD3">
        <w:t>: -</w:t>
      </w:r>
      <w:r>
        <w:tab/>
      </w:r>
      <w:r>
        <w:tab/>
        <w:t xml:space="preserve"> </w:t>
      </w:r>
      <w:r>
        <w:tab/>
        <w:t>1- Retail</w:t>
      </w:r>
    </w:p>
    <w:p w:rsidR="00B67E4F" w:rsidRDefault="00D563D0" w:rsidP="00A4360D">
      <w:r>
        <w:t xml:space="preserve">Receipt Print Immediate </w:t>
      </w:r>
      <w:r>
        <w:tab/>
        <w:t xml:space="preserve">True </w:t>
      </w:r>
      <w:r>
        <w:tab/>
      </w:r>
    </w:p>
    <w:p w:rsidR="00D563D0" w:rsidRDefault="00D563D0" w:rsidP="00A4360D">
      <w:r>
        <w:tab/>
        <w:t xml:space="preserve">  </w:t>
      </w:r>
    </w:p>
    <w:p w:rsidR="006A54AC" w:rsidRDefault="0009636E" w:rsidP="00A4360D">
      <w:r>
        <w:t xml:space="preserve"> </w:t>
      </w:r>
      <w:r w:rsidR="00B67E4F">
        <w:t xml:space="preserve">If you want to configure </w:t>
      </w:r>
      <w:r w:rsidR="00B87468">
        <w:t xml:space="preserve">the system </w:t>
      </w:r>
      <w:r w:rsidR="00B67E4F">
        <w:t xml:space="preserve">for </w:t>
      </w:r>
      <w:r w:rsidR="00B87468">
        <w:t xml:space="preserve">a </w:t>
      </w:r>
      <w:r w:rsidR="00B67E4F">
        <w:t xml:space="preserve">Restaurant operation, then select following: </w:t>
      </w:r>
    </w:p>
    <w:p w:rsidR="00B67E4F" w:rsidRDefault="00B67E4F" w:rsidP="00B67E4F">
      <w:r>
        <w:t>Organization</w:t>
      </w:r>
      <w:r w:rsidR="00DA7DD3">
        <w:t>: -</w:t>
      </w:r>
      <w:r>
        <w:tab/>
      </w:r>
      <w:r>
        <w:tab/>
        <w:t xml:space="preserve"> </w:t>
      </w:r>
      <w:r>
        <w:tab/>
        <w:t>12 - ACME Restaur</w:t>
      </w:r>
      <w:r w:rsidR="001474F7">
        <w:t>a</w:t>
      </w:r>
      <w:r>
        <w:t>nt Pte Ltd</w:t>
      </w:r>
    </w:p>
    <w:p w:rsidR="00B67E4F" w:rsidRDefault="00B67E4F" w:rsidP="00B67E4F">
      <w:r>
        <w:t>Store</w:t>
      </w:r>
      <w:r w:rsidR="00DA7DD3">
        <w:t>: -</w:t>
      </w:r>
      <w:r>
        <w:tab/>
      </w:r>
      <w:r>
        <w:tab/>
      </w:r>
      <w:r>
        <w:tab/>
        <w:t xml:space="preserve"> </w:t>
      </w:r>
      <w:r>
        <w:tab/>
        <w:t>20-ACME Restaur</w:t>
      </w:r>
      <w:r w:rsidR="001474F7">
        <w:t>a</w:t>
      </w:r>
      <w:r>
        <w:t>nt - Air Port Terminal 1</w:t>
      </w:r>
    </w:p>
    <w:p w:rsidR="00B67E4F" w:rsidRDefault="00B67E4F" w:rsidP="00B67E4F">
      <w:r>
        <w:lastRenderedPageBreak/>
        <w:t>Station</w:t>
      </w:r>
      <w:r w:rsidR="00DA7DD3">
        <w:t>: -</w:t>
      </w:r>
      <w:r>
        <w:tab/>
      </w:r>
      <w:r>
        <w:tab/>
        <w:t xml:space="preserve"> </w:t>
      </w:r>
      <w:r>
        <w:tab/>
        <w:t>125-Coounter 1</w:t>
      </w:r>
    </w:p>
    <w:p w:rsidR="00B67E4F" w:rsidRDefault="00B67E4F" w:rsidP="00B67E4F">
      <w:r>
        <w:t>Configuration</w:t>
      </w:r>
      <w:r w:rsidR="00DA7DD3">
        <w:t>: -</w:t>
      </w:r>
      <w:r>
        <w:tab/>
      </w:r>
      <w:r>
        <w:tab/>
        <w:t xml:space="preserve"> </w:t>
      </w:r>
      <w:r>
        <w:tab/>
        <w:t>1- Retail</w:t>
      </w:r>
    </w:p>
    <w:p w:rsidR="00B67E4F" w:rsidRDefault="00B67E4F" w:rsidP="00B67E4F">
      <w:r>
        <w:t xml:space="preserve">Receipt Print Immediate </w:t>
      </w:r>
      <w:r>
        <w:tab/>
        <w:t xml:space="preserve">False </w:t>
      </w:r>
      <w:r>
        <w:tab/>
      </w:r>
    </w:p>
    <w:p w:rsidR="00B87468" w:rsidRDefault="00B87468" w:rsidP="00B67E4F"/>
    <w:p w:rsidR="00B67E4F" w:rsidRDefault="00B87468" w:rsidP="00B67E4F">
      <w:r>
        <w:t xml:space="preserve">Remember to </w:t>
      </w:r>
      <w:r w:rsidR="00B67E4F">
        <w:t>save the settings.</w:t>
      </w:r>
    </w:p>
    <w:p w:rsidR="00B67E4F" w:rsidRDefault="00B67E4F" w:rsidP="00B67E4F"/>
    <w:p w:rsidR="001474F7" w:rsidRDefault="001474F7" w:rsidP="00D216DD">
      <w:r>
        <w:t>Th</w:t>
      </w:r>
      <w:r w:rsidR="00D216DD">
        <w:t>is</w:t>
      </w:r>
      <w:r>
        <w:t xml:space="preserve"> completes the System manager setting to use demo data.</w:t>
      </w:r>
    </w:p>
    <w:p w:rsidR="00B87468" w:rsidRDefault="00B87468" w:rsidP="00B67E4F"/>
    <w:p w:rsidR="00B75B8A" w:rsidRDefault="00B75B8A" w:rsidP="00B67E4F"/>
    <w:p w:rsidR="00CC4E6E" w:rsidRDefault="00CC4E6E" w:rsidP="00B75B8A">
      <w:pPr>
        <w:pStyle w:val="Heading2"/>
      </w:pPr>
      <w:r>
        <w:t>Installing POS for .Net 1.12</w:t>
      </w:r>
    </w:p>
    <w:p w:rsidR="00B75B8A" w:rsidRDefault="00B75B8A" w:rsidP="00B87468"/>
    <w:p w:rsidR="00B87468" w:rsidRPr="00B87468" w:rsidRDefault="00B87468" w:rsidP="005149BB">
      <w:r>
        <w:t xml:space="preserve">EclipsePOS uses Microsoft POS for .Net API 1.12 to communicate with POS </w:t>
      </w:r>
      <w:r w:rsidR="00DA7DD3">
        <w:t>peripherals</w:t>
      </w:r>
      <w:r>
        <w:t xml:space="preserve">. Most of the leading pos </w:t>
      </w:r>
      <w:r w:rsidR="00DA7DD3">
        <w:t>peripheral</w:t>
      </w:r>
      <w:r>
        <w:t xml:space="preserve"> </w:t>
      </w:r>
      <w:proofErr w:type="gramStart"/>
      <w:r w:rsidR="005149BB">
        <w:t>manufacture</w:t>
      </w:r>
      <w:r w:rsidR="00D216DD">
        <w:t>'</w:t>
      </w:r>
      <w:r w:rsidR="005149BB">
        <w:t>s</w:t>
      </w:r>
      <w:proofErr w:type="gramEnd"/>
      <w:r>
        <w:t xml:space="preserve"> make available device rivers for pos for .Net. You need to install POS for .Net </w:t>
      </w:r>
      <w:r w:rsidR="00DA7DD3">
        <w:t>1.12, before</w:t>
      </w:r>
      <w:r>
        <w:t xml:space="preserve"> installing EclipsePOS workbench. </w:t>
      </w:r>
    </w:p>
    <w:p w:rsidR="00C97630" w:rsidRDefault="00B87468" w:rsidP="00CC4E6E">
      <w:r>
        <w:t xml:space="preserve">You can download and install </w:t>
      </w:r>
      <w:r w:rsidR="00C97630">
        <w:t>M</w:t>
      </w:r>
      <w:r w:rsidR="00CC4E6E">
        <w:t xml:space="preserve">icrosoft POS for .Net </w:t>
      </w:r>
      <w:r w:rsidR="00C97630">
        <w:t xml:space="preserve">1.12 </w:t>
      </w:r>
      <w:r w:rsidR="00B75B8A">
        <w:t xml:space="preserve">from </w:t>
      </w:r>
      <w:r w:rsidR="00C97630">
        <w:t>following web site:-</w:t>
      </w:r>
    </w:p>
    <w:p w:rsidR="00CC4E6E" w:rsidRDefault="002D22A9" w:rsidP="00CC4E6E">
      <w:hyperlink r:id="rId15" w:history="1">
        <w:r w:rsidR="00CC4E6E" w:rsidRPr="00C80E85">
          <w:rPr>
            <w:rStyle w:val="Hyperlink"/>
          </w:rPr>
          <w:t>http://www.microsoft.com/downloads/en/details.aspx?FamilyID=EAAE202A-0FCC-406A-8FDE-35713D7841CA&amp;displaylang=en</w:t>
        </w:r>
      </w:hyperlink>
    </w:p>
    <w:p w:rsidR="00C80E85" w:rsidRDefault="00C80E85" w:rsidP="00CC4E6E"/>
    <w:p w:rsidR="00B75B8A" w:rsidRDefault="00B75B8A" w:rsidP="00CC4E6E"/>
    <w:p w:rsidR="00B75B8A" w:rsidRDefault="00B75B8A" w:rsidP="00CC4E6E"/>
    <w:p w:rsidR="00B75B8A" w:rsidRDefault="00B75B8A" w:rsidP="00CC4E6E"/>
    <w:p w:rsidR="00774651" w:rsidRDefault="00774651">
      <w:r>
        <w:br w:type="page"/>
      </w:r>
    </w:p>
    <w:p w:rsidR="00CC4E6E" w:rsidRDefault="00CC4E6E" w:rsidP="00B75B8A">
      <w:pPr>
        <w:pStyle w:val="Heading2"/>
      </w:pPr>
      <w:r>
        <w:lastRenderedPageBreak/>
        <w:t>Installing EclipsePOS Workbench</w:t>
      </w:r>
    </w:p>
    <w:p w:rsidR="00CC4E6E" w:rsidRDefault="00CC4E6E" w:rsidP="00CC4E6E">
      <w:r>
        <w:t xml:space="preserve">You can download and Install EclipsePOS Workbench </w:t>
      </w:r>
      <w:r w:rsidR="00C80E85">
        <w:t xml:space="preserve">from </w:t>
      </w:r>
      <w:r>
        <w:t xml:space="preserve">our web site </w:t>
      </w:r>
      <w:hyperlink r:id="rId16" w:history="1">
        <w:r w:rsidRPr="008C15CC">
          <w:rPr>
            <w:rStyle w:val="Hyperlink"/>
          </w:rPr>
          <w:t>http://www.eclipsesoftware.com.sg/download.htm</w:t>
        </w:r>
      </w:hyperlink>
    </w:p>
    <w:p w:rsidR="00C97630" w:rsidRDefault="00C97630" w:rsidP="00CC4E6E">
      <w:r>
        <w:t>Installation is easy and you can ignore security warning dialogs that are displayed during the installation.</w:t>
      </w:r>
    </w:p>
    <w:p w:rsidR="00CC4E6E" w:rsidRDefault="00CC4E6E" w:rsidP="00CC4E6E">
      <w:r>
        <w:t xml:space="preserve">Once installation is complete you will </w:t>
      </w:r>
      <w:r w:rsidR="00C80E85">
        <w:t>see</w:t>
      </w:r>
      <w:r>
        <w:t xml:space="preserve"> EclipsePOS workbench displayed on your PC.</w:t>
      </w:r>
    </w:p>
    <w:p w:rsidR="00C80E85" w:rsidRDefault="007F66F1" w:rsidP="00C80E85">
      <w:pPr>
        <w:keepNext/>
      </w:pPr>
      <w:r>
        <w:rPr>
          <w:noProof/>
          <w:lang w:val="en-SG" w:eastAsia="en-SG"/>
        </w:rPr>
        <w:drawing>
          <wp:inline distT="0" distB="0" distL="0" distR="0">
            <wp:extent cx="4572000" cy="28575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66F1" w:rsidRDefault="00C80E85" w:rsidP="00C80E85">
      <w:pPr>
        <w:pStyle w:val="Caption"/>
      </w:pPr>
      <w:r>
        <w:t xml:space="preserve">Figure </w:t>
      </w:r>
      <w:fldSimple w:instr=" SEQ Figure \* ARABIC ">
        <w:r w:rsidR="00C13C3D">
          <w:rPr>
            <w:noProof/>
          </w:rPr>
          <w:t>3</w:t>
        </w:r>
      </w:fldSimple>
      <w:r>
        <w:t xml:space="preserve"> - EclipsePOS Workbench</w:t>
      </w:r>
    </w:p>
    <w:p w:rsidR="00C80E85" w:rsidRDefault="00C80E85" w:rsidP="00C80E85"/>
    <w:p w:rsidR="00C80E85" w:rsidRDefault="00C80E85" w:rsidP="00C80E85">
      <w:r>
        <w:t>If you have configured the system for retail operation then logon with user id 100 and password</w:t>
      </w:r>
      <w:r w:rsidR="004F7B64">
        <w:t xml:space="preserve"> </w:t>
      </w:r>
      <w:r>
        <w:t>100.</w:t>
      </w:r>
    </w:p>
    <w:p w:rsidR="00E56A7C" w:rsidRDefault="00E56A7C" w:rsidP="00C80E85">
      <w:r>
        <w:t>If you have configured the system for restaurant operation then logon with user id 200 and password 200.</w:t>
      </w:r>
    </w:p>
    <w:p w:rsidR="00FF0DDA" w:rsidRDefault="00C80E85" w:rsidP="00C80E85">
      <w:r>
        <w:t>You can use the touch</w:t>
      </w:r>
      <w:r w:rsidR="00E56A7C">
        <w:t>pad keys</w:t>
      </w:r>
      <w:r>
        <w:t xml:space="preserve"> displayed</w:t>
      </w:r>
      <w:r w:rsidR="00E56A7C">
        <w:t xml:space="preserve"> on</w:t>
      </w:r>
      <w:r>
        <w:t xml:space="preserve"> the screen </w:t>
      </w:r>
      <w:r w:rsidR="004F7B64">
        <w:t>or the PC Keyboard to input the data to the system.</w:t>
      </w:r>
    </w:p>
    <w:p w:rsidR="00FF0DDA" w:rsidRDefault="00475988" w:rsidP="00475988">
      <w:r>
        <w:t>(Before installing EclipsePOS workbench you need to install EclipsePOS system man</w:t>
      </w:r>
      <w:r w:rsidR="00DA7DD3">
        <w:t>a</w:t>
      </w:r>
      <w:r>
        <w:t xml:space="preserve">ger and configure the database) </w:t>
      </w:r>
      <w:r w:rsidR="00FF0DDA">
        <w:t xml:space="preserve"> </w:t>
      </w:r>
    </w:p>
    <w:p w:rsidR="00C80E85" w:rsidRPr="00C80E85" w:rsidRDefault="00C80E85" w:rsidP="00C80E85">
      <w:r>
        <w:t xml:space="preserve"> </w:t>
      </w:r>
    </w:p>
    <w:p w:rsidR="0008218E" w:rsidRDefault="00E22907" w:rsidP="0008218E">
      <w:pPr>
        <w:pStyle w:val="Heading2"/>
      </w:pPr>
      <w:r>
        <w:t>Access Control</w:t>
      </w:r>
    </w:p>
    <w:p w:rsidR="00FF6D33" w:rsidRDefault="00FF6D33" w:rsidP="0008218E">
      <w:r>
        <w:t>Default user id and password to access pos system manager is 'admin' and 'admin' respectively.</w:t>
      </w:r>
    </w:p>
    <w:p w:rsidR="00D223C7" w:rsidRDefault="00D223C7" w:rsidP="0008218E">
      <w:r>
        <w:t xml:space="preserve">To </w:t>
      </w:r>
      <w:r w:rsidR="00FF6D33">
        <w:t xml:space="preserve">change the </w:t>
      </w:r>
      <w:r>
        <w:t xml:space="preserve">system manager access </w:t>
      </w:r>
      <w:r w:rsidR="00FF6D33">
        <w:t xml:space="preserve">password or add in a new </w:t>
      </w:r>
      <w:r w:rsidR="00486689">
        <w:t xml:space="preserve">system manager </w:t>
      </w:r>
      <w:r w:rsidR="00FF6D33">
        <w:t>use</w:t>
      </w:r>
      <w:r>
        <w:t xml:space="preserve">r navigate </w:t>
      </w:r>
      <w:r w:rsidR="00EA27E0">
        <w:t>as follows</w:t>
      </w:r>
      <w:r>
        <w:t>:</w:t>
      </w:r>
    </w:p>
    <w:p w:rsidR="00FF6D33" w:rsidRDefault="00D223C7" w:rsidP="0008218E">
      <w:pPr>
        <w:rPr>
          <w:b/>
        </w:rPr>
      </w:pPr>
      <w:r w:rsidRPr="00A04A56">
        <w:rPr>
          <w:b/>
        </w:rPr>
        <w:t>EclipsePOS System Man</w:t>
      </w:r>
      <w:r w:rsidR="00F84B9F">
        <w:rPr>
          <w:b/>
        </w:rPr>
        <w:t>a</w:t>
      </w:r>
      <w:r w:rsidRPr="00A04A56">
        <w:rPr>
          <w:b/>
        </w:rPr>
        <w:t xml:space="preserve">ger </w:t>
      </w:r>
      <w:r w:rsidR="00EA27E0" w:rsidRPr="00A04A56">
        <w:rPr>
          <w:b/>
        </w:rPr>
        <w:t>-&gt;</w:t>
      </w:r>
      <w:r w:rsidRPr="00A04A56">
        <w:rPr>
          <w:b/>
        </w:rPr>
        <w:t xml:space="preserve"> POS Setup </w:t>
      </w:r>
      <w:r w:rsidR="00EA27E0" w:rsidRPr="00A04A56">
        <w:rPr>
          <w:b/>
        </w:rPr>
        <w:t xml:space="preserve">-&gt; </w:t>
      </w:r>
      <w:r w:rsidRPr="00A04A56">
        <w:rPr>
          <w:b/>
        </w:rPr>
        <w:t xml:space="preserve">System Manager Users. </w:t>
      </w:r>
      <w:r w:rsidR="00FF6D33" w:rsidRPr="00A04A56">
        <w:rPr>
          <w:b/>
        </w:rPr>
        <w:t xml:space="preserve"> </w:t>
      </w:r>
    </w:p>
    <w:p w:rsidR="00A04A56" w:rsidRDefault="00A04A56" w:rsidP="0008218E">
      <w:r>
        <w:lastRenderedPageBreak/>
        <w:t xml:space="preserve">To add in </w:t>
      </w:r>
      <w:r w:rsidR="00D216DD">
        <w:t xml:space="preserve">a </w:t>
      </w:r>
      <w:r>
        <w:t xml:space="preserve">new Employee to log in to EclipsePOS Workbench </w:t>
      </w:r>
    </w:p>
    <w:p w:rsidR="00A04A56" w:rsidRDefault="00A04A56" w:rsidP="00A04A56">
      <w:pPr>
        <w:rPr>
          <w:b/>
        </w:rPr>
      </w:pPr>
      <w:r w:rsidRPr="00A04A56">
        <w:rPr>
          <w:b/>
        </w:rPr>
        <w:t>EclipsePOS System Man</w:t>
      </w:r>
      <w:r w:rsidR="00F84B9F">
        <w:rPr>
          <w:b/>
        </w:rPr>
        <w:t>a</w:t>
      </w:r>
      <w:r w:rsidRPr="00A04A56">
        <w:rPr>
          <w:b/>
        </w:rPr>
        <w:t xml:space="preserve">ger -&gt; POS Setup </w:t>
      </w:r>
      <w:r>
        <w:rPr>
          <w:b/>
        </w:rPr>
        <w:t xml:space="preserve"> </w:t>
      </w:r>
      <w:r w:rsidRPr="00A04A56">
        <w:rPr>
          <w:b/>
        </w:rPr>
        <w:t>-&gt;</w:t>
      </w:r>
      <w:r>
        <w:rPr>
          <w:b/>
        </w:rPr>
        <w:t xml:space="preserve"> Employee</w:t>
      </w:r>
    </w:p>
    <w:p w:rsidR="00A04A56" w:rsidRPr="00A04A56" w:rsidRDefault="00A04A56" w:rsidP="00A04A56"/>
    <w:p w:rsidR="00E22907" w:rsidRDefault="0047677D" w:rsidP="0047677D">
      <w:pPr>
        <w:pStyle w:val="Heading2"/>
      </w:pPr>
      <w:r>
        <w:t>S</w:t>
      </w:r>
      <w:r w:rsidR="00DE2EC6">
        <w:t xml:space="preserve">topping </w:t>
      </w:r>
      <w:r w:rsidR="00E22907">
        <w:t>the system</w:t>
      </w:r>
    </w:p>
    <w:p w:rsidR="007136E7" w:rsidRDefault="00774651" w:rsidP="00F84B9F">
      <w:r>
        <w:t xml:space="preserve">Press the Exit Button. POS workbench will show the Exit Menu. You </w:t>
      </w:r>
      <w:r w:rsidR="00F84B9F">
        <w:t xml:space="preserve">can </w:t>
      </w:r>
      <w:r>
        <w:t xml:space="preserve">press the Shutdown </w:t>
      </w:r>
      <w:r w:rsidR="00F84B9F">
        <w:t xml:space="preserve">POS </w:t>
      </w:r>
      <w:r>
        <w:t>Key to exit from EclipsePOS.</w:t>
      </w:r>
    </w:p>
    <w:p w:rsidR="00DE2EC6" w:rsidRDefault="007136E7" w:rsidP="00A04A56">
      <w:r>
        <w:t>EclipsePOS Workbench-&gt; Exit -&gt;</w:t>
      </w:r>
      <w:r w:rsidR="002778D9">
        <w:t xml:space="preserve"> </w:t>
      </w:r>
      <w:r>
        <w:t>Shutdown</w:t>
      </w:r>
    </w:p>
    <w:p w:rsidR="00961398" w:rsidRDefault="00961398" w:rsidP="00961398"/>
    <w:p w:rsidR="00961398" w:rsidRDefault="00961398" w:rsidP="00961398"/>
    <w:p w:rsidR="00961398" w:rsidRDefault="00961398" w:rsidP="00961398"/>
    <w:p w:rsidR="0008218E" w:rsidRDefault="0008218E" w:rsidP="0008218E"/>
    <w:p w:rsidR="00AE3C49" w:rsidRDefault="00AE3C49"/>
    <w:p w:rsidR="00412B2E" w:rsidRDefault="00412B2E">
      <w:pPr>
        <w:rPr>
          <w:rFonts w:asciiTheme="majorHAnsi" w:hAnsiTheme="majorHAnsi"/>
          <w:color w:val="3E3E67" w:themeColor="accent1" w:themeShade="BF"/>
          <w:sz w:val="56"/>
          <w:szCs w:val="56"/>
        </w:rPr>
      </w:pPr>
      <w:r>
        <w:br w:type="page"/>
      </w:r>
    </w:p>
    <w:p w:rsidR="00412B2E" w:rsidRDefault="00AE3C49" w:rsidP="00AE3C49">
      <w:pPr>
        <w:pStyle w:val="Title"/>
      </w:pPr>
      <w:r>
        <w:lastRenderedPageBreak/>
        <w:t>Chapter 3</w:t>
      </w:r>
    </w:p>
    <w:p w:rsidR="00AE3C49" w:rsidRDefault="00AE3C49" w:rsidP="00AE3C49">
      <w:pPr>
        <w:pStyle w:val="Title"/>
      </w:pPr>
      <w:r>
        <w:t>EclipsePOS System Manager</w:t>
      </w:r>
    </w:p>
    <w:sdt>
      <w:sdtPr>
        <w:alias w:val="Type the body of the report"/>
        <w:tag w:val="Type the body of the report"/>
        <w:id w:val="40552368"/>
        <w:placeholder>
          <w:docPart w:val="339DDF1C8C634F5595734299AFC5F340"/>
        </w:placeholder>
        <w:temporary/>
        <w:showingPlcHdr/>
      </w:sdtPr>
      <w:sdtContent>
        <w:p w:rsidR="00AE3C49" w:rsidRDefault="00AE3C49" w:rsidP="00AE3C49">
          <w:r>
            <w:t>.</w:t>
          </w:r>
        </w:p>
        <w:p w:rsidR="00633A5B" w:rsidRDefault="00633A5B" w:rsidP="00633A5B">
          <w:pPr>
            <w:pStyle w:val="Heading2"/>
          </w:pPr>
          <w:r>
            <w:t>Architecture of EclipsePOS</w:t>
          </w:r>
        </w:p>
        <w:p w:rsidR="00B43F4B" w:rsidRPr="00B43F4B" w:rsidRDefault="00B43F4B" w:rsidP="0047677D">
          <w:r>
            <w:t>Every EclipsePOS workbench needs to know it's organization n</w:t>
          </w:r>
          <w:r w:rsidR="0047677D">
            <w:t>umber</w:t>
          </w:r>
          <w:r>
            <w:t xml:space="preserve">, store number, station number and configuration number as it's startup parameters. These parameters are configured </w:t>
          </w:r>
          <w:r w:rsidR="000965F6">
            <w:t xml:space="preserve">within </w:t>
          </w:r>
          <w:r>
            <w:t xml:space="preserve">EclipsePOS System Manager.  </w:t>
          </w:r>
        </w:p>
        <w:p w:rsidR="008A5975" w:rsidRPr="008A5975" w:rsidRDefault="002D22A9" w:rsidP="008A5975">
          <w:r>
            <w:pict>
              <v:group id="_x0000_s1090" editas="canvas" style="width:468pt;height:280.8pt;mso-position-horizontal-relative:char;mso-position-vertical-relative:line" coordorigin="1440,6151" coordsize="9360,5616">
                <o:lock v:ext="edit" aspectratio="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89" type="#_x0000_t75" style="position:absolute;left:1440;top:6151;width:9360;height:5616" o:preferrelative="f">
                  <v:fill o:detectmouseclick="t"/>
                  <v:path o:extrusionok="t" o:connecttype="none"/>
                  <o:lock v:ext="edit" text="t"/>
                </v:shape>
                <v:rect id="_x0000_s1091" style="position:absolute;left:4874;top:6519;width:2056;height:426" fillcolor="white [3201]" strokecolor="#c4652d [3207]" strokeweight="2.5pt">
                  <v:shadow color="#868686"/>
                  <v:textbox style="mso-next-textbox:#_x0000_s1091">
                    <w:txbxContent>
                      <w:p w:rsidR="00092221" w:rsidRDefault="00092221">
                        <w:r>
                          <w:t>Organization</w:t>
                        </w:r>
                      </w:p>
                    </w:txbxContent>
                  </v:textbox>
                </v:rect>
                <v:rect id="_x0000_s1093" style="position:absolute;left:1559;top:7299;width:856;height:390" fillcolor="white [3201]" strokecolor="#53548a [3204]" strokeweight="2.5pt">
                  <v:shadow color="#868686"/>
                  <v:textbox style="mso-next-textbox:#_x0000_s1093">
                    <w:txbxContent>
                      <w:p w:rsidR="00092221" w:rsidRDefault="00092221">
                        <w:r>
                          <w:t xml:space="preserve">Store </w:t>
                        </w:r>
                      </w:p>
                    </w:txbxContent>
                  </v:textbox>
                </v:rect>
                <v:rect id="_x0000_s1094" style="position:absolute;left:1469;top:8874;width:1053;height:390" fillcolor="white [3201]" strokecolor="#438086 [3205]" strokeweight="2.5pt">
                  <v:shadow color="#868686"/>
                  <v:textbox style="mso-next-textbox:#_x0000_s1094">
                    <w:txbxContent>
                      <w:p w:rsidR="00092221" w:rsidRDefault="00092221">
                        <w:r>
                          <w:t>Station</w:t>
                        </w:r>
                      </w:p>
                    </w:txbxContent>
                  </v:textbox>
                </v:rect>
                <v:rect id="_x0000_s1095" style="position:absolute;left:2493;top:7299;width:1439;height:390" fillcolor="white [3201]" strokecolor="#53548a [3204]" strokeweight="2.5pt">
                  <v:shadow color="#868686"/>
                  <v:textbox style="mso-next-textbox:#_x0000_s1095">
                    <w:txbxContent>
                      <w:p w:rsidR="00092221" w:rsidRDefault="00092221">
                        <w:r>
                          <w:t>Customers</w:t>
                        </w:r>
                      </w:p>
                    </w:txbxContent>
                  </v:textbox>
                </v:rect>
                <v:rect id="_x0000_s1096" style="position:absolute;left:4005;top:7299;width:1320;height:690" fillcolor="white [3201]" strokecolor="#53548a [3204]" strokeweight="2.5pt">
                  <v:shadow color="#868686"/>
                  <v:textbox style="mso-next-textbox:#_x0000_s1096">
                    <w:txbxContent>
                      <w:p w:rsidR="00092221" w:rsidRDefault="00092221">
                        <w:r>
                          <w:t>Employee Rolls</w:t>
                        </w:r>
                      </w:p>
                    </w:txbxContent>
                  </v:textbox>
                </v:rect>
                <v:rect id="_x0000_s1100" style="position:absolute;left:4050;top:8889;width:1245;height:390" fillcolor="white [3201]" strokecolor="#438086 [3205]" strokeweight="2.5pt">
                  <v:shadow color="#868686"/>
                  <v:textbox style="mso-next-textbox:#_x0000_s1100">
                    <w:txbxContent>
                      <w:p w:rsidR="00092221" w:rsidRDefault="00092221">
                        <w:r>
                          <w:t>Employees</w:t>
                        </w:r>
                      </w:p>
                    </w:txbxContent>
                  </v:textbox>
                </v:rect>
                <v:rect id="_x0000_s1101" style="position:absolute;left:5415;top:7299;width:990;height:690" fillcolor="white [3201]" strokecolor="#53548a [3204]" strokeweight="2.5pt">
                  <v:shadow color="#868686"/>
                  <v:textbox style="mso-next-textbox:#_x0000_s1101">
                    <w:txbxContent>
                      <w:p w:rsidR="00092221" w:rsidRDefault="00092221">
                        <w:r>
                          <w:t>Tax Groups</w:t>
                        </w:r>
                      </w:p>
                    </w:txbxContent>
                  </v:textbox>
                </v:rect>
                <v:rect id="_x0000_s1102" style="position:absolute;left:5400;top:8904;width:1005;height:390" fillcolor="white [3201]" strokecolor="#438086 [3205]" strokeweight="2.5pt">
                  <v:shadow color="#868686"/>
                  <v:textbox style="mso-next-textbox:#_x0000_s1102">
                    <w:txbxContent>
                      <w:p w:rsidR="00092221" w:rsidRDefault="00092221">
                        <w:r>
                          <w:t>Tax</w:t>
                        </w:r>
                      </w:p>
                    </w:txbxContent>
                  </v:textbox>
                </v:rect>
                <v:rect id="_x0000_s1103" style="position:absolute;left:6495;top:7299;width:1350;height:771" fillcolor="white [3201]" strokecolor="#53548a [3204]" strokeweight="2.5pt">
                  <v:shadow color="#868686"/>
                  <v:textbox style="mso-next-textbox:#_x0000_s1103">
                    <w:txbxContent>
                      <w:p w:rsidR="00092221" w:rsidRDefault="00092221">
                        <w:r>
                          <w:t>Currency Rate</w:t>
                        </w:r>
                      </w:p>
                    </w:txbxContent>
                  </v:textbox>
                </v:rect>
                <v:rect id="_x0000_s1104" style="position:absolute;left:7935;top:7299;width:1425;height:390" fillcolor="white [3201]" strokecolor="#53548a [3204]" strokeweight="2.5pt">
                  <v:shadow color="#868686"/>
                  <v:textbox style="mso-next-textbox:#_x0000_s1104">
                    <w:txbxContent>
                      <w:p w:rsidR="00092221" w:rsidRDefault="00092221" w:rsidP="005C6B8B">
                        <w:r>
                          <w:t>Promotions</w:t>
                        </w:r>
                      </w:p>
                    </w:txbxContent>
                  </v:textbox>
                </v:rect>
                <v:rect id="_x0000_s1105" style="position:absolute;left:9450;top:7299;width:1260;height:1215" fillcolor="white [3201]" strokecolor="#53548a [3204]" strokeweight="2.5pt">
                  <v:shadow color="#868686"/>
                  <v:textbox style="mso-next-textbox:#_x0000_s1105">
                    <w:txbxContent>
                      <w:p w:rsidR="00092221" w:rsidRDefault="00092221">
                        <w:r>
                          <w:t>Product groups and Products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135" type="#_x0000_t32" style="position:absolute;left:4665;top:8014;width:8;height:850" o:connectortype="straight"/>
                <v:shape id="_x0000_s1136" type="#_x0000_t32" style="position:absolute;left:5903;top:8014;width:7;height:865;flip:x" o:connectortype="straight"/>
                <v:shape id="_x0000_s1137" type="#_x0000_t32" style="position:absolute;left:1987;top:7714;width:9;height:1135" o:connectortype="straight"/>
                <v:rect id="_x0000_s1139" style="position:absolute;left:4943;top:10080;width:1930;height:495" fillcolor="white [3201]" strokecolor="#c4652d [3207]" strokeweight="2.5pt">
                  <v:shadow color="#868686"/>
                  <v:textbox style="mso-next-textbox:#_x0000_s1139">
                    <w:txbxContent>
                      <w:p w:rsidR="00092221" w:rsidRDefault="00092221">
                        <w:r>
                          <w:t>Configurations</w:t>
                        </w:r>
                      </w:p>
                    </w:txbxContent>
                  </v:textbox>
                </v:rect>
                <v:rect id="_x0000_s1140" style="position:absolute;left:2313;top:10920;width:1978;height:450" fillcolor="white [3201]" strokecolor="#53548a [3204]" strokeweight="2.5pt">
                  <v:shadow color="#868686"/>
                  <v:textbox style="mso-next-textbox:#_x0000_s1140">
                    <w:txbxContent>
                      <w:p w:rsidR="00092221" w:rsidRDefault="00092221">
                        <w:r>
                          <w:t>POS Parameters</w:t>
                        </w:r>
                      </w:p>
                    </w:txbxContent>
                  </v:textbox>
                </v:rect>
                <v:rect id="_x0000_s1141" style="position:absolute;left:4628;top:10920;width:2575;height:450" fillcolor="white [3201]" strokecolor="#53548a [3204]" strokeweight="2.5pt">
                  <v:shadow color="#868686"/>
                  <v:textbox style="mso-next-textbox:#_x0000_s1141">
                    <w:txbxContent>
                      <w:p w:rsidR="00092221" w:rsidRDefault="00092221">
                        <w:r>
                          <w:t>Menus and Pos Keys</w:t>
                        </w:r>
                      </w:p>
                    </w:txbxContent>
                  </v:textbox>
                </v:rect>
                <v:shape id="_x0000_s1143" type="#_x0000_t32" style="position:absolute;left:3302;top:10711;width:2614;height:1" o:connectortype="straight"/>
                <v:shape id="_x0000_s1144" type="#_x0000_t32" style="position:absolute;left:3301;top:10686;width:1;height:209" o:connectortype="straight"/>
                <v:shape id="_x0000_s1145" type="#_x0000_t32" style="position:absolute;left:5908;top:10600;width:8;height:295" o:connectortype="straight"/>
                <v:shape id="_x0000_s1146" type="#_x0000_t32" style="position:absolute;left:1987;top:7065;width:8093;height:15;flip:y" o:connectortype="straight"/>
                <v:shape id="_x0000_s1147" type="#_x0000_t32" style="position:absolute;left:1987;top:7065;width:0;height:209" o:connectortype="straight"/>
                <v:shape id="_x0000_s1148" type="#_x0000_t32" style="position:absolute;left:3213;top:7080;width:2;height:194;flip:y" o:connectortype="straight"/>
                <v:shape id="_x0000_s1150" type="#_x0000_t32" style="position:absolute;left:4665;top:7065;width:0;height:209;flip:y" o:connectortype="straight"/>
                <v:shape id="_x0000_s1151" type="#_x0000_t32" style="position:absolute;left:5910;top:7080;width:1;height:194;flip:y" o:connectortype="straight"/>
                <v:shape id="_x0000_s1152" type="#_x0000_t32" style="position:absolute;left:7170;top:7065;width:3;height:209;flip:y" o:connectortype="straight"/>
                <v:shape id="_x0000_s1153" type="#_x0000_t32" style="position:absolute;left:8643;top:7065;width:5;height:209;flip:x y" o:connectortype="straight"/>
                <v:shape id="_x0000_s1154" type="#_x0000_t32" style="position:absolute;left:10080;top:7065;width:3;height:209;flip:y" o:connectortype="straight"/>
                <v:shape id="_x0000_s1155" type="#_x0000_t32" style="position:absolute;left:5902;top:6970;width:8;height:95" o:connectortype="straight"/>
                <w10:wrap type="none"/>
                <w10:anchorlock/>
              </v:group>
            </w:pict>
          </w:r>
        </w:p>
        <w:p w:rsidR="00C00163" w:rsidRPr="00C00163" w:rsidRDefault="00C00163" w:rsidP="00C00163"/>
        <w:p w:rsidR="00C00163" w:rsidRDefault="00C00163" w:rsidP="00C00163"/>
        <w:p w:rsidR="00697B07" w:rsidRDefault="00697B07">
          <w:r>
            <w:br w:type="page"/>
          </w:r>
        </w:p>
        <w:p w:rsidR="00AE3C49" w:rsidRDefault="00961398" w:rsidP="00AE3C49">
          <w:pPr>
            <w:pStyle w:val="Heading2"/>
          </w:pPr>
          <w:r>
            <w:lastRenderedPageBreak/>
            <w:t>Navigating though the menus</w:t>
          </w:r>
        </w:p>
        <w:p w:rsidR="0097383D" w:rsidRPr="0097383D" w:rsidRDefault="0097383D" w:rsidP="0097383D">
          <w:r>
            <w:rPr>
              <w:noProof/>
              <w:lang w:val="en-SG" w:eastAsia="en-SG"/>
            </w:rPr>
            <w:drawing>
              <wp:inline distT="0" distB="0" distL="0" distR="0">
                <wp:extent cx="5943600" cy="3714750"/>
                <wp:effectExtent l="19050" t="0" r="0" b="0"/>
                <wp:docPr id="1" name="Picture 0" descr="Chpter_03_001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Chpter_03_001.jpg"/>
                        <pic:cNvPicPr/>
                      </pic:nvPicPr>
                      <pic:blipFill>
                        <a:blip r:embed="rId18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714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697B07" w:rsidRDefault="00697B07" w:rsidP="00DA521A">
          <w:r>
            <w:t xml:space="preserve">Module navigator keys are located in bottom </w:t>
          </w:r>
          <w:r w:rsidR="00D63D94">
            <w:t>left of screen.  Use</w:t>
          </w:r>
          <w:r w:rsidR="00D216DD">
            <w:t xml:space="preserve"> the </w:t>
          </w:r>
          <w:r w:rsidR="00D63D94">
            <w:t xml:space="preserve"> module navigation button</w:t>
          </w:r>
          <w:r w:rsidR="00D216DD">
            <w:t>s</w:t>
          </w:r>
          <w:r w:rsidR="00D63D94">
            <w:t xml:space="preserve"> to navigate Pos setup module, Item module or Reports module.</w:t>
          </w:r>
        </w:p>
        <w:p w:rsidR="00DA521A" w:rsidRDefault="00DA521A" w:rsidP="00DA521A">
          <w:r>
            <w:t>Task navigation buttons are located on top right corner of the screen.</w:t>
          </w:r>
        </w:p>
        <w:p w:rsidR="00DA521A" w:rsidRDefault="00DA521A" w:rsidP="00DA521A">
          <w:r>
            <w:t>Following buttons are available on each task:</w:t>
          </w:r>
        </w:p>
        <w:p w:rsidR="00D07A73" w:rsidRDefault="00D07A73" w:rsidP="00D07A73">
          <w:r>
            <w:t>|&lt;</w:t>
          </w:r>
          <w:r>
            <w:tab/>
          </w:r>
          <w:r>
            <w:tab/>
            <w:t>Select the begging record of the list view</w:t>
          </w:r>
        </w:p>
        <w:p w:rsidR="00D07A73" w:rsidRDefault="00D07A73" w:rsidP="00D07A73">
          <w:r>
            <w:t>&lt;</w:t>
          </w:r>
          <w:r>
            <w:tab/>
          </w:r>
          <w:r>
            <w:tab/>
            <w:t>Select the next record of list view</w:t>
          </w:r>
        </w:p>
        <w:p w:rsidR="00D07A73" w:rsidRDefault="00D07A73" w:rsidP="00D07A73">
          <w:r>
            <w:t>&gt;</w:t>
          </w:r>
          <w:r>
            <w:tab/>
          </w:r>
          <w:r>
            <w:tab/>
            <w:t>Select the previous record of list view</w:t>
          </w:r>
        </w:p>
        <w:p w:rsidR="00D07A73" w:rsidRDefault="00D07A73" w:rsidP="00D07A73">
          <w:r>
            <w:t>&gt;|</w:t>
          </w:r>
          <w:r>
            <w:tab/>
          </w:r>
          <w:r>
            <w:tab/>
            <w:t>Select the last record of list view</w:t>
          </w:r>
        </w:p>
        <w:p w:rsidR="00D07A73" w:rsidRDefault="00D07A73" w:rsidP="00DA521A">
          <w:r>
            <w:t xml:space="preserve">Delete </w:t>
          </w:r>
          <w:r>
            <w:tab/>
          </w:r>
          <w:r>
            <w:tab/>
            <w:t>Delete the selected item from list view</w:t>
          </w:r>
        </w:p>
        <w:p w:rsidR="00D07A73" w:rsidRDefault="00D07A73" w:rsidP="00DA521A">
          <w:r>
            <w:t>Add</w:t>
          </w:r>
          <w:r>
            <w:tab/>
          </w:r>
          <w:r>
            <w:tab/>
            <w:t>Add a new item to list view</w:t>
          </w:r>
        </w:p>
        <w:p w:rsidR="00D07A73" w:rsidRDefault="00D07A73" w:rsidP="00DA521A">
          <w:r>
            <w:t xml:space="preserve">Revert </w:t>
          </w:r>
          <w:r>
            <w:tab/>
          </w:r>
          <w:r>
            <w:tab/>
            <w:t>Revert changes done to list to the list of records</w:t>
          </w:r>
        </w:p>
        <w:p w:rsidR="00D07A73" w:rsidRDefault="00D07A73" w:rsidP="00DA521A">
          <w:r>
            <w:t xml:space="preserve">Save </w:t>
          </w:r>
          <w:r>
            <w:tab/>
          </w:r>
          <w:r>
            <w:tab/>
            <w:t>Save change done to the list View</w:t>
          </w:r>
        </w:p>
        <w:p w:rsidR="00961398" w:rsidRDefault="00961398" w:rsidP="00B949EB">
          <w:pPr>
            <w:pStyle w:val="Heading2"/>
          </w:pPr>
          <w:r>
            <w:lastRenderedPageBreak/>
            <w:t xml:space="preserve">Setting up </w:t>
          </w:r>
          <w:r w:rsidR="00B949EB">
            <w:t xml:space="preserve">the </w:t>
          </w:r>
          <w:r>
            <w:t>store database</w:t>
          </w:r>
        </w:p>
        <w:p w:rsidR="00192502" w:rsidRDefault="00192502" w:rsidP="00B949EB"/>
        <w:p w:rsidR="00B949EB" w:rsidRDefault="00B949EB" w:rsidP="00FD63F3">
          <w:r>
            <w:t xml:space="preserve">You can setup </w:t>
          </w:r>
          <w:r w:rsidR="007D4D21">
            <w:t xml:space="preserve">a </w:t>
          </w:r>
          <w:r>
            <w:t xml:space="preserve">store database </w:t>
          </w:r>
          <w:r w:rsidR="00FD63F3">
            <w:t xml:space="preserve">one of </w:t>
          </w:r>
          <w:r>
            <w:t>following ways:</w:t>
          </w:r>
        </w:p>
        <w:p w:rsidR="00B949EB" w:rsidRDefault="00B949EB" w:rsidP="00FD63F3">
          <w:pPr>
            <w:pStyle w:val="Heading3"/>
          </w:pPr>
          <w:r>
            <w:t xml:space="preserve">1. </w:t>
          </w:r>
          <w:r w:rsidR="00405B83">
            <w:t xml:space="preserve">Use the </w:t>
          </w:r>
          <w:r>
            <w:t xml:space="preserve">demo database </w:t>
          </w:r>
        </w:p>
        <w:p w:rsidR="00405B83" w:rsidRDefault="00405B83" w:rsidP="00B949EB">
          <w:r>
            <w:t>Create your organization</w:t>
          </w:r>
        </w:p>
        <w:p w:rsidR="00B949EB" w:rsidRPr="00405B83" w:rsidRDefault="00405B83" w:rsidP="00405B83">
          <w:pPr>
            <w:rPr>
              <w:b/>
              <w:bCs/>
            </w:rPr>
          </w:pPr>
          <w:r w:rsidRPr="00405B83">
            <w:rPr>
              <w:b/>
              <w:bCs/>
            </w:rPr>
            <w:t>EclipsePOS System Manager -&gt; POS Setup -&gt; Organization</w:t>
          </w:r>
          <w:r w:rsidR="00132632">
            <w:rPr>
              <w:b/>
              <w:bCs/>
            </w:rPr>
            <w:t>-&gt;Add</w:t>
          </w:r>
        </w:p>
        <w:p w:rsidR="00132632" w:rsidRDefault="00405B83" w:rsidP="00405B83">
          <w:r>
            <w:t xml:space="preserve">Click the Add button </w:t>
          </w:r>
          <w:r w:rsidR="00132632">
            <w:t>so that it creates a new organization record.</w:t>
          </w:r>
        </w:p>
        <w:p w:rsidR="00AE66C3" w:rsidRDefault="00AE66C3" w:rsidP="00AE66C3">
          <w:r>
            <w:t>Fill in the required input fields and save changes.</w:t>
          </w:r>
        </w:p>
        <w:p w:rsidR="00405B83" w:rsidRDefault="00405B83" w:rsidP="00405B83">
          <w:r>
            <w:t>Set the newly created organization as your default organization</w:t>
          </w:r>
          <w:r w:rsidR="00132632">
            <w:t>.</w:t>
          </w:r>
        </w:p>
        <w:p w:rsidR="00457A46" w:rsidRPr="00405B83" w:rsidRDefault="00457A46" w:rsidP="00457A46">
          <w:pPr>
            <w:rPr>
              <w:b/>
              <w:bCs/>
            </w:rPr>
          </w:pPr>
          <w:r w:rsidRPr="00405B83">
            <w:rPr>
              <w:b/>
              <w:bCs/>
            </w:rPr>
            <w:t xml:space="preserve">EclipsePOS System Manager -&gt; POS Setup -&gt; </w:t>
          </w:r>
          <w:r>
            <w:rPr>
              <w:b/>
              <w:bCs/>
            </w:rPr>
            <w:t>Startup Settings</w:t>
          </w:r>
        </w:p>
        <w:p w:rsidR="00457A46" w:rsidRDefault="00457A46" w:rsidP="00405B83">
          <w:r>
            <w:t xml:space="preserve">Create store and Station data. </w:t>
          </w:r>
        </w:p>
        <w:p w:rsidR="00457A46" w:rsidRPr="00405B83" w:rsidRDefault="00457A46" w:rsidP="00457A46">
          <w:pPr>
            <w:rPr>
              <w:b/>
              <w:bCs/>
            </w:rPr>
          </w:pPr>
          <w:r w:rsidRPr="00405B83">
            <w:rPr>
              <w:b/>
              <w:bCs/>
            </w:rPr>
            <w:t xml:space="preserve">EclipsePOS System Manager -&gt; POS Setup -&gt; </w:t>
          </w:r>
          <w:r>
            <w:rPr>
              <w:b/>
              <w:bCs/>
            </w:rPr>
            <w:t>Store</w:t>
          </w:r>
        </w:p>
        <w:p w:rsidR="00457A46" w:rsidRDefault="00457A46" w:rsidP="00457A46">
          <w:pPr>
            <w:rPr>
              <w:b/>
              <w:bCs/>
            </w:rPr>
          </w:pPr>
          <w:r w:rsidRPr="00405B83">
            <w:rPr>
              <w:b/>
              <w:bCs/>
            </w:rPr>
            <w:t xml:space="preserve">EclipsePOS System Manager -&gt; POS Setup -&gt; </w:t>
          </w:r>
          <w:r>
            <w:rPr>
              <w:b/>
              <w:bCs/>
            </w:rPr>
            <w:t>Station</w:t>
          </w:r>
        </w:p>
        <w:p w:rsidR="00457A46" w:rsidRDefault="00457A46" w:rsidP="00457A46">
          <w:r>
            <w:t>Save the store and station as your startup parameters</w:t>
          </w:r>
        </w:p>
        <w:p w:rsidR="00457A46" w:rsidRPr="00405B83" w:rsidRDefault="00457A46" w:rsidP="00457A46">
          <w:pPr>
            <w:rPr>
              <w:b/>
              <w:bCs/>
            </w:rPr>
          </w:pPr>
          <w:r w:rsidRPr="00405B83">
            <w:rPr>
              <w:b/>
              <w:bCs/>
            </w:rPr>
            <w:t xml:space="preserve">EclipsePOS System Manager -&gt; POS Setup -&gt; </w:t>
          </w:r>
          <w:r>
            <w:rPr>
              <w:b/>
              <w:bCs/>
            </w:rPr>
            <w:t>Startup Settings</w:t>
          </w:r>
        </w:p>
        <w:p w:rsidR="00457A46" w:rsidRPr="00457A46" w:rsidRDefault="00457A46" w:rsidP="00457A46">
          <w:r>
            <w:t>Now you can create the rest of parameters such as employee, tax, items etc.</w:t>
          </w:r>
        </w:p>
        <w:p w:rsidR="00132632" w:rsidRDefault="00132632" w:rsidP="00E5469D">
          <w:r>
            <w:t xml:space="preserve">You can also create a new </w:t>
          </w:r>
          <w:r w:rsidR="00E5469D">
            <w:t>POS configuration if necessary.</w:t>
          </w:r>
        </w:p>
        <w:p w:rsidR="00021D27" w:rsidRDefault="00021D27" w:rsidP="00FD63F3">
          <w:pPr>
            <w:pStyle w:val="Heading3"/>
          </w:pPr>
        </w:p>
        <w:p w:rsidR="00F33E57" w:rsidRDefault="00F33E57" w:rsidP="00F33E57"/>
        <w:p w:rsidR="00F33E57" w:rsidRPr="00F33E57" w:rsidRDefault="00F33E57" w:rsidP="00F33E57"/>
        <w:p w:rsidR="00FD63F3" w:rsidRDefault="00B949EB" w:rsidP="00FD63F3">
          <w:pPr>
            <w:pStyle w:val="Heading3"/>
          </w:pPr>
          <w:r>
            <w:t>2. Setup a new database</w:t>
          </w:r>
        </w:p>
        <w:p w:rsidR="00FD63F3" w:rsidRDefault="00FD63F3" w:rsidP="00FD63F3">
          <w:r>
            <w:t xml:space="preserve">If you require the store data base without any demo data, you </w:t>
          </w:r>
          <w:r w:rsidR="00021D27">
            <w:t xml:space="preserve">can </w:t>
          </w:r>
          <w:r>
            <w:t>create a new database.</w:t>
          </w:r>
        </w:p>
        <w:p w:rsidR="00FD63F3" w:rsidRDefault="00FD63F3" w:rsidP="00FD63F3">
          <w:pPr>
            <w:rPr>
              <w:b/>
              <w:bCs/>
            </w:rPr>
          </w:pPr>
          <w:r w:rsidRPr="00405B83">
            <w:rPr>
              <w:b/>
              <w:bCs/>
            </w:rPr>
            <w:t xml:space="preserve">EclipsePOS System Manager -&gt; POS Setup -&gt; </w:t>
          </w:r>
          <w:r>
            <w:rPr>
              <w:b/>
              <w:bCs/>
            </w:rPr>
            <w:t>Manage Data Source-&gt;Create an empty new database</w:t>
          </w:r>
        </w:p>
        <w:p w:rsidR="00021D27" w:rsidRPr="00021D27" w:rsidRDefault="00021D27" w:rsidP="00457A46">
          <w:r>
            <w:t xml:space="preserve">After creating the new database, you can </w:t>
          </w:r>
          <w:r w:rsidR="00457A46">
            <w:t xml:space="preserve">either </w:t>
          </w:r>
          <w:r>
            <w:t xml:space="preserve">setup </w:t>
          </w:r>
          <w:r w:rsidR="00457A46">
            <w:t xml:space="preserve">your </w:t>
          </w:r>
          <w:r>
            <w:t xml:space="preserve">Organization </w:t>
          </w:r>
          <w:r w:rsidR="00457A46">
            <w:t>data as described in section 1 above or import data from a another store as described in section 3 below.</w:t>
          </w:r>
        </w:p>
        <w:p w:rsidR="00FD63F3" w:rsidRDefault="00FD63F3" w:rsidP="00FD63F3">
          <w:pPr>
            <w:rPr>
              <w:b/>
              <w:bCs/>
            </w:rPr>
          </w:pPr>
        </w:p>
        <w:p w:rsidR="00B949EB" w:rsidRDefault="00B949EB" w:rsidP="00B949EB"/>
        <w:p w:rsidR="00B949EB" w:rsidRDefault="00B949EB" w:rsidP="00FD63F3">
          <w:pPr>
            <w:pStyle w:val="Heading3"/>
          </w:pPr>
          <w:r>
            <w:lastRenderedPageBreak/>
            <w:t>3. Import data setting</w:t>
          </w:r>
        </w:p>
        <w:p w:rsidR="00457A46" w:rsidRDefault="00021D27" w:rsidP="00021D27">
          <w:r>
            <w:t xml:space="preserve">When creating a second store or when there is requirement to start </w:t>
          </w:r>
          <w:r w:rsidR="00F33E57">
            <w:t xml:space="preserve">with </w:t>
          </w:r>
          <w:r>
            <w:t>a new database, you can export the settings from old database and import into the new database</w:t>
          </w:r>
          <w:r w:rsidR="00457A46">
            <w:t>.</w:t>
          </w:r>
        </w:p>
        <w:p w:rsidR="00021D27" w:rsidRDefault="00457A46" w:rsidP="00457A46">
          <w:r>
            <w:t>Export data from old database</w:t>
          </w:r>
          <w:r w:rsidR="00021D27">
            <w:t xml:space="preserve">  </w:t>
          </w:r>
        </w:p>
        <w:p w:rsidR="00021D27" w:rsidRPr="00457A46" w:rsidRDefault="00021D27" w:rsidP="00021D27">
          <w:pPr>
            <w:rPr>
              <w:b/>
              <w:bCs/>
            </w:rPr>
          </w:pPr>
          <w:r w:rsidRPr="00457A46">
            <w:rPr>
              <w:b/>
              <w:bCs/>
            </w:rPr>
            <w:t>EclipsePOS System Manage -&gt; POS Setup -&gt; Data source setup -&gt; Export data</w:t>
          </w:r>
        </w:p>
        <w:p w:rsidR="00457A46" w:rsidRDefault="00457A46" w:rsidP="00021D27">
          <w:r>
            <w:t>Create a new database as described in section 2 above.</w:t>
          </w:r>
        </w:p>
        <w:p w:rsidR="00021D27" w:rsidRPr="00021D27" w:rsidRDefault="00457A46" w:rsidP="00021D27">
          <w:r>
            <w:t>Import data to new database.</w:t>
          </w:r>
        </w:p>
        <w:p w:rsidR="00B949EB" w:rsidRPr="00457A46" w:rsidRDefault="001F489D" w:rsidP="00B949EB">
          <w:pPr>
            <w:rPr>
              <w:b/>
              <w:bCs/>
            </w:rPr>
          </w:pPr>
          <w:r w:rsidRPr="00457A46">
            <w:rPr>
              <w:b/>
              <w:bCs/>
            </w:rPr>
            <w:t>EclipsePOS System Manage -&gt; POS Setup -&gt; Data source setup -&gt; Import data</w:t>
          </w:r>
        </w:p>
        <w:p w:rsidR="00457A46" w:rsidRDefault="00457A46" w:rsidP="00B949EB"/>
        <w:p w:rsidR="00457A46" w:rsidRDefault="00457A46" w:rsidP="00B949EB">
          <w:r>
            <w:t>Remember to set your startup parameters</w:t>
          </w:r>
        </w:p>
        <w:p w:rsidR="00457A46" w:rsidRPr="00405B83" w:rsidRDefault="00457A46" w:rsidP="00457A46">
          <w:pPr>
            <w:rPr>
              <w:b/>
              <w:bCs/>
            </w:rPr>
          </w:pPr>
          <w:r w:rsidRPr="00405B83">
            <w:rPr>
              <w:b/>
              <w:bCs/>
            </w:rPr>
            <w:t xml:space="preserve">EclipsePOS System Manager -&gt; POS Setup -&gt; </w:t>
          </w:r>
          <w:r>
            <w:rPr>
              <w:b/>
              <w:bCs/>
            </w:rPr>
            <w:t>Startup Settings</w:t>
          </w:r>
        </w:p>
        <w:p w:rsidR="00457A46" w:rsidRDefault="00457A46" w:rsidP="00B949EB"/>
        <w:p w:rsidR="001F489D" w:rsidRDefault="001F489D">
          <w:r>
            <w:br w:type="page"/>
          </w:r>
        </w:p>
        <w:p w:rsidR="001F489D" w:rsidRDefault="001F489D" w:rsidP="00961398"/>
        <w:p w:rsidR="00961398" w:rsidRDefault="00961398" w:rsidP="00961398">
          <w:pPr>
            <w:pStyle w:val="Heading2"/>
          </w:pPr>
          <w:r>
            <w:t>Configuring the receipt print</w:t>
          </w:r>
        </w:p>
        <w:p w:rsidR="00F33E57" w:rsidRDefault="00EF5317" w:rsidP="00F33E57">
          <w:r>
            <w:rPr>
              <w:noProof/>
              <w:lang w:val="en-SG" w:eastAsia="en-SG"/>
            </w:rPr>
            <w:drawing>
              <wp:inline distT="0" distB="0" distL="0" distR="0">
                <wp:extent cx="2457450" cy="4257675"/>
                <wp:effectExtent l="114300" t="76200" r="95250" b="85725"/>
                <wp:docPr id="2" name="Picture 1" descr="Receipt_print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Receipt_print.png"/>
                        <pic:cNvPicPr/>
                      </pic:nvPicPr>
                      <pic:blipFill>
                        <a:blip r:embed="rId19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57379" cy="4257552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shade val="85000"/>
                          </a:srgbClr>
                        </a:solidFill>
                        <a:ln w="88900" cap="sq">
                          <a:solidFill>
                            <a:srgbClr val="FFFFFF"/>
                          </a:solidFill>
                          <a:miter lim="800000"/>
                        </a:ln>
                        <a:effectLst>
                          <a:outerShdw blurRad="55000" dist="18000" dir="5400000" algn="tl" rotWithShape="0">
                            <a:srgbClr val="000000">
                              <a:alpha val="40000"/>
                            </a:srgbClr>
                          </a:outerShdw>
                        </a:effectLst>
                        <a:scene3d>
                          <a:camera prst="orthographicFront"/>
                          <a:lightRig rig="twoPt" dir="t">
                            <a:rot lat="0" lon="0" rev="7200000"/>
                          </a:lightRig>
                        </a:scene3d>
                        <a:sp3d>
                          <a:bevelT w="25400" h="19050"/>
                          <a:contourClr>
                            <a:srgbClr val="FFFFFF"/>
                          </a:contourClr>
                        </a:sp3d>
                      </pic:spPr>
                    </pic:pic>
                  </a:graphicData>
                </a:graphic>
              </wp:inline>
            </w:drawing>
          </w:r>
        </w:p>
        <w:p w:rsidR="00EF5317" w:rsidRDefault="00EF5317" w:rsidP="00F33E57"/>
        <w:p w:rsidR="00EF5317" w:rsidRDefault="00EF5317" w:rsidP="007C401F">
          <w:pPr>
            <w:pStyle w:val="Heading3"/>
          </w:pPr>
          <w:r>
            <w:t>1. Receipt Heading</w:t>
          </w:r>
        </w:p>
        <w:p w:rsidR="00EF5317" w:rsidRDefault="00EF5317" w:rsidP="00F33E57">
          <w:r>
            <w:t>Receipt header text is taken from Store data setup</w:t>
          </w:r>
        </w:p>
        <w:p w:rsidR="00EF5317" w:rsidRDefault="00EF5317" w:rsidP="00F33E57">
          <w:r>
            <w:t>You can change the store name and address from EclipsePOS System Manager</w:t>
          </w:r>
        </w:p>
        <w:p w:rsidR="00EF5317" w:rsidRDefault="00EF5317" w:rsidP="00F33E57">
          <w:r>
            <w:t>Navigate to:-</w:t>
          </w:r>
        </w:p>
        <w:p w:rsidR="00355959" w:rsidRDefault="00355959" w:rsidP="00355959">
          <w:pPr>
            <w:rPr>
              <w:b/>
              <w:bCs/>
            </w:rPr>
          </w:pPr>
          <w:r w:rsidRPr="00405B83">
            <w:rPr>
              <w:b/>
              <w:bCs/>
            </w:rPr>
            <w:t xml:space="preserve">EclipsePOS System Manager -&gt; POS Setup -&gt; </w:t>
          </w:r>
          <w:r>
            <w:rPr>
              <w:b/>
              <w:bCs/>
            </w:rPr>
            <w:t>Store</w:t>
          </w:r>
        </w:p>
        <w:p w:rsidR="00355959" w:rsidRDefault="00355959" w:rsidP="00355959"/>
        <w:p w:rsidR="00355959" w:rsidRDefault="00355959" w:rsidP="007C401F">
          <w:pPr>
            <w:pStyle w:val="Heading3"/>
          </w:pPr>
          <w:r>
            <w:t>2. Receipt Header Message</w:t>
          </w:r>
        </w:p>
        <w:p w:rsidR="00355959" w:rsidRDefault="0047677D" w:rsidP="00355959">
          <w:r>
            <w:t>P</w:t>
          </w:r>
          <w:r w:rsidR="00355959">
            <w:t xml:space="preserve">romotional or any other text can be printed on this space. </w:t>
          </w:r>
        </w:p>
        <w:p w:rsidR="00355959" w:rsidRDefault="00355959" w:rsidP="00A44A4A">
          <w:r>
            <w:lastRenderedPageBreak/>
            <w:t>You can change these text</w:t>
          </w:r>
          <w:r w:rsidR="00A44A4A">
            <w:t>s</w:t>
          </w:r>
          <w:r>
            <w:t xml:space="preserve"> from</w:t>
          </w:r>
          <w:r w:rsidR="00230849">
            <w:t xml:space="preserve"> </w:t>
          </w:r>
          <w:r w:rsidR="00A44A4A">
            <w:t>p</w:t>
          </w:r>
          <w:r>
            <w:t>arameter</w:t>
          </w:r>
          <w:r w:rsidR="007931E8">
            <w:t xml:space="preserve"> </w:t>
          </w:r>
          <w:r>
            <w:t>s</w:t>
          </w:r>
          <w:r w:rsidR="007931E8">
            <w:t>etup</w:t>
          </w:r>
          <w:r>
            <w:t xml:space="preserve"> </w:t>
          </w:r>
        </w:p>
        <w:p w:rsidR="00355959" w:rsidRDefault="00355959" w:rsidP="00251686">
          <w:pPr>
            <w:rPr>
              <w:b/>
              <w:bCs/>
            </w:rPr>
          </w:pPr>
          <w:r w:rsidRPr="00405B83">
            <w:rPr>
              <w:b/>
              <w:bCs/>
            </w:rPr>
            <w:t xml:space="preserve">EclipsePOS System Manager -&gt; POS Setup -&gt; </w:t>
          </w:r>
          <w:r w:rsidR="00251686">
            <w:rPr>
              <w:b/>
              <w:bCs/>
            </w:rPr>
            <w:t>Parameters-&gt;Receipt Print</w:t>
          </w:r>
        </w:p>
        <w:p w:rsidR="00251686" w:rsidRPr="00405B83" w:rsidRDefault="00251686" w:rsidP="00251686">
          <w:pPr>
            <w:rPr>
              <w:b/>
              <w:bCs/>
            </w:rPr>
          </w:pPr>
          <w:r>
            <w:rPr>
              <w:b/>
              <w:bCs/>
              <w:noProof/>
              <w:lang w:val="en-SG" w:eastAsia="en-SG"/>
            </w:rPr>
            <w:drawing>
              <wp:inline distT="0" distB="0" distL="0" distR="0">
                <wp:extent cx="5943600" cy="3714750"/>
                <wp:effectExtent l="19050" t="0" r="0" b="0"/>
                <wp:docPr id="243" name="Picture 2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4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0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3714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355959" w:rsidRDefault="00355959" w:rsidP="00355959">
          <w:r>
            <w:t xml:space="preserve"> </w:t>
          </w:r>
        </w:p>
        <w:p w:rsidR="00355959" w:rsidRDefault="00251686" w:rsidP="00355959">
          <w:r>
            <w:t>Change following pos parameter values:</w:t>
          </w:r>
        </w:p>
        <w:p w:rsidR="00251686" w:rsidRDefault="00251686" w:rsidP="00251686">
          <w:r>
            <w:t>ReceiptTopMOD1</w:t>
          </w:r>
        </w:p>
        <w:p w:rsidR="00251686" w:rsidRDefault="00251686" w:rsidP="00251686">
          <w:r>
            <w:t>ReceiptTopMOD2</w:t>
          </w:r>
        </w:p>
        <w:p w:rsidR="00251686" w:rsidRDefault="00251686" w:rsidP="00251686">
          <w:r>
            <w:t>ReceiptTopMOD3</w:t>
          </w:r>
        </w:p>
        <w:p w:rsidR="00251686" w:rsidRDefault="00251686" w:rsidP="00251686">
          <w:r>
            <w:t>ReciptTopMOD4</w:t>
          </w:r>
        </w:p>
        <w:p w:rsidR="00251686" w:rsidRDefault="00251686" w:rsidP="00251686">
          <w:r>
            <w:t>If these values are blanks then nothing is printed.</w:t>
          </w:r>
        </w:p>
        <w:p w:rsidR="00251686" w:rsidRDefault="008E1512" w:rsidP="00064E0F">
          <w:pPr>
            <w:pStyle w:val="Heading3"/>
          </w:pPr>
          <w:r>
            <w:t>3. Tax Line</w:t>
          </w:r>
        </w:p>
        <w:p w:rsidR="008E1512" w:rsidRDefault="008E1512" w:rsidP="008E1512">
          <w:r>
            <w:t>You can change the text for tax line from pos parameters</w:t>
          </w:r>
        </w:p>
        <w:p w:rsidR="008E1512" w:rsidRDefault="008E1512" w:rsidP="008E1512">
          <w:r>
            <w:t xml:space="preserve">Navigate to </w:t>
          </w:r>
        </w:p>
        <w:p w:rsidR="008E1512" w:rsidRDefault="008E1512" w:rsidP="008E1512">
          <w:pPr>
            <w:rPr>
              <w:b/>
              <w:bCs/>
            </w:rPr>
          </w:pPr>
          <w:r w:rsidRPr="00405B83">
            <w:rPr>
              <w:b/>
              <w:bCs/>
            </w:rPr>
            <w:t xml:space="preserve">EclipsePOS System Manager -&gt; POS Setup -&gt; </w:t>
          </w:r>
          <w:r>
            <w:rPr>
              <w:b/>
              <w:bCs/>
            </w:rPr>
            <w:t>Parameters-&gt;Receipt Print</w:t>
          </w:r>
        </w:p>
        <w:p w:rsidR="008E1512" w:rsidRDefault="008E1512" w:rsidP="008E1512">
          <w:r>
            <w:lastRenderedPageBreak/>
            <w:t xml:space="preserve">Change the 'TaxIncludedText' parameter.  </w:t>
          </w:r>
        </w:p>
        <w:p w:rsidR="00251686" w:rsidRDefault="00064E0F" w:rsidP="00064E0F">
          <w:pPr>
            <w:pStyle w:val="Heading3"/>
          </w:pPr>
          <w:r>
            <w:t>4</w:t>
          </w:r>
          <w:r w:rsidR="00251686">
            <w:t>. Item Count Text</w:t>
          </w:r>
        </w:p>
        <w:p w:rsidR="00251686" w:rsidRPr="00251686" w:rsidRDefault="00251686" w:rsidP="00251686">
          <w:r>
            <w:t>Navigate to:-</w:t>
          </w:r>
        </w:p>
        <w:p w:rsidR="00251686" w:rsidRDefault="00251686" w:rsidP="00251686">
          <w:pPr>
            <w:rPr>
              <w:b/>
              <w:bCs/>
            </w:rPr>
          </w:pPr>
          <w:r w:rsidRPr="00405B83">
            <w:rPr>
              <w:b/>
              <w:bCs/>
            </w:rPr>
            <w:t xml:space="preserve">EclipsePOS System Manager -&gt; POS Setup -&gt; </w:t>
          </w:r>
          <w:r>
            <w:rPr>
              <w:b/>
              <w:bCs/>
            </w:rPr>
            <w:t>Parameters-&gt;Receipt Print</w:t>
          </w:r>
        </w:p>
        <w:p w:rsidR="00251686" w:rsidRDefault="00251686" w:rsidP="00230849">
          <w:r>
            <w:t>Change the 'TotalItemCountText' parameter value.</w:t>
          </w:r>
        </w:p>
        <w:p w:rsidR="00230849" w:rsidRDefault="00064E0F" w:rsidP="00064E0F">
          <w:pPr>
            <w:pStyle w:val="Heading3"/>
          </w:pPr>
          <w:r>
            <w:t>5</w:t>
          </w:r>
          <w:r w:rsidR="00230849">
            <w:t>. Transaction number and Station number text</w:t>
          </w:r>
        </w:p>
        <w:p w:rsidR="00230849" w:rsidRDefault="00230849" w:rsidP="00251686">
          <w:r>
            <w:t>Navigate to:-</w:t>
          </w:r>
        </w:p>
        <w:p w:rsidR="00230849" w:rsidRDefault="00230849" w:rsidP="00230849">
          <w:pPr>
            <w:rPr>
              <w:b/>
              <w:bCs/>
            </w:rPr>
          </w:pPr>
          <w:r w:rsidRPr="00405B83">
            <w:rPr>
              <w:b/>
              <w:bCs/>
            </w:rPr>
            <w:t xml:space="preserve">EclipsePOS System Manager -&gt; POS Setup -&gt; </w:t>
          </w:r>
          <w:r>
            <w:rPr>
              <w:b/>
              <w:bCs/>
            </w:rPr>
            <w:t>Parameters-&gt;Receipt Print</w:t>
          </w:r>
        </w:p>
        <w:p w:rsidR="00230849" w:rsidRDefault="00230849" w:rsidP="00251686">
          <w:r>
            <w:t>Change the 'TrxNo' and 'PosNo' parameter values.</w:t>
          </w:r>
        </w:p>
        <w:p w:rsidR="00230849" w:rsidRDefault="00230849" w:rsidP="00230849"/>
        <w:p w:rsidR="00251686" w:rsidRDefault="00064E0F" w:rsidP="00064E0F">
          <w:pPr>
            <w:pStyle w:val="Heading3"/>
          </w:pPr>
          <w:r>
            <w:t>6</w:t>
          </w:r>
          <w:r w:rsidR="00230849">
            <w:t>. Receipt trailer message</w:t>
          </w:r>
        </w:p>
        <w:p w:rsidR="00230849" w:rsidRDefault="00230849" w:rsidP="00230849">
          <w:r>
            <w:t>Navigate to:-</w:t>
          </w:r>
        </w:p>
        <w:p w:rsidR="00230849" w:rsidRDefault="00230849" w:rsidP="00230849">
          <w:pPr>
            <w:rPr>
              <w:b/>
              <w:bCs/>
            </w:rPr>
          </w:pPr>
          <w:r w:rsidRPr="00405B83">
            <w:rPr>
              <w:b/>
              <w:bCs/>
            </w:rPr>
            <w:t xml:space="preserve">EclipsePOS System Manager -&gt; POS Setup -&gt; </w:t>
          </w:r>
          <w:r>
            <w:rPr>
              <w:b/>
              <w:bCs/>
            </w:rPr>
            <w:t>Parameters-&gt;Receipt Print</w:t>
          </w:r>
        </w:p>
        <w:p w:rsidR="00230849" w:rsidRDefault="00230849" w:rsidP="00230849">
          <w:r>
            <w:t>Change the 'ReceiptBottomMOD' parameter values.</w:t>
          </w:r>
        </w:p>
        <w:p w:rsidR="00230849" w:rsidRPr="00251686" w:rsidRDefault="00230849" w:rsidP="00251686"/>
        <w:p w:rsidR="00251686" w:rsidRDefault="00251686" w:rsidP="00251686"/>
        <w:p w:rsidR="00251686" w:rsidRDefault="00251686" w:rsidP="00251686"/>
        <w:p w:rsidR="00251686" w:rsidRPr="00355959" w:rsidRDefault="00251686" w:rsidP="00251686"/>
        <w:p w:rsidR="00355959" w:rsidRDefault="00355959" w:rsidP="00F33E57"/>
        <w:p w:rsidR="00EF5317" w:rsidRPr="00F33E57" w:rsidRDefault="00EF5317" w:rsidP="00F33E57"/>
        <w:p w:rsidR="001F489D" w:rsidRDefault="001F489D">
          <w:r>
            <w:br w:type="page"/>
          </w:r>
        </w:p>
        <w:p w:rsidR="00961398" w:rsidRDefault="00961398" w:rsidP="00961398">
          <w:pPr>
            <w:pStyle w:val="Heading2"/>
          </w:pPr>
          <w:r>
            <w:lastRenderedPageBreak/>
            <w:t>Promotion and Discounts</w:t>
          </w:r>
        </w:p>
        <w:p w:rsidR="00EE0275" w:rsidRDefault="00EE0275" w:rsidP="007C401F">
          <w:r>
            <w:t>Following promotional structures are support</w:t>
          </w:r>
          <w:r w:rsidR="00D216DD">
            <w:t>ed</w:t>
          </w:r>
          <w:r>
            <w:t>.</w:t>
          </w:r>
        </w:p>
        <w:p w:rsidR="00EE0275" w:rsidRDefault="00EE0275" w:rsidP="00EE0275">
          <w:r w:rsidRPr="00185064">
            <w:rPr>
              <w:b/>
              <w:bCs/>
            </w:rPr>
            <w:t>Item discount</w:t>
          </w:r>
          <w:r>
            <w:t xml:space="preserve"> (Example:- 10%  discount for item A)</w:t>
          </w:r>
        </w:p>
        <w:p w:rsidR="00EE0275" w:rsidRDefault="00EE0275" w:rsidP="00EE0275">
          <w:r w:rsidRPr="00185064">
            <w:rPr>
              <w:b/>
              <w:bCs/>
            </w:rPr>
            <w:t>Whole order Discount</w:t>
          </w:r>
          <w:r>
            <w:t xml:space="preserve"> (Example:-  10% discount for all the items) </w:t>
          </w:r>
        </w:p>
        <w:p w:rsidR="00EE0275" w:rsidRDefault="00EE0275" w:rsidP="00EE0275">
          <w:r w:rsidRPr="00185064">
            <w:rPr>
              <w:b/>
              <w:bCs/>
            </w:rPr>
            <w:t>Fixed Amount discount</w:t>
          </w:r>
          <w:r>
            <w:t xml:space="preserve"> (Example:-  </w:t>
          </w:r>
          <w:r w:rsidR="00A44F76">
            <w:t>$ 0</w:t>
          </w:r>
          <w:r>
            <w:t>.20  discount for item A )</w:t>
          </w:r>
        </w:p>
        <w:p w:rsidR="00EE0275" w:rsidRDefault="00EE0275" w:rsidP="00EE0275">
          <w:r w:rsidRPr="00185064">
            <w:rPr>
              <w:b/>
              <w:bCs/>
            </w:rPr>
            <w:t>Group discount NForX</w:t>
          </w:r>
          <w:r>
            <w:t xml:space="preserve"> (Example:- $ 10.00 for 3 items) </w:t>
          </w:r>
        </w:p>
        <w:p w:rsidR="00A44F76" w:rsidRDefault="00D426B6" w:rsidP="00A44F76">
          <w:r>
            <w:t xml:space="preserve">Promotion can </w:t>
          </w:r>
          <w:r w:rsidR="0047677D">
            <w:t xml:space="preserve">be </w:t>
          </w:r>
          <w:r>
            <w:t>bound to an item or P</w:t>
          </w:r>
          <w:r w:rsidR="00A44F76">
            <w:t>OS</w:t>
          </w:r>
          <w:r>
            <w:t xml:space="preserve"> Key .</w:t>
          </w:r>
        </w:p>
        <w:p w:rsidR="00A44F76" w:rsidRDefault="00A44F76" w:rsidP="00A44F76">
          <w:r>
            <w:t xml:space="preserve">If the promotion is bound to an item then discount is given automatically when item is entered. </w:t>
          </w:r>
        </w:p>
        <w:p w:rsidR="00A44F76" w:rsidRDefault="00A44F76" w:rsidP="00A44F76">
          <w:r>
            <w:t>Normally you will use this method for Group discount NForX.</w:t>
          </w:r>
        </w:p>
        <w:p w:rsidR="00A44F76" w:rsidRDefault="00A44F76" w:rsidP="00A44F76">
          <w:r>
            <w:t xml:space="preserve">If the promotion is bound to a POS key then you need to press the bound pos key (discount button) in pos workbench to effect a discount.  Normally you will bound the promotion to pos key for item discount or </w:t>
          </w:r>
          <w:r w:rsidR="00C9583C">
            <w:t>a whole order discount.</w:t>
          </w:r>
        </w:p>
        <w:p w:rsidR="00D8513C" w:rsidRDefault="00D8513C">
          <w:pPr>
            <w:rPr>
              <w:rFonts w:asciiTheme="majorHAnsi" w:hAnsiTheme="majorHAnsi"/>
              <w:color w:val="438086" w:themeColor="accent2"/>
              <w:sz w:val="24"/>
              <w:szCs w:val="24"/>
            </w:rPr>
          </w:pPr>
          <w:r>
            <w:br w:type="page"/>
          </w:r>
        </w:p>
        <w:p w:rsidR="00153750" w:rsidRDefault="00153750" w:rsidP="00C9583C">
          <w:pPr>
            <w:pStyle w:val="Heading3"/>
          </w:pPr>
        </w:p>
        <w:p w:rsidR="00D426B6" w:rsidRDefault="00C9583C" w:rsidP="00C9583C">
          <w:pPr>
            <w:pStyle w:val="Heading3"/>
          </w:pPr>
          <w:r>
            <w:t>Crating a Promotion</w:t>
          </w:r>
        </w:p>
        <w:p w:rsidR="00C9583C" w:rsidRDefault="00C9583C" w:rsidP="00C9583C">
          <w:r>
            <w:t>Navigate to:</w:t>
          </w:r>
        </w:p>
        <w:p w:rsidR="00C9583C" w:rsidRDefault="00C9583C" w:rsidP="00C9583C">
          <w:pPr>
            <w:rPr>
              <w:b/>
              <w:bCs/>
            </w:rPr>
          </w:pPr>
          <w:r w:rsidRPr="00405B83">
            <w:rPr>
              <w:b/>
              <w:bCs/>
            </w:rPr>
            <w:t>EclipsePOS System Manager -&gt; POS Setup -&gt;</w:t>
          </w:r>
          <w:r>
            <w:rPr>
              <w:b/>
              <w:bCs/>
            </w:rPr>
            <w:t>Discount and Promotions-&gt;Add</w:t>
          </w:r>
        </w:p>
        <w:p w:rsidR="00D8513C" w:rsidRDefault="00D8513C" w:rsidP="00C9583C">
          <w:pPr>
            <w:rPr>
              <w:b/>
              <w:bCs/>
            </w:rPr>
          </w:pPr>
          <w:r>
            <w:rPr>
              <w:b/>
              <w:bCs/>
              <w:noProof/>
              <w:lang w:val="en-SG" w:eastAsia="en-SG"/>
            </w:rPr>
            <w:drawing>
              <wp:inline distT="0" distB="0" distL="0" distR="0">
                <wp:extent cx="5943600" cy="3714750"/>
                <wp:effectExtent l="19050" t="0" r="0" b="0"/>
                <wp:docPr id="748" name="Picture 7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4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1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3714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C9583C" w:rsidRDefault="00C9583C" w:rsidP="00FD1F26">
          <w:r>
            <w:t xml:space="preserve">Set the quantity qualifier and value qualifiers based on Promotion class according the following </w:t>
          </w:r>
          <w:r w:rsidR="00153750">
            <w:t>table</w:t>
          </w:r>
        </w:p>
        <w:tbl>
          <w:tblPr>
            <w:tblStyle w:val="LightShading-Accent11"/>
            <w:tblW w:w="5000" w:type="pct"/>
            <w:tblLook w:val="0660"/>
          </w:tblPr>
          <w:tblGrid>
            <w:gridCol w:w="2394"/>
            <w:gridCol w:w="2394"/>
            <w:gridCol w:w="2394"/>
            <w:gridCol w:w="2394"/>
          </w:tblGrid>
          <w:tr w:rsidR="00153750" w:rsidTr="00314278">
            <w:trPr>
              <w:cnfStyle w:val="100000000000"/>
            </w:trPr>
            <w:tc>
              <w:tcPr>
                <w:tcW w:w="1250" w:type="pct"/>
                <w:noWrap/>
              </w:tcPr>
              <w:p w:rsidR="00C9583C" w:rsidRDefault="00C9583C" w:rsidP="00C9583C">
                <w:r>
                  <w:t>Class Name</w:t>
                </w:r>
              </w:p>
            </w:tc>
            <w:tc>
              <w:tcPr>
                <w:tcW w:w="1250" w:type="pct"/>
              </w:tcPr>
              <w:p w:rsidR="00C9583C" w:rsidRDefault="00C9583C" w:rsidP="00C9583C">
                <w:r>
                  <w:t>Quantity Qualifier</w:t>
                </w:r>
              </w:p>
            </w:tc>
            <w:tc>
              <w:tcPr>
                <w:tcW w:w="1250" w:type="pct"/>
              </w:tcPr>
              <w:p w:rsidR="00C9583C" w:rsidRDefault="00C9583C" w:rsidP="00C9583C">
                <w:r>
                  <w:t>Value Qualifier</w:t>
                </w:r>
              </w:p>
            </w:tc>
            <w:tc>
              <w:tcPr>
                <w:tcW w:w="1250" w:type="pct"/>
              </w:tcPr>
              <w:p w:rsidR="00C9583C" w:rsidRDefault="00153750" w:rsidP="00153750">
                <w:r>
                  <w:t>Comments</w:t>
                </w:r>
              </w:p>
            </w:tc>
          </w:tr>
          <w:tr w:rsidR="00153750" w:rsidTr="00314278">
            <w:tc>
              <w:tcPr>
                <w:tcW w:w="1250" w:type="pct"/>
                <w:noWrap/>
              </w:tcPr>
              <w:p w:rsidR="00C9583C" w:rsidRDefault="00C9583C"/>
            </w:tc>
            <w:tc>
              <w:tcPr>
                <w:tcW w:w="1250" w:type="pct"/>
              </w:tcPr>
              <w:p w:rsidR="00C9583C" w:rsidRDefault="00C9583C">
                <w:pPr>
                  <w:rPr>
                    <w:rStyle w:val="SubtleEmphasis"/>
                  </w:rPr>
                </w:pPr>
              </w:p>
            </w:tc>
            <w:tc>
              <w:tcPr>
                <w:tcW w:w="1250" w:type="pct"/>
              </w:tcPr>
              <w:p w:rsidR="00C9583C" w:rsidRDefault="00C9583C"/>
            </w:tc>
            <w:tc>
              <w:tcPr>
                <w:tcW w:w="1250" w:type="pct"/>
              </w:tcPr>
              <w:p w:rsidR="00C9583C" w:rsidRDefault="00C9583C"/>
            </w:tc>
          </w:tr>
          <w:tr w:rsidR="00153750" w:rsidTr="00314278">
            <w:tc>
              <w:tcPr>
                <w:tcW w:w="1250" w:type="pct"/>
                <w:noWrap/>
              </w:tcPr>
              <w:p w:rsidR="00C9583C" w:rsidRDefault="00153750" w:rsidP="00153750">
                <w:r>
                  <w:t>ItemDiscount</w:t>
                </w:r>
              </w:p>
            </w:tc>
            <w:tc>
              <w:tcPr>
                <w:tcW w:w="1250" w:type="pct"/>
              </w:tcPr>
              <w:p w:rsidR="00C9583C" w:rsidRDefault="00902C9C" w:rsidP="00902C9C">
                <w:pPr>
                  <w:pStyle w:val="DecimalAligned"/>
                </w:pPr>
                <w:r>
                  <w:t>1</w:t>
                </w:r>
                <w:r w:rsidR="00153750">
                  <w:t>(not used)</w:t>
                </w:r>
              </w:p>
            </w:tc>
            <w:tc>
              <w:tcPr>
                <w:tcW w:w="1250" w:type="pct"/>
              </w:tcPr>
              <w:p w:rsidR="00C9583C" w:rsidRDefault="00153750" w:rsidP="00153750">
                <w:pPr>
                  <w:pStyle w:val="DecimalAligned"/>
                </w:pPr>
                <w:r>
                  <w:t>Enter the percentage For example 10.00</w:t>
                </w:r>
              </w:p>
              <w:p w:rsidR="00153750" w:rsidRDefault="00153750" w:rsidP="00153750">
                <w:pPr>
                  <w:pStyle w:val="DecimalAligned"/>
                </w:pPr>
              </w:p>
            </w:tc>
            <w:tc>
              <w:tcPr>
                <w:tcW w:w="1250" w:type="pct"/>
              </w:tcPr>
              <w:p w:rsidR="00C9583C" w:rsidRDefault="00153750" w:rsidP="00153750">
                <w:pPr>
                  <w:pStyle w:val="DecimalAligned"/>
                </w:pPr>
                <w:r>
                  <w:t>10% line discount</w:t>
                </w:r>
              </w:p>
            </w:tc>
          </w:tr>
          <w:tr w:rsidR="00153750" w:rsidTr="00314278">
            <w:tc>
              <w:tcPr>
                <w:tcW w:w="1250" w:type="pct"/>
                <w:noWrap/>
              </w:tcPr>
              <w:p w:rsidR="00C9583C" w:rsidRDefault="00153750" w:rsidP="00153750">
                <w:r>
                  <w:t>GroupDiscount</w:t>
                </w:r>
              </w:p>
            </w:tc>
            <w:tc>
              <w:tcPr>
                <w:tcW w:w="1250" w:type="pct"/>
              </w:tcPr>
              <w:p w:rsidR="00C9583C" w:rsidRDefault="00902C9C" w:rsidP="00902C9C">
                <w:pPr>
                  <w:pStyle w:val="DecimalAligned"/>
                </w:pPr>
                <w:r>
                  <w:t>1</w:t>
                </w:r>
                <w:r w:rsidR="00153750">
                  <w:t>(not used)</w:t>
                </w:r>
              </w:p>
            </w:tc>
            <w:tc>
              <w:tcPr>
                <w:tcW w:w="1250" w:type="pct"/>
              </w:tcPr>
              <w:p w:rsidR="00C9583C" w:rsidRDefault="00153750" w:rsidP="00153750">
                <w:pPr>
                  <w:pStyle w:val="DecimalAligned"/>
                </w:pPr>
                <w:r>
                  <w:t>Enter the percentage</w:t>
                </w:r>
              </w:p>
              <w:p w:rsidR="00153750" w:rsidRDefault="00153750">
                <w:pPr>
                  <w:pStyle w:val="DecimalAligned"/>
                </w:pPr>
                <w:r>
                  <w:t>For example 10.00</w:t>
                </w:r>
              </w:p>
              <w:p w:rsidR="00153750" w:rsidRDefault="00153750">
                <w:pPr>
                  <w:pStyle w:val="DecimalAligned"/>
                </w:pPr>
              </w:p>
            </w:tc>
            <w:tc>
              <w:tcPr>
                <w:tcW w:w="1250" w:type="pct"/>
              </w:tcPr>
              <w:p w:rsidR="00C9583C" w:rsidRDefault="00153750" w:rsidP="00153750">
                <w:pPr>
                  <w:pStyle w:val="DecimalAligned"/>
                </w:pPr>
                <w:r>
                  <w:t>10% whole order  discount</w:t>
                </w:r>
              </w:p>
            </w:tc>
          </w:tr>
          <w:tr w:rsidR="00153750" w:rsidTr="00314278">
            <w:tc>
              <w:tcPr>
                <w:tcW w:w="1250" w:type="pct"/>
                <w:noWrap/>
              </w:tcPr>
              <w:p w:rsidR="00C9583C" w:rsidRDefault="00153750" w:rsidP="00153750">
                <w:r>
                  <w:t>FixedAmountDiscount</w:t>
                </w:r>
                <w:r w:rsidR="00C9583C">
                  <w:t xml:space="preserve"> </w:t>
                </w:r>
              </w:p>
            </w:tc>
            <w:tc>
              <w:tcPr>
                <w:tcW w:w="1250" w:type="pct"/>
              </w:tcPr>
              <w:p w:rsidR="00C9583C" w:rsidRDefault="00153750" w:rsidP="00902C9C">
                <w:pPr>
                  <w:pStyle w:val="DecimalAligned"/>
                </w:pPr>
                <w:r>
                  <w:t xml:space="preserve"> </w:t>
                </w:r>
                <w:r w:rsidR="00902C9C">
                  <w:t>1</w:t>
                </w:r>
                <w:r>
                  <w:t>(not used)</w:t>
                </w:r>
              </w:p>
            </w:tc>
            <w:tc>
              <w:tcPr>
                <w:tcW w:w="1250" w:type="pct"/>
              </w:tcPr>
              <w:p w:rsidR="00C9583C" w:rsidRDefault="00153750" w:rsidP="00153750">
                <w:pPr>
                  <w:pStyle w:val="DecimalAligned"/>
                </w:pPr>
                <w:r>
                  <w:t>Enter the amount</w:t>
                </w:r>
              </w:p>
              <w:p w:rsidR="00153750" w:rsidRDefault="00153750" w:rsidP="00153750">
                <w:pPr>
                  <w:pStyle w:val="DecimalAligned"/>
                </w:pPr>
                <w:r>
                  <w:t>For example 0.20</w:t>
                </w:r>
              </w:p>
              <w:p w:rsidR="00153750" w:rsidRDefault="00153750" w:rsidP="00153750">
                <w:pPr>
                  <w:pStyle w:val="DecimalAligned"/>
                </w:pPr>
              </w:p>
            </w:tc>
            <w:tc>
              <w:tcPr>
                <w:tcW w:w="1250" w:type="pct"/>
              </w:tcPr>
              <w:p w:rsidR="00153750" w:rsidRDefault="00153750" w:rsidP="00153750">
                <w:pPr>
                  <w:pStyle w:val="DecimalAligned"/>
                </w:pPr>
                <w:r>
                  <w:t xml:space="preserve">$0.20 discount </w:t>
                </w:r>
              </w:p>
              <w:p w:rsidR="00153750" w:rsidRDefault="00153750">
                <w:pPr>
                  <w:pStyle w:val="DecimalAligned"/>
                </w:pPr>
              </w:p>
            </w:tc>
          </w:tr>
          <w:tr w:rsidR="00153750" w:rsidTr="00314278">
            <w:tc>
              <w:tcPr>
                <w:tcW w:w="1250" w:type="pct"/>
                <w:noWrap/>
              </w:tcPr>
              <w:p w:rsidR="00C9583C" w:rsidRDefault="00153750" w:rsidP="00153750">
                <w:r>
                  <w:t>NForX</w:t>
                </w:r>
              </w:p>
            </w:tc>
            <w:tc>
              <w:tcPr>
                <w:tcW w:w="1250" w:type="pct"/>
              </w:tcPr>
              <w:p w:rsidR="00C9583C" w:rsidRDefault="00153750">
                <w:pPr>
                  <w:pStyle w:val="DecimalAligned"/>
                </w:pPr>
                <w:r>
                  <w:t>Enter the Quantity</w:t>
                </w:r>
              </w:p>
              <w:p w:rsidR="00153750" w:rsidRDefault="00153750">
                <w:pPr>
                  <w:pStyle w:val="DecimalAligned"/>
                </w:pPr>
                <w:r>
                  <w:t>For example 3</w:t>
                </w:r>
              </w:p>
            </w:tc>
            <w:tc>
              <w:tcPr>
                <w:tcW w:w="1250" w:type="pct"/>
              </w:tcPr>
              <w:p w:rsidR="00C9583C" w:rsidRDefault="00153750">
                <w:pPr>
                  <w:pStyle w:val="DecimalAligned"/>
                </w:pPr>
                <w:r>
                  <w:t>Enter the Value</w:t>
                </w:r>
              </w:p>
              <w:p w:rsidR="00153750" w:rsidRDefault="00153750">
                <w:pPr>
                  <w:pStyle w:val="DecimalAligned"/>
                </w:pPr>
                <w:r>
                  <w:t>For example 10.00</w:t>
                </w:r>
              </w:p>
              <w:p w:rsidR="00153750" w:rsidRDefault="00153750">
                <w:pPr>
                  <w:pStyle w:val="DecimalAligned"/>
                </w:pPr>
              </w:p>
            </w:tc>
            <w:tc>
              <w:tcPr>
                <w:tcW w:w="1250" w:type="pct"/>
              </w:tcPr>
              <w:p w:rsidR="00C9583C" w:rsidRDefault="00153750" w:rsidP="00153750">
                <w:pPr>
                  <w:pStyle w:val="DecimalAligned"/>
                </w:pPr>
                <w:r>
                  <w:t>Three for $ 10.00</w:t>
                </w:r>
              </w:p>
            </w:tc>
          </w:tr>
          <w:tr w:rsidR="00153750" w:rsidTr="00314278">
            <w:trPr>
              <w:cnfStyle w:val="010000000000"/>
            </w:trPr>
            <w:tc>
              <w:tcPr>
                <w:tcW w:w="1250" w:type="pct"/>
                <w:noWrap/>
              </w:tcPr>
              <w:p w:rsidR="00C9583C" w:rsidRDefault="00C9583C"/>
            </w:tc>
            <w:tc>
              <w:tcPr>
                <w:tcW w:w="1250" w:type="pct"/>
              </w:tcPr>
              <w:p w:rsidR="00C9583C" w:rsidRDefault="00C9583C">
                <w:pPr>
                  <w:pStyle w:val="DecimalAligned"/>
                </w:pPr>
              </w:p>
            </w:tc>
            <w:tc>
              <w:tcPr>
                <w:tcW w:w="1250" w:type="pct"/>
              </w:tcPr>
              <w:p w:rsidR="00C9583C" w:rsidRDefault="00C9583C">
                <w:pPr>
                  <w:pStyle w:val="DecimalAligned"/>
                </w:pPr>
              </w:p>
            </w:tc>
            <w:tc>
              <w:tcPr>
                <w:tcW w:w="1250" w:type="pct"/>
              </w:tcPr>
              <w:p w:rsidR="00C9583C" w:rsidRDefault="00C9583C">
                <w:pPr>
                  <w:pStyle w:val="DecimalAligned"/>
                </w:pPr>
              </w:p>
            </w:tc>
          </w:tr>
        </w:tbl>
        <w:p w:rsidR="00C9583C" w:rsidRDefault="00314278" w:rsidP="0047677D">
          <w:r>
            <w:lastRenderedPageBreak/>
            <w:t>Set the Promotion n</w:t>
          </w:r>
          <w:r w:rsidR="0047677D">
            <w:t>umber</w:t>
          </w:r>
          <w:r>
            <w:t xml:space="preserve">, Promotion string and Valid date from/to according to your business needs.  </w:t>
          </w:r>
        </w:p>
        <w:p w:rsidR="0056568F" w:rsidRDefault="0056568F" w:rsidP="00314278"/>
        <w:p w:rsidR="00D426B6" w:rsidRDefault="00314278" w:rsidP="00B54063">
          <w:pPr>
            <w:pStyle w:val="Heading3"/>
          </w:pPr>
          <w:r>
            <w:t>Binding the Promotion to</w:t>
          </w:r>
          <w:r w:rsidR="00B54063">
            <w:t xml:space="preserve"> an </w:t>
          </w:r>
          <w:r>
            <w:t>Item</w:t>
          </w:r>
        </w:p>
        <w:p w:rsidR="00314278" w:rsidRDefault="00314278" w:rsidP="00314278">
          <w:r>
            <w:t>Save the promotion created in above step and Click on Add SKU button</w:t>
          </w:r>
        </w:p>
        <w:p w:rsidR="00314278" w:rsidRDefault="00314278" w:rsidP="00314278">
          <w:pPr>
            <w:rPr>
              <w:b/>
              <w:bCs/>
            </w:rPr>
          </w:pPr>
          <w:r w:rsidRPr="00405B83">
            <w:rPr>
              <w:b/>
              <w:bCs/>
            </w:rPr>
            <w:t>EclipsePOS System Manager -&gt; POS Setup -&gt;</w:t>
          </w:r>
          <w:r>
            <w:rPr>
              <w:b/>
              <w:bCs/>
            </w:rPr>
            <w:t>Discount and Promotions-&gt;Add SKU</w:t>
          </w:r>
        </w:p>
        <w:p w:rsidR="00314278" w:rsidRDefault="00314278" w:rsidP="00314278">
          <w:r>
            <w:rPr>
              <w:noProof/>
              <w:lang w:val="en-SG" w:eastAsia="en-SG"/>
            </w:rPr>
            <w:drawing>
              <wp:inline distT="0" distB="0" distL="0" distR="0">
                <wp:extent cx="5943600" cy="3714750"/>
                <wp:effectExtent l="19050" t="0" r="0" b="0"/>
                <wp:docPr id="718" name="Picture 7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1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2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3714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347554" w:rsidRDefault="00347554" w:rsidP="00D216DD">
          <w:r>
            <w:t>Fr</w:t>
          </w:r>
          <w:r w:rsidR="00D216DD">
            <w:t>o</w:t>
          </w:r>
          <w:r>
            <w:t>m Promotion Mapping Screen you can select and add item to effect promotion.</w:t>
          </w:r>
        </w:p>
        <w:p w:rsidR="00347554" w:rsidRDefault="00347554" w:rsidP="00314278"/>
        <w:p w:rsidR="00347554" w:rsidRDefault="0056568F" w:rsidP="00314278">
          <w:r>
            <w:t>Following function are available in this screen</w:t>
          </w:r>
        </w:p>
        <w:p w:rsidR="0056568F" w:rsidRDefault="0056568F" w:rsidP="0056568F">
          <w:r>
            <w:t>|&lt;</w:t>
          </w:r>
          <w:r>
            <w:tab/>
          </w:r>
          <w:r>
            <w:tab/>
          </w:r>
          <w:r>
            <w:tab/>
            <w:t>Position to First record of items list</w:t>
          </w:r>
        </w:p>
        <w:p w:rsidR="0056568F" w:rsidRDefault="0056568F" w:rsidP="0056568F">
          <w:r>
            <w:t>&lt;</w:t>
          </w:r>
          <w:r>
            <w:tab/>
          </w:r>
          <w:r>
            <w:tab/>
          </w:r>
          <w:r>
            <w:tab/>
            <w:t>Position to Previous record of items list</w:t>
          </w:r>
        </w:p>
        <w:p w:rsidR="0056568F" w:rsidRDefault="0056568F" w:rsidP="0056568F">
          <w:r>
            <w:t>&gt;</w:t>
          </w:r>
          <w:r>
            <w:tab/>
          </w:r>
          <w:r>
            <w:tab/>
          </w:r>
          <w:r>
            <w:tab/>
            <w:t>Position to Next record of items list</w:t>
          </w:r>
        </w:p>
        <w:p w:rsidR="0056568F" w:rsidRDefault="0056568F" w:rsidP="0056568F">
          <w:r>
            <w:t>&gt;|</w:t>
          </w:r>
          <w:r>
            <w:tab/>
          </w:r>
          <w:r>
            <w:tab/>
          </w:r>
          <w:r>
            <w:tab/>
            <w:t>Position to Last record of items list</w:t>
          </w:r>
        </w:p>
        <w:p w:rsidR="0056568F" w:rsidRDefault="0056568F" w:rsidP="0056568F">
          <w:r>
            <w:t>Revert</w:t>
          </w:r>
          <w:r>
            <w:tab/>
          </w:r>
          <w:r>
            <w:tab/>
          </w:r>
          <w:r>
            <w:tab/>
            <w:t>Abandon changes</w:t>
          </w:r>
        </w:p>
        <w:p w:rsidR="0056568F" w:rsidRDefault="0056568F" w:rsidP="0056568F">
          <w:r>
            <w:lastRenderedPageBreak/>
            <w:t>Save</w:t>
          </w:r>
          <w:r>
            <w:tab/>
          </w:r>
          <w:r>
            <w:tab/>
          </w:r>
          <w:r>
            <w:tab/>
            <w:t>Save change</w:t>
          </w:r>
        </w:p>
        <w:p w:rsidR="0056568F" w:rsidRDefault="0056568F" w:rsidP="0056568F">
          <w:r>
            <w:t>Cancel</w:t>
          </w:r>
          <w:r>
            <w:tab/>
          </w:r>
          <w:r>
            <w:tab/>
          </w:r>
          <w:r>
            <w:tab/>
            <w:t>Go back to Promotion Screen</w:t>
          </w:r>
        </w:p>
        <w:p w:rsidR="0056568F" w:rsidRDefault="0056568F" w:rsidP="0056568F">
          <w:r>
            <w:t>Filter</w:t>
          </w:r>
          <w:r>
            <w:tab/>
          </w:r>
          <w:r>
            <w:tab/>
          </w:r>
          <w:r>
            <w:tab/>
            <w:t xml:space="preserve">Enter the Filter text and press enter. Remember to select the filter filed before </w:t>
          </w:r>
          <w:r>
            <w:tab/>
          </w:r>
          <w:r>
            <w:tab/>
          </w:r>
          <w:r>
            <w:tab/>
          </w:r>
          <w:r>
            <w:tab/>
            <w:t>entering the filter text</w:t>
          </w:r>
        </w:p>
        <w:p w:rsidR="0056568F" w:rsidRDefault="0056568F" w:rsidP="0056568F"/>
        <w:p w:rsidR="0056568F" w:rsidRDefault="0056568F" w:rsidP="0056568F">
          <w:r>
            <w:t>Select</w:t>
          </w:r>
          <w:r>
            <w:tab/>
          </w:r>
          <w:r>
            <w:tab/>
          </w:r>
          <w:r>
            <w:tab/>
            <w:t>Add the item to promotion list</w:t>
          </w:r>
        </w:p>
        <w:p w:rsidR="0056568F" w:rsidRDefault="0056568F" w:rsidP="0056568F">
          <w:r>
            <w:t>Select All</w:t>
          </w:r>
          <w:r>
            <w:tab/>
          </w:r>
          <w:r>
            <w:tab/>
            <w:t>Add all items to promotion list</w:t>
          </w:r>
        </w:p>
        <w:p w:rsidR="0056568F" w:rsidRDefault="0056568F" w:rsidP="0056568F">
          <w:r>
            <w:t xml:space="preserve">Delete </w:t>
          </w:r>
          <w:r>
            <w:tab/>
          </w:r>
          <w:r>
            <w:tab/>
          </w:r>
          <w:r>
            <w:tab/>
            <w:t>Delete the selected item from promotion list</w:t>
          </w:r>
        </w:p>
        <w:p w:rsidR="0056568F" w:rsidRDefault="0056568F" w:rsidP="0056568F"/>
        <w:p w:rsidR="00C048FA" w:rsidRDefault="0056568F" w:rsidP="0056568F">
          <w:r>
            <w:t xml:space="preserve"> </w:t>
          </w:r>
        </w:p>
        <w:p w:rsidR="00C048FA" w:rsidRDefault="00C048FA">
          <w:r>
            <w:br w:type="page"/>
          </w:r>
        </w:p>
        <w:p w:rsidR="0056568F" w:rsidRPr="00314278" w:rsidRDefault="0056568F" w:rsidP="0056568F"/>
        <w:p w:rsidR="00314278" w:rsidRDefault="00D8513C" w:rsidP="00D8513C">
          <w:pPr>
            <w:pStyle w:val="Heading3"/>
          </w:pPr>
          <w:r>
            <w:t xml:space="preserve">Binding a Promotion to </w:t>
          </w:r>
          <w:r w:rsidR="00C048FA">
            <w:t xml:space="preserve">a </w:t>
          </w:r>
          <w:r>
            <w:t>POS Key</w:t>
          </w:r>
        </w:p>
        <w:p w:rsidR="00D8513C" w:rsidRDefault="00D8513C" w:rsidP="00D8513C">
          <w:r>
            <w:t>You can bind a promotion no to a pos key, so that you can effect a discount by pressing a pos key in POS workbench.</w:t>
          </w:r>
        </w:p>
        <w:p w:rsidR="00C048FA" w:rsidRDefault="00C048FA" w:rsidP="002E0F31">
          <w:r>
            <w:t xml:space="preserve">Navigate to Menu task from POS Setup. Select the pos panel where you want to add the discount key (Usually the Discount panel) and </w:t>
          </w:r>
          <w:r w:rsidR="002E0F31">
            <w:t>press</w:t>
          </w:r>
          <w:r>
            <w:t xml:space="preserve"> the add P</w:t>
          </w:r>
          <w:r w:rsidR="002E0F31">
            <w:t>OS</w:t>
          </w:r>
          <w:r>
            <w:t xml:space="preserve"> Key button</w:t>
          </w:r>
        </w:p>
        <w:p w:rsidR="00C048FA" w:rsidRDefault="00C048FA" w:rsidP="00C048FA">
          <w:pPr>
            <w:rPr>
              <w:b/>
              <w:bCs/>
            </w:rPr>
          </w:pPr>
          <w:r w:rsidRPr="00405B83">
            <w:rPr>
              <w:b/>
              <w:bCs/>
            </w:rPr>
            <w:t>EclipsePOS System Manager -&gt; POS Setup -&gt;</w:t>
          </w:r>
          <w:r>
            <w:rPr>
              <w:b/>
              <w:bCs/>
            </w:rPr>
            <w:t xml:space="preserve">Menus-&gt;Select A Pos Panel-&gt;Add Pos Key </w:t>
          </w:r>
        </w:p>
        <w:p w:rsidR="00C048FA" w:rsidRDefault="00C048FA" w:rsidP="00D8513C">
          <w:r>
            <w:rPr>
              <w:noProof/>
              <w:lang w:val="en-SG" w:eastAsia="en-SG"/>
            </w:rPr>
            <w:drawing>
              <wp:inline distT="0" distB="0" distL="0" distR="0">
                <wp:extent cx="5943600" cy="3714750"/>
                <wp:effectExtent l="19050" t="0" r="0" b="0"/>
                <wp:docPr id="763" name="Picture 7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6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3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3714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EE0275" w:rsidRDefault="00B54063" w:rsidP="00EE0275">
          <w:r>
            <w:t>Enter the Promotion no in the Key parameter value</w:t>
          </w:r>
        </w:p>
        <w:p w:rsidR="00B54063" w:rsidRDefault="00B54063" w:rsidP="00B25B8A">
          <w:r>
            <w:t>Ch</w:t>
          </w:r>
          <w:r w:rsidR="002E0F31">
            <w:t>o</w:t>
          </w:r>
          <w:r>
            <w:t>ose the Key Class as 'Discount(Key)'</w:t>
          </w:r>
        </w:p>
        <w:p w:rsidR="00B54063" w:rsidRDefault="00B54063" w:rsidP="00B54063">
          <w:r>
            <w:t>Fill in other input field as described in creating menus and Pos Key section in this menu.</w:t>
          </w:r>
        </w:p>
        <w:p w:rsidR="00B54063" w:rsidRDefault="00B54063" w:rsidP="00B54063">
          <w:r>
            <w:t xml:space="preserve">Save the menu setting. </w:t>
          </w:r>
        </w:p>
        <w:p w:rsidR="00B54063" w:rsidRDefault="00B54063" w:rsidP="00B54063">
          <w:r>
            <w:t xml:space="preserve">Once this step is complete and when you re-start the pos workbench the new discount key should appear in POS Workbench. </w:t>
          </w:r>
        </w:p>
        <w:p w:rsidR="00AB0D99" w:rsidRDefault="00AB0D99">
          <w:r>
            <w:br w:type="page"/>
          </w:r>
        </w:p>
        <w:p w:rsidR="00B54063" w:rsidRDefault="00B54063" w:rsidP="00EE0275"/>
        <w:p w:rsidR="00961398" w:rsidRDefault="00961398" w:rsidP="00961398">
          <w:pPr>
            <w:pStyle w:val="Heading2"/>
          </w:pPr>
          <w:r>
            <w:t>Restaurant specific setups</w:t>
          </w:r>
        </w:p>
        <w:p w:rsidR="008A3FB5" w:rsidRDefault="008A3FB5" w:rsidP="00F0178A">
          <w:pPr>
            <w:pStyle w:val="Heading3"/>
          </w:pPr>
        </w:p>
        <w:p w:rsidR="00F0178A" w:rsidRDefault="00FE5A9C" w:rsidP="00F0178A">
          <w:pPr>
            <w:pStyle w:val="Heading3"/>
          </w:pPr>
          <w:r>
            <w:t xml:space="preserve">Enable/Disable </w:t>
          </w:r>
          <w:r w:rsidR="00F0178A">
            <w:t>Table select prompting</w:t>
          </w:r>
        </w:p>
        <w:p w:rsidR="00F0178A" w:rsidRDefault="00F0178A" w:rsidP="002E0F31">
          <w:r>
            <w:t>If you don't need to select a table no at the start of receipt entry then you can disable this f</w:t>
          </w:r>
          <w:r w:rsidR="002E0F31">
            <w:t>ea</w:t>
          </w:r>
          <w:r>
            <w:t>ture.</w:t>
          </w:r>
        </w:p>
        <w:p w:rsidR="00F0178A" w:rsidRDefault="00F0178A" w:rsidP="00FE5A9C">
          <w:r>
            <w:t>Navigate to pa</w:t>
          </w:r>
          <w:r w:rsidR="00FE5A9C">
            <w:t xml:space="preserve">rameters from pos setup and change </w:t>
          </w:r>
          <w:r>
            <w:t>'PromptForTableNo'</w:t>
          </w:r>
          <w:r w:rsidR="00FE5A9C">
            <w:t xml:space="preserve"> parameter to TRUE or FALSE</w:t>
          </w:r>
          <w:r>
            <w:t>.</w:t>
          </w:r>
        </w:p>
        <w:p w:rsidR="00FE5A9C" w:rsidRDefault="00FE5A9C" w:rsidP="00FE5A9C">
          <w:pPr>
            <w:rPr>
              <w:b/>
              <w:bCs/>
            </w:rPr>
          </w:pPr>
          <w:r w:rsidRPr="00405B83">
            <w:rPr>
              <w:b/>
              <w:bCs/>
            </w:rPr>
            <w:t>EclipsePOS System Manager -&gt; POS Setup -&gt;</w:t>
          </w:r>
          <w:r>
            <w:rPr>
              <w:b/>
              <w:bCs/>
            </w:rPr>
            <w:t xml:space="preserve">Parametes-&gt;From Miscellanious  group, select 'PromptForTableNO' </w:t>
          </w:r>
        </w:p>
        <w:p w:rsidR="00FE5A9C" w:rsidRDefault="00FE5A9C" w:rsidP="00FE5A9C">
          <w:pPr>
            <w:rPr>
              <w:b/>
              <w:bCs/>
            </w:rPr>
          </w:pPr>
        </w:p>
        <w:p w:rsidR="00FE5A9C" w:rsidRDefault="00FE5A9C" w:rsidP="00902C9C">
          <w:pPr>
            <w:pStyle w:val="Heading3"/>
            <w:rPr>
              <w:b/>
              <w:bCs/>
            </w:rPr>
          </w:pPr>
          <w:r>
            <w:t xml:space="preserve">Select Print receipt Immediate or at </w:t>
          </w:r>
          <w:r w:rsidR="00902C9C">
            <w:t>e</w:t>
          </w:r>
          <w:r>
            <w:t>nd</w:t>
          </w:r>
          <w:r w:rsidR="00902C9C">
            <w:t xml:space="preserve"> of tender</w:t>
          </w:r>
          <w:r>
            <w:rPr>
              <w:b/>
              <w:bCs/>
            </w:rPr>
            <w:t xml:space="preserve"> </w:t>
          </w:r>
        </w:p>
        <w:p w:rsidR="00FE5A9C" w:rsidRDefault="00FE5A9C" w:rsidP="00FE5A9C">
          <w:r>
            <w:t>You can set when to print the receipt from Startup parameter.</w:t>
          </w:r>
        </w:p>
        <w:p w:rsidR="00FE5A9C" w:rsidRDefault="00FE5A9C" w:rsidP="00FE5A9C">
          <w:pPr>
            <w:rPr>
              <w:b/>
              <w:bCs/>
            </w:rPr>
          </w:pPr>
          <w:r w:rsidRPr="00405B83">
            <w:rPr>
              <w:b/>
              <w:bCs/>
            </w:rPr>
            <w:t>EclipsePOS System Manager -&gt; POS Setup -&gt;</w:t>
          </w:r>
          <w:r>
            <w:rPr>
              <w:b/>
              <w:bCs/>
            </w:rPr>
            <w:t xml:space="preserve">Startup Settings-&gt;Print receipt immediate </w:t>
          </w:r>
        </w:p>
        <w:p w:rsidR="00FE5A9C" w:rsidRDefault="00FE5A9C" w:rsidP="00FE5A9C"/>
        <w:p w:rsidR="00432F17" w:rsidRDefault="00432F17" w:rsidP="002E0F31">
          <w:pPr>
            <w:pStyle w:val="Heading3"/>
          </w:pPr>
          <w:r>
            <w:t>Creating menu</w:t>
          </w:r>
          <w:r w:rsidR="00902C9C">
            <w:t>s and sub menus</w:t>
          </w:r>
          <w:r>
            <w:t xml:space="preserve"> </w:t>
          </w:r>
        </w:p>
        <w:p w:rsidR="00902C9C" w:rsidRDefault="00432F17" w:rsidP="002E0F31">
          <w:r>
            <w:t xml:space="preserve">Often you may need to </w:t>
          </w:r>
          <w:r w:rsidR="00902C9C">
            <w:t>create menu</w:t>
          </w:r>
          <w:r w:rsidR="002E0F31">
            <w:t>s</w:t>
          </w:r>
          <w:r w:rsidR="00902C9C">
            <w:t xml:space="preserve"> and sub menus in a restaurant specific setup.</w:t>
          </w:r>
        </w:p>
        <w:p w:rsidR="00432F17" w:rsidRDefault="00902C9C" w:rsidP="00902C9C">
          <w:r>
            <w:t>Navigate to Menu setup:-</w:t>
          </w:r>
          <w:r w:rsidR="00432F17">
            <w:t xml:space="preserve"> </w:t>
          </w:r>
        </w:p>
        <w:p w:rsidR="008A3FB5" w:rsidRDefault="00902C9C" w:rsidP="008A3FB5">
          <w:pPr>
            <w:rPr>
              <w:b/>
              <w:bCs/>
            </w:rPr>
          </w:pPr>
          <w:r w:rsidRPr="00405B83">
            <w:rPr>
              <w:b/>
              <w:bCs/>
            </w:rPr>
            <w:t>EclipsePOS System Manager -&gt; POS Setup -&gt;</w:t>
          </w:r>
          <w:r w:rsidR="008A3FB5">
            <w:rPr>
              <w:b/>
              <w:bCs/>
            </w:rPr>
            <w:t>Menus-&gt;Add</w:t>
          </w:r>
        </w:p>
        <w:p w:rsidR="008A3FB5" w:rsidRDefault="008A3FB5" w:rsidP="008A3FB5">
          <w:pPr>
            <w:rPr>
              <w:b/>
              <w:bCs/>
            </w:rPr>
          </w:pPr>
          <w:r>
            <w:rPr>
              <w:b/>
              <w:bCs/>
              <w:noProof/>
              <w:lang w:val="en-SG" w:eastAsia="en-SG"/>
            </w:rPr>
            <w:lastRenderedPageBreak/>
            <w:drawing>
              <wp:inline distT="0" distB="0" distL="0" distR="0">
                <wp:extent cx="5943600" cy="3714750"/>
                <wp:effectExtent l="19050" t="0" r="0" b="0"/>
                <wp:docPr id="1130" name="Picture 11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3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4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3714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8A3FB5" w:rsidRDefault="00902C9C" w:rsidP="008A3FB5">
          <w:pPr>
            <w:rPr>
              <w:b/>
              <w:bCs/>
            </w:rPr>
          </w:pPr>
          <w:r>
            <w:rPr>
              <w:b/>
              <w:bCs/>
            </w:rPr>
            <w:t xml:space="preserve"> </w:t>
          </w:r>
        </w:p>
        <w:p w:rsidR="00902C9C" w:rsidRDefault="008A3FB5" w:rsidP="002E0F31">
          <w:r>
            <w:t>Assign a panel n</w:t>
          </w:r>
          <w:r w:rsidR="002E0F31">
            <w:t>umber</w:t>
          </w:r>
          <w:r>
            <w:t>, Panel name (Menu Name) and ch</w:t>
          </w:r>
          <w:r w:rsidR="002E0F31">
            <w:t>o</w:t>
          </w:r>
          <w:r>
            <w:t>ose the panel class 'Left Menu'.</w:t>
          </w:r>
        </w:p>
        <w:p w:rsidR="008A3FB5" w:rsidRDefault="008A3FB5" w:rsidP="008A3FB5">
          <w:r>
            <w:t>Save the data by clicking the Save button.</w:t>
          </w:r>
        </w:p>
        <w:p w:rsidR="008A3FB5" w:rsidRDefault="008A3FB5" w:rsidP="002E0F31">
          <w:r>
            <w:t xml:space="preserve">Now you can add POS key to this panel by clicking the Add </w:t>
          </w:r>
          <w:r w:rsidR="002E0F31">
            <w:t>POS</w:t>
          </w:r>
          <w:r>
            <w:t xml:space="preserve"> key button.</w:t>
          </w:r>
        </w:p>
        <w:p w:rsidR="008A3FB5" w:rsidRDefault="008A3FB5" w:rsidP="008A3FB5">
          <w:r>
            <w:rPr>
              <w:noProof/>
              <w:lang w:val="en-SG" w:eastAsia="en-SG"/>
            </w:rPr>
            <w:lastRenderedPageBreak/>
            <w:drawing>
              <wp:inline distT="0" distB="0" distL="0" distR="0">
                <wp:extent cx="5943600" cy="3714750"/>
                <wp:effectExtent l="19050" t="0" r="0" b="0"/>
                <wp:docPr id="1149" name="Picture 11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14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5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3714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8064C5" w:rsidRDefault="008064C5" w:rsidP="008A3FB5"/>
        <w:p w:rsidR="008064C5" w:rsidRDefault="008064C5" w:rsidP="002E0F31">
          <w:r>
            <w:t xml:space="preserve">In the </w:t>
          </w:r>
          <w:r w:rsidR="002E0F31">
            <w:t>POS</w:t>
          </w:r>
          <w:r>
            <w:t xml:space="preserve"> keys panel, If the </w:t>
          </w:r>
          <w:r w:rsidR="002E0F31">
            <w:t>POS</w:t>
          </w:r>
          <w:r>
            <w:t xml:space="preserve"> key should bind to another menu then cho</w:t>
          </w:r>
          <w:r w:rsidR="002E0F31">
            <w:t>o</w:t>
          </w:r>
          <w:r>
            <w:t>se key class '</w:t>
          </w:r>
          <w:r w:rsidRPr="000536B2">
            <w:rPr>
              <w:b/>
              <w:bCs/>
              <w:i/>
              <w:iCs/>
            </w:rPr>
            <w:t>LeftMenuNaviag</w:t>
          </w:r>
          <w:r w:rsidR="002E0F31">
            <w:rPr>
              <w:b/>
              <w:bCs/>
              <w:i/>
              <w:iCs/>
            </w:rPr>
            <w:t>at</w:t>
          </w:r>
          <w:r w:rsidRPr="000536B2">
            <w:rPr>
              <w:b/>
              <w:bCs/>
              <w:i/>
              <w:iCs/>
            </w:rPr>
            <w:t xml:space="preserve">or' </w:t>
          </w:r>
          <w:r>
            <w:t xml:space="preserve">and </w:t>
          </w:r>
          <w:r w:rsidR="002E0F31">
            <w:t>k</w:t>
          </w:r>
          <w:r>
            <w:t xml:space="preserve">ey parameter value </w:t>
          </w:r>
          <w:r w:rsidRPr="000536B2">
            <w:rPr>
              <w:b/>
              <w:bCs/>
              <w:i/>
              <w:iCs/>
            </w:rPr>
            <w:t>panel no</w:t>
          </w:r>
          <w:r w:rsidR="002E0F31">
            <w:rPr>
              <w:b/>
              <w:bCs/>
              <w:i/>
              <w:iCs/>
            </w:rPr>
            <w:t>.</w:t>
          </w:r>
          <w:r>
            <w:t xml:space="preserve"> you want to navigate to.</w:t>
          </w:r>
        </w:p>
        <w:p w:rsidR="008064C5" w:rsidRDefault="008064C5" w:rsidP="005E5319">
          <w:r>
            <w:t>If the pos key should bind to an item then ch</w:t>
          </w:r>
          <w:r w:rsidR="002E0F31">
            <w:t>o</w:t>
          </w:r>
          <w:r>
            <w:t>ose the key class '</w:t>
          </w:r>
          <w:r w:rsidRPr="000536B2">
            <w:rPr>
              <w:b/>
              <w:bCs/>
              <w:i/>
              <w:iCs/>
            </w:rPr>
            <w:t>plu</w:t>
          </w:r>
          <w:r>
            <w:t xml:space="preserve">' and key parameter value </w:t>
          </w:r>
          <w:r w:rsidRPr="000536B2">
            <w:rPr>
              <w:b/>
              <w:bCs/>
              <w:i/>
              <w:iCs/>
            </w:rPr>
            <w:t>plu number</w:t>
          </w:r>
          <w:r>
            <w:t xml:space="preserve">. </w:t>
          </w:r>
        </w:p>
        <w:p w:rsidR="008A3FB5" w:rsidRDefault="008A3FB5" w:rsidP="008A3FB5"/>
        <w:p w:rsidR="000536B2" w:rsidRDefault="000536B2">
          <w:pPr>
            <w:rPr>
              <w:rFonts w:asciiTheme="majorHAnsi" w:hAnsiTheme="majorHAnsi"/>
              <w:color w:val="438086" w:themeColor="accent2"/>
              <w:sz w:val="24"/>
              <w:szCs w:val="24"/>
            </w:rPr>
          </w:pPr>
          <w:r>
            <w:br w:type="page"/>
          </w:r>
        </w:p>
        <w:p w:rsidR="00432F17" w:rsidRDefault="00432F17" w:rsidP="00432F17">
          <w:pPr>
            <w:pStyle w:val="Heading3"/>
          </w:pPr>
          <w:r>
            <w:lastRenderedPageBreak/>
            <w:t>Setting up Table Groups and Table Layout for restaurants</w:t>
          </w:r>
        </w:p>
        <w:p w:rsidR="000536B2" w:rsidRDefault="000536B2" w:rsidP="000536B2"/>
        <w:p w:rsidR="000536B2" w:rsidRDefault="000536B2" w:rsidP="000536B2">
          <w:r>
            <w:t>Before creating the table layout of your restaurant you need to create Table Group Names.</w:t>
          </w:r>
        </w:p>
        <w:p w:rsidR="000536B2" w:rsidRDefault="000536B2" w:rsidP="000536B2">
          <w:r>
            <w:t xml:space="preserve">Navigate to </w:t>
          </w:r>
        </w:p>
        <w:p w:rsidR="000536B2" w:rsidRDefault="000536B2" w:rsidP="000536B2">
          <w:pPr>
            <w:rPr>
              <w:b/>
              <w:bCs/>
            </w:rPr>
          </w:pPr>
          <w:r w:rsidRPr="00405B83">
            <w:rPr>
              <w:b/>
              <w:bCs/>
            </w:rPr>
            <w:t>EclipsePOS System Manager -&gt; POS Setup -&gt;</w:t>
          </w:r>
          <w:r>
            <w:rPr>
              <w:b/>
              <w:bCs/>
            </w:rPr>
            <w:t>Table Groups-&gt;Add</w:t>
          </w:r>
        </w:p>
        <w:p w:rsidR="000536B2" w:rsidRDefault="000536B2" w:rsidP="000536B2">
          <w:r>
            <w:t>Assign a group number and a group name.</w:t>
          </w:r>
          <w:r w:rsidR="004D40ED">
            <w:t xml:space="preserve"> Save the data.</w:t>
          </w:r>
        </w:p>
        <w:p w:rsidR="004D40ED" w:rsidRDefault="004D40ED" w:rsidP="004D40ED">
          <w:r>
            <w:t>Now you can create table layouts for your restaurant.</w:t>
          </w:r>
        </w:p>
        <w:p w:rsidR="004D40ED" w:rsidRDefault="004D40ED" w:rsidP="004D40ED">
          <w:r>
            <w:t xml:space="preserve">Navigatate to </w:t>
          </w:r>
        </w:p>
        <w:p w:rsidR="004D40ED" w:rsidRDefault="004D40ED" w:rsidP="004D40ED">
          <w:pPr>
            <w:rPr>
              <w:b/>
              <w:bCs/>
            </w:rPr>
          </w:pPr>
          <w:r w:rsidRPr="00405B83">
            <w:rPr>
              <w:b/>
              <w:bCs/>
            </w:rPr>
            <w:t>EclipsePOS System Manager -&gt; POS Setup -&gt;</w:t>
          </w:r>
          <w:r>
            <w:rPr>
              <w:b/>
              <w:bCs/>
            </w:rPr>
            <w:t>Table -&gt; Add</w:t>
          </w:r>
        </w:p>
        <w:p w:rsidR="004D40ED" w:rsidRDefault="004D40ED" w:rsidP="004D40ED">
          <w:r>
            <w:rPr>
              <w:noProof/>
              <w:lang w:val="en-SG" w:eastAsia="en-SG"/>
            </w:rPr>
            <w:drawing>
              <wp:inline distT="0" distB="0" distL="0" distR="0">
                <wp:extent cx="5943600" cy="3714750"/>
                <wp:effectExtent l="19050" t="0" r="0" b="0"/>
                <wp:docPr id="1306" name="Picture 13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0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6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3714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4D40ED" w:rsidRDefault="004D40ED" w:rsidP="004D40ED">
          <w:r>
            <w:t>Assign a table name and a picture.</w:t>
          </w:r>
        </w:p>
        <w:p w:rsidR="004D40ED" w:rsidRDefault="004D40ED" w:rsidP="004D40ED">
          <w:r>
            <w:t>Drag and Drop the table button to desired box.</w:t>
          </w:r>
        </w:p>
        <w:p w:rsidR="00192502" w:rsidRDefault="004D40ED" w:rsidP="004D40ED">
          <w:r>
            <w:t xml:space="preserve">Save the data. Now this table layout is available in pos workbench. </w:t>
          </w:r>
        </w:p>
        <w:p w:rsidR="00961398" w:rsidRDefault="00961398" w:rsidP="00961398"/>
        <w:p w:rsidR="00AB0D99" w:rsidRDefault="00AB0D99" w:rsidP="00961398"/>
        <w:p w:rsidR="00961398" w:rsidRDefault="00961398" w:rsidP="00961398">
          <w:pPr>
            <w:pStyle w:val="Heading2"/>
          </w:pPr>
          <w:r>
            <w:t>Menus and POS Keys</w:t>
          </w:r>
        </w:p>
        <w:p w:rsidR="00787754" w:rsidRDefault="00787754" w:rsidP="004D40ED"/>
        <w:p w:rsidR="00787754" w:rsidRDefault="00787754" w:rsidP="00787754">
          <w:r>
            <w:t>You can easily configure the Left and bottom panels of pos workbench from Menus setup.</w:t>
          </w:r>
        </w:p>
        <w:p w:rsidR="00787754" w:rsidRDefault="00787754" w:rsidP="00787754">
          <w:pPr>
            <w:rPr>
              <w:b/>
              <w:bCs/>
            </w:rPr>
          </w:pPr>
          <w:r w:rsidRPr="00405B83">
            <w:rPr>
              <w:b/>
              <w:bCs/>
            </w:rPr>
            <w:t xml:space="preserve"> EclipsePOS System Manager -&gt; POS Setup -&gt;</w:t>
          </w:r>
          <w:r>
            <w:rPr>
              <w:b/>
              <w:bCs/>
            </w:rPr>
            <w:t>Menus</w:t>
          </w:r>
        </w:p>
        <w:p w:rsidR="00787754" w:rsidRDefault="00787754" w:rsidP="00787754">
          <w:r>
            <w:rPr>
              <w:noProof/>
              <w:lang w:val="en-SG" w:eastAsia="en-SG"/>
            </w:rPr>
            <w:drawing>
              <wp:inline distT="0" distB="0" distL="0" distR="0">
                <wp:extent cx="5943600" cy="3714750"/>
                <wp:effectExtent l="19050" t="0" r="0" b="0"/>
                <wp:docPr id="1354" name="Picture 13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5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7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3714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014A84" w:rsidRDefault="00014A84" w:rsidP="00787754">
          <w:r>
            <w:t>Press Add key to add in</w:t>
          </w:r>
          <w:r w:rsidR="008F77C8">
            <w:t xml:space="preserve"> a</w:t>
          </w:r>
          <w:r>
            <w:t xml:space="preserve"> new record.</w:t>
          </w:r>
        </w:p>
        <w:p w:rsidR="00014A84" w:rsidRDefault="00014A84" w:rsidP="002E0F31">
          <w:r>
            <w:t>Assign a panel no</w:t>
          </w:r>
          <w:r w:rsidR="002E0F31">
            <w:t>.</w:t>
          </w:r>
          <w:r>
            <w:t xml:space="preserve"> and Panel name.  Panel class can be 'Left Menu' or the 'Bottom Menu'. It's best to use the bottom menu as the navigation panel and </w:t>
          </w:r>
          <w:r w:rsidR="002E0F31">
            <w:t>the l</w:t>
          </w:r>
          <w:r>
            <w:t>eft panel for pos operations.</w:t>
          </w:r>
        </w:p>
        <w:p w:rsidR="00014A84" w:rsidRDefault="00014A84" w:rsidP="00014A84">
          <w:r>
            <w:t>Save the panels and press the add pos key button to create pos keys.</w:t>
          </w:r>
        </w:p>
        <w:p w:rsidR="00956AAA" w:rsidRDefault="00956AAA" w:rsidP="00014A84">
          <w:r>
            <w:rPr>
              <w:noProof/>
              <w:lang w:val="en-SG" w:eastAsia="en-SG"/>
            </w:rPr>
            <w:lastRenderedPageBreak/>
            <w:drawing>
              <wp:inline distT="0" distB="0" distL="0" distR="0">
                <wp:extent cx="5943600" cy="3714750"/>
                <wp:effectExtent l="19050" t="0" r="0" b="0"/>
                <wp:docPr id="1369" name="Picture 13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369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8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3714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014A84" w:rsidRDefault="00014A84" w:rsidP="00014A84">
          <w:r>
            <w:t>Key Text 1</w:t>
          </w:r>
          <w:r>
            <w:tab/>
          </w:r>
          <w:r>
            <w:tab/>
            <w:t>This text is displayed inside the POS button. Usually it is set as 'Ctl'</w:t>
          </w:r>
        </w:p>
        <w:p w:rsidR="00014A84" w:rsidRDefault="00014A84" w:rsidP="00E257CF">
          <w:r>
            <w:t>Key Text 2</w:t>
          </w:r>
          <w:r>
            <w:tab/>
          </w:r>
          <w:r>
            <w:tab/>
            <w:t xml:space="preserve">This text is displayed inside the POS button. Usually it </w:t>
          </w:r>
          <w:r w:rsidR="00E257CF">
            <w:t>i</w:t>
          </w:r>
          <w:r>
            <w:t xml:space="preserve">s the Function Key </w:t>
          </w:r>
        </w:p>
        <w:p w:rsidR="00956AAA" w:rsidRDefault="00956AAA" w:rsidP="00014A84">
          <w:r>
            <w:t>Key parameter value</w:t>
          </w:r>
          <w:r>
            <w:tab/>
            <w:t xml:space="preserve">Set the value according </w:t>
          </w:r>
          <w:r w:rsidR="002E0F31">
            <w:t xml:space="preserve">to </w:t>
          </w:r>
          <w:r>
            <w:t>the table given below</w:t>
          </w:r>
        </w:p>
        <w:p w:rsidR="00956AAA" w:rsidRDefault="00956AAA" w:rsidP="00014A84">
          <w:r>
            <w:t>Access Key value</w:t>
          </w:r>
          <w:r>
            <w:tab/>
            <w:t>Keyboard Navigation key</w:t>
          </w:r>
        </w:p>
        <w:p w:rsidR="00956AAA" w:rsidRDefault="00956AAA" w:rsidP="002E0F31">
          <w:r>
            <w:t>Image File Name</w:t>
          </w:r>
          <w:r>
            <w:tab/>
            <w:t>Not used at the present. Leave it blank</w:t>
          </w:r>
        </w:p>
        <w:p w:rsidR="00956AAA" w:rsidRDefault="00956AAA" w:rsidP="00956AAA">
          <w:r>
            <w:t>Logout Disable</w:t>
          </w:r>
          <w:r>
            <w:tab/>
          </w:r>
          <w:r>
            <w:tab/>
            <w:t>Yes/No</w:t>
          </w:r>
        </w:p>
        <w:p w:rsidR="00956AAA" w:rsidRDefault="00956AAA" w:rsidP="00956AAA">
          <w:r>
            <w:t>Function text</w:t>
          </w:r>
          <w:r>
            <w:tab/>
          </w:r>
          <w:r>
            <w:tab/>
            <w:t>This text is displayed outside the button along the same line</w:t>
          </w:r>
        </w:p>
        <w:p w:rsidR="00956AAA" w:rsidRDefault="00956AAA" w:rsidP="00956AAA">
          <w:r>
            <w:t>Key Class</w:t>
          </w:r>
          <w:r>
            <w:tab/>
          </w:r>
          <w:r>
            <w:tab/>
            <w:t>Set according</w:t>
          </w:r>
          <w:r w:rsidR="002E0F31">
            <w:t xml:space="preserve"> to</w:t>
          </w:r>
          <w:r>
            <w:t xml:space="preserve"> the table given below</w:t>
          </w:r>
        </w:p>
        <w:p w:rsidR="0081743F" w:rsidRDefault="0081743F">
          <w:r>
            <w:br w:type="page"/>
          </w:r>
        </w:p>
        <w:p w:rsidR="002A600A" w:rsidRPr="00287F35" w:rsidRDefault="002A600A" w:rsidP="002A600A">
          <w:pPr>
            <w:autoSpaceDE w:val="0"/>
            <w:autoSpaceDN w:val="0"/>
            <w:adjustRightInd w:val="0"/>
            <w:spacing w:after="0" w:line="240" w:lineRule="auto"/>
            <w:rPr>
              <w:rFonts w:ascii="Courier New" w:hAnsi="Courier New" w:cs="Courier New"/>
              <w:noProof/>
              <w:color w:val="A31515"/>
              <w:lang w:eastAsia="en-US"/>
            </w:rPr>
          </w:pPr>
        </w:p>
        <w:tbl>
          <w:tblPr>
            <w:tblStyle w:val="LightShading-Accent1"/>
            <w:tblW w:w="4929" w:type="pct"/>
            <w:tblLook w:val="0660"/>
          </w:tblPr>
          <w:tblGrid>
            <w:gridCol w:w="3148"/>
            <w:gridCol w:w="3147"/>
            <w:gridCol w:w="3145"/>
          </w:tblGrid>
          <w:tr w:rsidR="00585D51" w:rsidTr="00585D51">
            <w:trPr>
              <w:cnfStyle w:val="100000000000"/>
              <w:trHeight w:val="243"/>
            </w:trPr>
            <w:tc>
              <w:tcPr>
                <w:tcW w:w="1667" w:type="pct"/>
                <w:noWrap/>
              </w:tcPr>
              <w:p w:rsidR="00585D51" w:rsidRDefault="00585D51" w:rsidP="00585D51">
                <w:r>
                  <w:t>Key class</w:t>
                </w:r>
                <w:r w:rsidR="00EF6E20">
                  <w:t xml:space="preserve"> (Pos Event)</w:t>
                </w:r>
              </w:p>
            </w:tc>
            <w:tc>
              <w:tcPr>
                <w:tcW w:w="1667" w:type="pct"/>
              </w:tcPr>
              <w:p w:rsidR="00585D51" w:rsidRDefault="00585D51" w:rsidP="00585D51">
                <w:r>
                  <w:t>Key Parameter Value</w:t>
                </w:r>
              </w:p>
            </w:tc>
            <w:tc>
              <w:tcPr>
                <w:tcW w:w="1666" w:type="pct"/>
              </w:tcPr>
              <w:p w:rsidR="00585D51" w:rsidRDefault="00E257CF" w:rsidP="00E257CF">
                <w:r>
                  <w:t>Event description</w:t>
                </w:r>
              </w:p>
            </w:tc>
          </w:tr>
          <w:tr w:rsidR="00585D51" w:rsidTr="00585D51">
            <w:trPr>
              <w:trHeight w:val="276"/>
            </w:trPr>
            <w:tc>
              <w:tcPr>
                <w:tcW w:w="1667" w:type="pct"/>
                <w:noWrap/>
              </w:tcPr>
              <w:p w:rsidR="00585D51" w:rsidRDefault="00585D51" w:rsidP="00585D51">
                <w:r>
                  <w:t>AlphaKey</w:t>
                </w:r>
              </w:p>
            </w:tc>
            <w:tc>
              <w:tcPr>
                <w:tcW w:w="1667" w:type="pct"/>
              </w:tcPr>
              <w:p w:rsidR="00585D51" w:rsidRDefault="00EF6E20" w:rsidP="009D2971">
                <w:pPr>
                  <w:pStyle w:val="DecimalAligned"/>
                </w:pPr>
                <w:r>
                  <w:t>Asc</w:t>
                </w:r>
                <w:r w:rsidR="009D2971">
                  <w:t>II</w:t>
                </w:r>
                <w:r>
                  <w:t xml:space="preserve"> value</w:t>
                </w:r>
              </w:p>
            </w:tc>
            <w:tc>
              <w:tcPr>
                <w:tcW w:w="1666" w:type="pct"/>
              </w:tcPr>
              <w:p w:rsidR="00585D51" w:rsidRDefault="00E257CF" w:rsidP="00E257CF">
                <w:pPr>
                  <w:pStyle w:val="DecimalAligned"/>
                </w:pPr>
                <w:r>
                  <w:t>Alpha key event</w:t>
                </w:r>
              </w:p>
            </w:tc>
          </w:tr>
          <w:tr w:rsidR="00585D51" w:rsidTr="00585D51">
            <w:trPr>
              <w:trHeight w:val="276"/>
            </w:trPr>
            <w:tc>
              <w:tcPr>
                <w:tcW w:w="1667" w:type="pct"/>
                <w:noWrap/>
              </w:tcPr>
              <w:p w:rsidR="00585D51" w:rsidRDefault="00585D51" w:rsidP="00585D51">
                <w:r>
                  <w:t>AltCurrTender</w:t>
                </w:r>
              </w:p>
            </w:tc>
            <w:tc>
              <w:tcPr>
                <w:tcW w:w="1667" w:type="pct"/>
              </w:tcPr>
              <w:p w:rsidR="00585D51" w:rsidRDefault="00EF6E20" w:rsidP="00EF6E20">
                <w:pPr>
                  <w:pStyle w:val="DecimalAligned"/>
                </w:pPr>
                <w:r>
                  <w:t>Currency code</w:t>
                </w:r>
                <w:r w:rsidR="009D2971">
                  <w:t xml:space="preserve"> no</w:t>
                </w:r>
              </w:p>
            </w:tc>
            <w:tc>
              <w:tcPr>
                <w:tcW w:w="1666" w:type="pct"/>
              </w:tcPr>
              <w:p w:rsidR="00585D51" w:rsidRDefault="00E257CF" w:rsidP="00E257CF">
                <w:pPr>
                  <w:pStyle w:val="DecimalAligned"/>
                </w:pPr>
                <w:r>
                  <w:t xml:space="preserve">Alt currency tender </w:t>
                </w:r>
              </w:p>
            </w:tc>
          </w:tr>
          <w:tr w:rsidR="00585D51" w:rsidTr="00585D51">
            <w:trPr>
              <w:trHeight w:val="259"/>
            </w:trPr>
            <w:tc>
              <w:tcPr>
                <w:tcW w:w="1667" w:type="pct"/>
                <w:noWrap/>
              </w:tcPr>
              <w:p w:rsidR="00585D51" w:rsidRDefault="00585D51" w:rsidP="00585D51">
                <w:r>
                  <w:t xml:space="preserve">CashTender </w:t>
                </w:r>
              </w:p>
            </w:tc>
            <w:tc>
              <w:tcPr>
                <w:tcW w:w="1667" w:type="pct"/>
              </w:tcPr>
              <w:p w:rsidR="00585D51" w:rsidRDefault="00585D51" w:rsidP="00EF6E20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585D51" w:rsidRDefault="00EF6E20" w:rsidP="00E257CF">
                <w:pPr>
                  <w:pStyle w:val="DecimalAligned"/>
                </w:pPr>
                <w:r>
                  <w:t xml:space="preserve">Cash tendering </w:t>
                </w:r>
                <w:r w:rsidR="009A5A76">
                  <w:t>dialog</w:t>
                </w:r>
              </w:p>
            </w:tc>
          </w:tr>
          <w:tr w:rsidR="00585D51" w:rsidTr="00585D51">
            <w:trPr>
              <w:trHeight w:val="276"/>
            </w:trPr>
            <w:tc>
              <w:tcPr>
                <w:tcW w:w="1667" w:type="pct"/>
                <w:noWrap/>
              </w:tcPr>
              <w:p w:rsidR="00585D51" w:rsidRDefault="00585D51" w:rsidP="00585D51">
                <w:r>
                  <w:t>CheckTender</w:t>
                </w:r>
              </w:p>
            </w:tc>
            <w:tc>
              <w:tcPr>
                <w:tcW w:w="1667" w:type="pct"/>
              </w:tcPr>
              <w:p w:rsidR="00585D51" w:rsidRDefault="00585D51" w:rsidP="00EF6E20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585D51" w:rsidRDefault="00EF6E20" w:rsidP="00E257CF">
                <w:pPr>
                  <w:pStyle w:val="DecimalAligned"/>
                </w:pPr>
                <w:r>
                  <w:t xml:space="preserve">Check tendering </w:t>
                </w:r>
                <w:r w:rsidR="009A5A76">
                  <w:t xml:space="preserve">dialog </w:t>
                </w:r>
              </w:p>
            </w:tc>
          </w:tr>
          <w:tr w:rsidR="00585D51" w:rsidTr="00585D51">
            <w:trPr>
              <w:trHeight w:val="276"/>
            </w:trPr>
            <w:tc>
              <w:tcPr>
                <w:tcW w:w="1667" w:type="pct"/>
                <w:noWrap/>
              </w:tcPr>
              <w:p w:rsidR="00585D51" w:rsidRDefault="00585D51" w:rsidP="00585D51">
                <w:r>
                  <w:t>ClearKey</w:t>
                </w:r>
              </w:p>
            </w:tc>
            <w:tc>
              <w:tcPr>
                <w:tcW w:w="1667" w:type="pct"/>
              </w:tcPr>
              <w:p w:rsidR="00585D51" w:rsidRDefault="00585D51" w:rsidP="00EF6E20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585D51" w:rsidRDefault="00EF6E20" w:rsidP="00EF6E20">
                <w:pPr>
                  <w:pStyle w:val="DecimalAligned"/>
                </w:pPr>
                <w:r>
                  <w:t>Clears current pos event</w:t>
                </w:r>
              </w:p>
            </w:tc>
          </w:tr>
          <w:tr w:rsidR="00585D51" w:rsidTr="00585D51">
            <w:trPr>
              <w:trHeight w:val="276"/>
            </w:trPr>
            <w:tc>
              <w:tcPr>
                <w:tcW w:w="1667" w:type="pct"/>
                <w:noWrap/>
              </w:tcPr>
              <w:p w:rsidR="00585D51" w:rsidRDefault="00585D51" w:rsidP="00585D51">
                <w:r>
                  <w:t>Customer</w:t>
                </w:r>
              </w:p>
            </w:tc>
            <w:tc>
              <w:tcPr>
                <w:tcW w:w="1667" w:type="pct"/>
              </w:tcPr>
              <w:p w:rsidR="00585D51" w:rsidRDefault="00EF6E20" w:rsidP="00EF6E20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585D51" w:rsidRDefault="00EF6E20" w:rsidP="00E257CF">
                <w:pPr>
                  <w:pStyle w:val="DecimalAligned"/>
                </w:pPr>
                <w:r>
                  <w:t xml:space="preserve">Customer select </w:t>
                </w:r>
              </w:p>
            </w:tc>
          </w:tr>
          <w:tr w:rsidR="00585D51" w:rsidTr="00585D51">
            <w:trPr>
              <w:trHeight w:val="276"/>
            </w:trPr>
            <w:tc>
              <w:tcPr>
                <w:tcW w:w="1667" w:type="pct"/>
                <w:noWrap/>
              </w:tcPr>
              <w:p w:rsidR="00585D51" w:rsidRDefault="00585D51" w:rsidP="00585D51">
                <w:r>
                  <w:t xml:space="preserve">CloseCashDrawer </w:t>
                </w:r>
              </w:p>
            </w:tc>
            <w:tc>
              <w:tcPr>
                <w:tcW w:w="1667" w:type="pct"/>
              </w:tcPr>
              <w:p w:rsidR="00585D51" w:rsidRDefault="00585D51" w:rsidP="00EF6E20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585D51" w:rsidRDefault="00EF6E20" w:rsidP="00EF6E20">
                <w:pPr>
                  <w:pStyle w:val="DecimalAligned"/>
                </w:pPr>
                <w:r>
                  <w:t>Used in dialogs</w:t>
                </w:r>
              </w:p>
            </w:tc>
          </w:tr>
          <w:tr w:rsidR="00585D51" w:rsidTr="00585D51">
            <w:trPr>
              <w:trHeight w:val="259"/>
            </w:trPr>
            <w:tc>
              <w:tcPr>
                <w:tcW w:w="1667" w:type="pct"/>
                <w:noWrap/>
              </w:tcPr>
              <w:p w:rsidR="00585D51" w:rsidRDefault="00585D51" w:rsidP="00585D51">
                <w:r>
                  <w:t>CreditTender</w:t>
                </w:r>
              </w:p>
            </w:tc>
            <w:tc>
              <w:tcPr>
                <w:tcW w:w="1667" w:type="pct"/>
              </w:tcPr>
              <w:p w:rsidR="00585D51" w:rsidRDefault="00585D51" w:rsidP="00EF6E20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585D51" w:rsidRDefault="009A5A76" w:rsidP="00E257CF">
                <w:pPr>
                  <w:pStyle w:val="DecimalAligned"/>
                </w:pPr>
                <w:r>
                  <w:t xml:space="preserve">Credit tender </w:t>
                </w:r>
              </w:p>
            </w:tc>
          </w:tr>
          <w:tr w:rsidR="00EF6E20" w:rsidTr="00585D51">
            <w:trPr>
              <w:trHeight w:val="259"/>
            </w:trPr>
            <w:tc>
              <w:tcPr>
                <w:tcW w:w="1667" w:type="pct"/>
                <w:noWrap/>
              </w:tcPr>
              <w:p w:rsidR="00EF6E20" w:rsidRDefault="00EF6E20" w:rsidP="00585D51">
                <w:r>
                  <w:t>Discount</w:t>
                </w:r>
              </w:p>
            </w:tc>
            <w:tc>
              <w:tcPr>
                <w:tcW w:w="1667" w:type="pct"/>
              </w:tcPr>
              <w:p w:rsidR="00EF6E20" w:rsidRDefault="009A5A76" w:rsidP="009A5A76">
                <w:pPr>
                  <w:pStyle w:val="DecimalAligned"/>
                </w:pPr>
                <w:r>
                  <w:t>Promotion no</w:t>
                </w:r>
              </w:p>
            </w:tc>
            <w:tc>
              <w:tcPr>
                <w:tcW w:w="1666" w:type="pct"/>
              </w:tcPr>
              <w:p w:rsidR="00EF6E20" w:rsidRDefault="009A5A76" w:rsidP="005E5319">
                <w:pPr>
                  <w:pStyle w:val="DecimalAligned"/>
                </w:pPr>
                <w:r>
                  <w:t>Discount Key</w:t>
                </w:r>
              </w:p>
            </w:tc>
          </w:tr>
          <w:tr w:rsidR="00EF6E20" w:rsidTr="00585D51">
            <w:trPr>
              <w:trHeight w:val="259"/>
            </w:trPr>
            <w:tc>
              <w:tcPr>
                <w:tcW w:w="1667" w:type="pct"/>
                <w:noWrap/>
              </w:tcPr>
              <w:p w:rsidR="00EF6E20" w:rsidRDefault="00EF6E20" w:rsidP="00585D51">
                <w:r>
                  <w:t>DebitTender</w:t>
                </w:r>
              </w:p>
            </w:tc>
            <w:tc>
              <w:tcPr>
                <w:tcW w:w="1667" w:type="pct"/>
              </w:tcPr>
              <w:p w:rsidR="00EF6E20" w:rsidRDefault="009A5A76" w:rsidP="005E5319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EF6E20" w:rsidRDefault="009A5A76" w:rsidP="005E5319">
                <w:pPr>
                  <w:pStyle w:val="DecimalAligned"/>
                </w:pPr>
                <w:r>
                  <w:t>Debit Tender Key(Customer)</w:t>
                </w:r>
              </w:p>
            </w:tc>
          </w:tr>
          <w:tr w:rsidR="00EF6E20" w:rsidTr="00585D51">
            <w:trPr>
              <w:trHeight w:val="259"/>
            </w:trPr>
            <w:tc>
              <w:tcPr>
                <w:tcW w:w="1667" w:type="pct"/>
                <w:noWrap/>
              </w:tcPr>
              <w:p w:rsidR="00EF6E20" w:rsidRDefault="00EF6E20" w:rsidP="00585D51">
                <w:r>
                  <w:t>DebitCardTender</w:t>
                </w:r>
              </w:p>
            </w:tc>
            <w:tc>
              <w:tcPr>
                <w:tcW w:w="1667" w:type="pct"/>
              </w:tcPr>
              <w:p w:rsidR="00EF6E20" w:rsidRDefault="009A5A76" w:rsidP="005E5319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EF6E20" w:rsidRDefault="009A5A76" w:rsidP="005E5319">
                <w:pPr>
                  <w:pStyle w:val="DecimalAligned"/>
                </w:pPr>
                <w:r>
                  <w:t>Debit Card Tender Key</w:t>
                </w:r>
              </w:p>
            </w:tc>
          </w:tr>
          <w:tr w:rsidR="00EF6E20" w:rsidTr="00585D51">
            <w:trPr>
              <w:trHeight w:val="259"/>
            </w:trPr>
            <w:tc>
              <w:tcPr>
                <w:tcW w:w="1667" w:type="pct"/>
                <w:noWrap/>
              </w:tcPr>
              <w:p w:rsidR="00EF6E20" w:rsidRDefault="00EF6E20" w:rsidP="00585D51">
                <w:r>
                  <w:t>EnterKey</w:t>
                </w:r>
              </w:p>
            </w:tc>
            <w:tc>
              <w:tcPr>
                <w:tcW w:w="1667" w:type="pct"/>
              </w:tcPr>
              <w:p w:rsidR="00EF6E20" w:rsidRDefault="009A5A76" w:rsidP="005E5319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EF6E20" w:rsidRDefault="009A5A76" w:rsidP="005E5319">
                <w:pPr>
                  <w:pStyle w:val="DecimalAligned"/>
                </w:pPr>
                <w:r>
                  <w:t>Enter Key event</w:t>
                </w:r>
              </w:p>
            </w:tc>
          </w:tr>
          <w:tr w:rsidR="00EF6E20" w:rsidTr="00585D51">
            <w:trPr>
              <w:trHeight w:val="259"/>
            </w:trPr>
            <w:tc>
              <w:tcPr>
                <w:tcW w:w="1667" w:type="pct"/>
                <w:noWrap/>
              </w:tcPr>
              <w:p w:rsidR="00EF6E20" w:rsidRDefault="00EF6E20" w:rsidP="00585D51">
                <w:r>
                  <w:t>Exit</w:t>
                </w:r>
              </w:p>
            </w:tc>
            <w:tc>
              <w:tcPr>
                <w:tcW w:w="1667" w:type="pct"/>
              </w:tcPr>
              <w:p w:rsidR="00EF6E20" w:rsidRDefault="005846F4" w:rsidP="005E5319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EF6E20" w:rsidRDefault="005846F4" w:rsidP="005846F4">
                <w:pPr>
                  <w:pStyle w:val="DecimalAligned"/>
                </w:pPr>
                <w:r>
                  <w:t>Shutdown event</w:t>
                </w:r>
              </w:p>
            </w:tc>
          </w:tr>
          <w:tr w:rsidR="00EF6E20" w:rsidTr="00585D51">
            <w:trPr>
              <w:trHeight w:val="259"/>
            </w:trPr>
            <w:tc>
              <w:tcPr>
                <w:tcW w:w="1667" w:type="pct"/>
                <w:noWrap/>
              </w:tcPr>
              <w:p w:rsidR="00EF6E20" w:rsidRDefault="005846F4" w:rsidP="00585D51">
                <w:r>
                  <w:t>ExecScript</w:t>
                </w:r>
              </w:p>
            </w:tc>
            <w:tc>
              <w:tcPr>
                <w:tcW w:w="1667" w:type="pct"/>
              </w:tcPr>
              <w:p w:rsidR="00EF6E20" w:rsidRDefault="005846F4" w:rsidP="005846F4">
                <w:pPr>
                  <w:pStyle w:val="DecimalAligned"/>
                </w:pPr>
                <w:r>
                  <w:t>1,2</w:t>
                </w:r>
              </w:p>
            </w:tc>
            <w:tc>
              <w:tcPr>
                <w:tcW w:w="1666" w:type="pct"/>
              </w:tcPr>
              <w:p w:rsidR="00EF6E20" w:rsidRDefault="005846F4" w:rsidP="005846F4">
                <w:pPr>
                  <w:pStyle w:val="DecimalAligned"/>
                </w:pPr>
                <w:r>
                  <w:t>1=Calculator, 2=Note</w:t>
                </w:r>
                <w:r w:rsidR="009D2971">
                  <w:t xml:space="preserve"> </w:t>
                </w:r>
                <w:r>
                  <w:t xml:space="preserve">Pad  </w:t>
                </w:r>
              </w:p>
            </w:tc>
          </w:tr>
          <w:tr w:rsidR="00EF6E20" w:rsidTr="00585D51">
            <w:trPr>
              <w:trHeight w:val="259"/>
            </w:trPr>
            <w:tc>
              <w:tcPr>
                <w:tcW w:w="1667" w:type="pct"/>
                <w:noWrap/>
              </w:tcPr>
              <w:p w:rsidR="00EF6E20" w:rsidRDefault="005846F4" w:rsidP="00585D51">
                <w:r>
                  <w:t>ItemMarkdown</w:t>
                </w:r>
              </w:p>
            </w:tc>
            <w:tc>
              <w:tcPr>
                <w:tcW w:w="1667" w:type="pct"/>
              </w:tcPr>
              <w:p w:rsidR="00EF6E20" w:rsidRDefault="005846F4" w:rsidP="005E5319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EF6E20" w:rsidRDefault="005846F4" w:rsidP="005846F4">
                <w:pPr>
                  <w:pStyle w:val="DecimalAligned"/>
                </w:pPr>
                <w:r>
                  <w:t>Item discount(Do not use this directly)</w:t>
                </w:r>
              </w:p>
            </w:tc>
          </w:tr>
          <w:tr w:rsidR="00EF6E20" w:rsidTr="00585D51">
            <w:trPr>
              <w:trHeight w:val="259"/>
            </w:trPr>
            <w:tc>
              <w:tcPr>
                <w:tcW w:w="1667" w:type="pct"/>
                <w:noWrap/>
              </w:tcPr>
              <w:p w:rsidR="00EF6E20" w:rsidRDefault="005846F4" w:rsidP="005846F4">
                <w:r>
                  <w:t xml:space="preserve">ItemVoid </w:t>
                </w:r>
              </w:p>
            </w:tc>
            <w:tc>
              <w:tcPr>
                <w:tcW w:w="1667" w:type="pct"/>
              </w:tcPr>
              <w:p w:rsidR="00EF6E20" w:rsidRDefault="005846F4" w:rsidP="005E5319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EF6E20" w:rsidRDefault="005846F4" w:rsidP="005E5319">
                <w:pPr>
                  <w:pStyle w:val="DecimalAligned"/>
                </w:pPr>
                <w:r>
                  <w:t>Void an item line</w:t>
                </w:r>
              </w:p>
            </w:tc>
          </w:tr>
          <w:tr w:rsidR="00EF6E20" w:rsidTr="00585D51">
            <w:trPr>
              <w:trHeight w:val="259"/>
            </w:trPr>
            <w:tc>
              <w:tcPr>
                <w:tcW w:w="1667" w:type="pct"/>
                <w:noWrap/>
              </w:tcPr>
              <w:p w:rsidR="00EF6E20" w:rsidRDefault="005846F4" w:rsidP="00585D51">
                <w:r>
                  <w:t>LeftMenuNavigator</w:t>
                </w:r>
              </w:p>
            </w:tc>
            <w:tc>
              <w:tcPr>
                <w:tcW w:w="1667" w:type="pct"/>
              </w:tcPr>
              <w:p w:rsidR="00EF6E20" w:rsidRDefault="005846F4" w:rsidP="005846F4">
                <w:pPr>
                  <w:pStyle w:val="DecimalAligned"/>
                </w:pPr>
                <w:r>
                  <w:t>Panel no</w:t>
                </w:r>
              </w:p>
            </w:tc>
            <w:tc>
              <w:tcPr>
                <w:tcW w:w="1666" w:type="pct"/>
              </w:tcPr>
              <w:p w:rsidR="00EF6E20" w:rsidRDefault="005846F4" w:rsidP="005846F4">
                <w:pPr>
                  <w:pStyle w:val="DecimalAligned"/>
                </w:pPr>
                <w:r>
                  <w:t>Navigate to desired panel</w:t>
                </w:r>
              </w:p>
            </w:tc>
          </w:tr>
          <w:tr w:rsidR="00EF6E20" w:rsidTr="00585D51">
            <w:trPr>
              <w:trHeight w:val="259"/>
            </w:trPr>
            <w:tc>
              <w:tcPr>
                <w:tcW w:w="1667" w:type="pct"/>
                <w:noWrap/>
              </w:tcPr>
              <w:p w:rsidR="00EF6E20" w:rsidRDefault="00E257CF" w:rsidP="00585D51">
                <w:r>
                  <w:t>Lock</w:t>
                </w:r>
              </w:p>
            </w:tc>
            <w:tc>
              <w:tcPr>
                <w:tcW w:w="1667" w:type="pct"/>
              </w:tcPr>
              <w:p w:rsidR="00EF6E20" w:rsidRDefault="00E257CF" w:rsidP="005E5319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EF6E20" w:rsidRDefault="00E257CF" w:rsidP="005E5319">
                <w:pPr>
                  <w:pStyle w:val="DecimalAligned"/>
                </w:pPr>
                <w:r>
                  <w:t>Lock the pos workbench</w:t>
                </w:r>
              </w:p>
            </w:tc>
          </w:tr>
          <w:tr w:rsidR="00EF6E20" w:rsidTr="00585D51">
            <w:trPr>
              <w:trHeight w:val="259"/>
            </w:trPr>
            <w:tc>
              <w:tcPr>
                <w:tcW w:w="1667" w:type="pct"/>
                <w:noWrap/>
              </w:tcPr>
              <w:p w:rsidR="00EF6E20" w:rsidRDefault="00E257CF" w:rsidP="00585D51">
                <w:r>
                  <w:t>Logoff</w:t>
                </w:r>
              </w:p>
            </w:tc>
            <w:tc>
              <w:tcPr>
                <w:tcW w:w="1667" w:type="pct"/>
              </w:tcPr>
              <w:p w:rsidR="00EF6E20" w:rsidRDefault="00E257CF" w:rsidP="005E5319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EF6E20" w:rsidRDefault="00E257CF" w:rsidP="005E5319">
                <w:pPr>
                  <w:pStyle w:val="DecimalAligned"/>
                </w:pPr>
                <w:r>
                  <w:t>Logoff the pos workbench</w:t>
                </w:r>
              </w:p>
            </w:tc>
          </w:tr>
          <w:tr w:rsidR="00EF6E20" w:rsidTr="00585D51">
            <w:trPr>
              <w:trHeight w:val="259"/>
            </w:trPr>
            <w:tc>
              <w:tcPr>
                <w:tcW w:w="1667" w:type="pct"/>
                <w:noWrap/>
              </w:tcPr>
              <w:p w:rsidR="00EF6E20" w:rsidRDefault="00E257CF" w:rsidP="00585D51">
                <w:r>
                  <w:t>LogOn</w:t>
                </w:r>
              </w:p>
            </w:tc>
            <w:tc>
              <w:tcPr>
                <w:tcW w:w="1667" w:type="pct"/>
              </w:tcPr>
              <w:p w:rsidR="00EF6E20" w:rsidRDefault="00E257CF" w:rsidP="005E5319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EF6E20" w:rsidRDefault="00E257CF" w:rsidP="005E5319">
                <w:pPr>
                  <w:pStyle w:val="DecimalAligned"/>
                </w:pPr>
                <w:r>
                  <w:t>Logon the pos workbench</w:t>
                </w:r>
              </w:p>
            </w:tc>
          </w:tr>
          <w:tr w:rsidR="00EF6E20" w:rsidTr="00585D51">
            <w:trPr>
              <w:trHeight w:val="259"/>
            </w:trPr>
            <w:tc>
              <w:tcPr>
                <w:tcW w:w="1667" w:type="pct"/>
                <w:noWrap/>
              </w:tcPr>
              <w:p w:rsidR="00EF6E20" w:rsidRDefault="00E257CF" w:rsidP="00585D51">
                <w:r>
                  <w:t>LookupItem</w:t>
                </w:r>
              </w:p>
            </w:tc>
            <w:tc>
              <w:tcPr>
                <w:tcW w:w="1667" w:type="pct"/>
              </w:tcPr>
              <w:p w:rsidR="00EF6E20" w:rsidRDefault="00E257CF" w:rsidP="005E5319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EF6E20" w:rsidRDefault="00E257CF" w:rsidP="005E5319">
                <w:pPr>
                  <w:pStyle w:val="DecimalAligned"/>
                </w:pPr>
                <w:r>
                  <w:t>Item Search</w:t>
                </w:r>
              </w:p>
            </w:tc>
          </w:tr>
          <w:tr w:rsidR="00E257CF" w:rsidTr="00E32FC2">
            <w:trPr>
              <w:trHeight w:val="586"/>
            </w:trPr>
            <w:tc>
              <w:tcPr>
                <w:tcW w:w="1667" w:type="pct"/>
                <w:noWrap/>
              </w:tcPr>
              <w:p w:rsidR="00E257CF" w:rsidRDefault="00E257CF" w:rsidP="00585D51">
                <w:r>
                  <w:t>PageDown</w:t>
                </w:r>
              </w:p>
            </w:tc>
            <w:tc>
              <w:tcPr>
                <w:tcW w:w="1667" w:type="pct"/>
              </w:tcPr>
              <w:p w:rsidR="00E257CF" w:rsidRDefault="00E257CF" w:rsidP="005E5319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E257CF" w:rsidRDefault="00E257CF" w:rsidP="00E257CF">
                <w:pPr>
                  <w:pStyle w:val="DecimalAligned"/>
                </w:pPr>
                <w:r>
                  <w:t>Scroll one line down (Invoice display)</w:t>
                </w:r>
              </w:p>
            </w:tc>
          </w:tr>
          <w:tr w:rsidR="00E257CF" w:rsidTr="00585D51">
            <w:trPr>
              <w:trHeight w:val="259"/>
            </w:trPr>
            <w:tc>
              <w:tcPr>
                <w:tcW w:w="1667" w:type="pct"/>
                <w:noWrap/>
              </w:tcPr>
              <w:p w:rsidR="00E257CF" w:rsidRDefault="00E32FC2" w:rsidP="00585D51">
                <w:r>
                  <w:t>PageUp</w:t>
                </w:r>
              </w:p>
            </w:tc>
            <w:tc>
              <w:tcPr>
                <w:tcW w:w="1667" w:type="pct"/>
              </w:tcPr>
              <w:p w:rsidR="00E257CF" w:rsidRDefault="00E32FC2" w:rsidP="005E5319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E257CF" w:rsidRDefault="00E32FC2" w:rsidP="005E5319">
                <w:pPr>
                  <w:pStyle w:val="DecimalAligned"/>
                </w:pPr>
                <w:r>
                  <w:t>Scroll one line up (Invoice display)</w:t>
                </w:r>
              </w:p>
            </w:tc>
          </w:tr>
          <w:tr w:rsidR="00E257CF" w:rsidTr="00585D51">
            <w:trPr>
              <w:trHeight w:val="259"/>
            </w:trPr>
            <w:tc>
              <w:tcPr>
                <w:tcW w:w="1667" w:type="pct"/>
                <w:noWrap/>
              </w:tcPr>
              <w:p w:rsidR="00E257CF" w:rsidRDefault="00E32FC2" w:rsidP="00585D51">
                <w:r>
                  <w:t>PaidIn</w:t>
                </w:r>
              </w:p>
            </w:tc>
            <w:tc>
              <w:tcPr>
                <w:tcW w:w="1667" w:type="pct"/>
              </w:tcPr>
              <w:p w:rsidR="00E257CF" w:rsidRDefault="00E257CF" w:rsidP="005E5319">
                <w:pPr>
                  <w:pStyle w:val="DecimalAligned"/>
                </w:pPr>
              </w:p>
            </w:tc>
            <w:tc>
              <w:tcPr>
                <w:tcW w:w="1666" w:type="pct"/>
              </w:tcPr>
              <w:p w:rsidR="00E257CF" w:rsidRDefault="00E32FC2" w:rsidP="005E5319">
                <w:pPr>
                  <w:pStyle w:val="DecimalAligned"/>
                </w:pPr>
                <w:r>
                  <w:t>Paid in dialog</w:t>
                </w:r>
              </w:p>
            </w:tc>
          </w:tr>
          <w:tr w:rsidR="00E257CF" w:rsidTr="00585D51">
            <w:trPr>
              <w:trHeight w:val="259"/>
            </w:trPr>
            <w:tc>
              <w:tcPr>
                <w:tcW w:w="1667" w:type="pct"/>
                <w:noWrap/>
              </w:tcPr>
              <w:p w:rsidR="00E257CF" w:rsidRDefault="00E32FC2" w:rsidP="00585D51">
                <w:r>
                  <w:t>PaidOut</w:t>
                </w:r>
              </w:p>
            </w:tc>
            <w:tc>
              <w:tcPr>
                <w:tcW w:w="1667" w:type="pct"/>
              </w:tcPr>
              <w:p w:rsidR="00E257CF" w:rsidRDefault="00E32FC2" w:rsidP="005E5319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E257CF" w:rsidRDefault="00E32FC2" w:rsidP="00E32FC2">
                <w:pPr>
                  <w:pStyle w:val="DecimalAligned"/>
                </w:pPr>
                <w:r>
                  <w:t>Paid out dialog</w:t>
                </w:r>
              </w:p>
            </w:tc>
          </w:tr>
          <w:tr w:rsidR="00E257CF" w:rsidTr="00585D51">
            <w:trPr>
              <w:trHeight w:val="259"/>
            </w:trPr>
            <w:tc>
              <w:tcPr>
                <w:tcW w:w="1667" w:type="pct"/>
                <w:noWrap/>
              </w:tcPr>
              <w:p w:rsidR="00E257CF" w:rsidRDefault="00E32FC2" w:rsidP="00585D51">
                <w:r>
                  <w:t>Plu</w:t>
                </w:r>
              </w:p>
            </w:tc>
            <w:tc>
              <w:tcPr>
                <w:tcW w:w="1667" w:type="pct"/>
              </w:tcPr>
              <w:p w:rsidR="00E257CF" w:rsidRDefault="00E32FC2" w:rsidP="005E5319">
                <w:pPr>
                  <w:pStyle w:val="DecimalAligned"/>
                </w:pPr>
                <w:r>
                  <w:t>Plu number</w:t>
                </w:r>
              </w:p>
            </w:tc>
            <w:tc>
              <w:tcPr>
                <w:tcW w:w="1666" w:type="pct"/>
              </w:tcPr>
              <w:p w:rsidR="00E257CF" w:rsidRDefault="00E32FC2" w:rsidP="00E32FC2">
                <w:pPr>
                  <w:pStyle w:val="DecimalAligned"/>
                </w:pPr>
                <w:r>
                  <w:t>Similar to entering the PLU</w:t>
                </w:r>
              </w:p>
            </w:tc>
          </w:tr>
          <w:tr w:rsidR="00E257CF" w:rsidTr="00585D51">
            <w:trPr>
              <w:trHeight w:val="259"/>
            </w:trPr>
            <w:tc>
              <w:tcPr>
                <w:tcW w:w="1667" w:type="pct"/>
                <w:noWrap/>
              </w:tcPr>
              <w:p w:rsidR="00E257CF" w:rsidRDefault="00E32FC2" w:rsidP="00585D51">
                <w:r>
                  <w:t>PriceOverride</w:t>
                </w:r>
              </w:p>
            </w:tc>
            <w:tc>
              <w:tcPr>
                <w:tcW w:w="1667" w:type="pct"/>
              </w:tcPr>
              <w:p w:rsidR="00E257CF" w:rsidRDefault="00E32FC2" w:rsidP="005E5319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E257CF" w:rsidRDefault="00E32FC2" w:rsidP="005E5319">
                <w:pPr>
                  <w:pStyle w:val="DecimalAligned"/>
                </w:pPr>
                <w:r>
                  <w:t>Change</w:t>
                </w:r>
                <w:r w:rsidR="009D2971">
                  <w:t xml:space="preserve"> </w:t>
                </w:r>
                <w:r>
                  <w:t>Price</w:t>
                </w:r>
              </w:p>
            </w:tc>
          </w:tr>
          <w:tr w:rsidR="00E257CF" w:rsidTr="00585D51">
            <w:trPr>
              <w:trHeight w:val="259"/>
            </w:trPr>
            <w:tc>
              <w:tcPr>
                <w:tcW w:w="1667" w:type="pct"/>
                <w:noWrap/>
              </w:tcPr>
              <w:p w:rsidR="00E257CF" w:rsidRDefault="00E32FC2" w:rsidP="00585D51">
                <w:r>
                  <w:t>Quatity</w:t>
                </w:r>
              </w:p>
            </w:tc>
            <w:tc>
              <w:tcPr>
                <w:tcW w:w="1667" w:type="pct"/>
              </w:tcPr>
              <w:p w:rsidR="00E257CF" w:rsidRDefault="00E32FC2" w:rsidP="005E5319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E257CF" w:rsidRDefault="00E32FC2" w:rsidP="005E5319">
                <w:pPr>
                  <w:pStyle w:val="DecimalAligned"/>
                </w:pPr>
                <w:r>
                  <w:t>Change Qty Dialog</w:t>
                </w:r>
              </w:p>
            </w:tc>
          </w:tr>
          <w:tr w:rsidR="00E257CF" w:rsidTr="00585D51">
            <w:trPr>
              <w:trHeight w:val="259"/>
            </w:trPr>
            <w:tc>
              <w:tcPr>
                <w:tcW w:w="1667" w:type="pct"/>
                <w:noWrap/>
              </w:tcPr>
              <w:p w:rsidR="00E257CF" w:rsidRDefault="00E32FC2" w:rsidP="00585D51">
                <w:r>
                  <w:t>RecallEj</w:t>
                </w:r>
              </w:p>
            </w:tc>
            <w:tc>
              <w:tcPr>
                <w:tcW w:w="1667" w:type="pct"/>
              </w:tcPr>
              <w:p w:rsidR="00E257CF" w:rsidRDefault="00E32FC2" w:rsidP="005E5319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E257CF" w:rsidRDefault="00E32FC2" w:rsidP="005E5319">
                <w:pPr>
                  <w:pStyle w:val="DecimalAligned"/>
                </w:pPr>
                <w:r>
                  <w:t>Recall a saved receipt</w:t>
                </w:r>
              </w:p>
            </w:tc>
          </w:tr>
          <w:tr w:rsidR="00E257CF" w:rsidTr="00585D51">
            <w:trPr>
              <w:trHeight w:val="259"/>
            </w:trPr>
            <w:tc>
              <w:tcPr>
                <w:tcW w:w="1667" w:type="pct"/>
                <w:noWrap/>
              </w:tcPr>
              <w:p w:rsidR="00E257CF" w:rsidRDefault="00E32FC2" w:rsidP="00585D51">
                <w:r>
                  <w:t>ReturnSale</w:t>
                </w:r>
              </w:p>
            </w:tc>
            <w:tc>
              <w:tcPr>
                <w:tcW w:w="1667" w:type="pct"/>
              </w:tcPr>
              <w:p w:rsidR="00E257CF" w:rsidRDefault="00E32FC2" w:rsidP="005E5319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E257CF" w:rsidRDefault="00E32FC2" w:rsidP="005E5319">
                <w:pPr>
                  <w:pStyle w:val="DecimalAligned"/>
                </w:pPr>
                <w:r>
                  <w:t>Return Sale</w:t>
                </w:r>
              </w:p>
            </w:tc>
          </w:tr>
          <w:tr w:rsidR="00E257CF" w:rsidTr="00585D51">
            <w:trPr>
              <w:trHeight w:val="259"/>
            </w:trPr>
            <w:tc>
              <w:tcPr>
                <w:tcW w:w="1667" w:type="pct"/>
                <w:noWrap/>
              </w:tcPr>
              <w:p w:rsidR="00E257CF" w:rsidRDefault="00E32FC2" w:rsidP="00585D51">
                <w:r>
                  <w:t>SaveEj</w:t>
                </w:r>
              </w:p>
            </w:tc>
            <w:tc>
              <w:tcPr>
                <w:tcW w:w="1667" w:type="pct"/>
              </w:tcPr>
              <w:p w:rsidR="00E257CF" w:rsidRDefault="00E32FC2" w:rsidP="005E5319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E257CF" w:rsidRDefault="00E32FC2" w:rsidP="00B07EE1">
                <w:pPr>
                  <w:pStyle w:val="DecimalAligned"/>
                </w:pPr>
                <w:r>
                  <w:t xml:space="preserve">Save a </w:t>
                </w:r>
                <w:r w:rsidR="00B07EE1">
                  <w:t>r</w:t>
                </w:r>
                <w:r>
                  <w:t>eceipt</w:t>
                </w:r>
              </w:p>
            </w:tc>
          </w:tr>
          <w:tr w:rsidR="00E257CF" w:rsidTr="00585D51">
            <w:trPr>
              <w:trHeight w:val="259"/>
            </w:trPr>
            <w:tc>
              <w:tcPr>
                <w:tcW w:w="1667" w:type="pct"/>
                <w:noWrap/>
              </w:tcPr>
              <w:p w:rsidR="00E257CF" w:rsidRDefault="00B07EE1" w:rsidP="00585D51">
                <w:r>
                  <w:t>Subtotal</w:t>
                </w:r>
              </w:p>
            </w:tc>
            <w:tc>
              <w:tcPr>
                <w:tcW w:w="1667" w:type="pct"/>
              </w:tcPr>
              <w:p w:rsidR="00E257CF" w:rsidRDefault="00B07EE1" w:rsidP="005E5319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E257CF" w:rsidRDefault="00B07EE1" w:rsidP="00B07EE1">
                <w:pPr>
                  <w:pStyle w:val="DecimalAligned"/>
                </w:pPr>
                <w:r>
                  <w:t>Display subtotal</w:t>
                </w:r>
              </w:p>
            </w:tc>
          </w:tr>
          <w:tr w:rsidR="00E257CF" w:rsidTr="00585D51">
            <w:trPr>
              <w:trHeight w:val="259"/>
            </w:trPr>
            <w:tc>
              <w:tcPr>
                <w:tcW w:w="1667" w:type="pct"/>
                <w:noWrap/>
              </w:tcPr>
              <w:p w:rsidR="00E257CF" w:rsidRDefault="00B07EE1" w:rsidP="00585D51">
                <w:r>
                  <w:t>Total</w:t>
                </w:r>
              </w:p>
            </w:tc>
            <w:tc>
              <w:tcPr>
                <w:tcW w:w="1667" w:type="pct"/>
              </w:tcPr>
              <w:p w:rsidR="00E257CF" w:rsidRDefault="00B07EE1" w:rsidP="005E5319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E257CF" w:rsidRDefault="00B07EE1" w:rsidP="005E5319">
                <w:pPr>
                  <w:pStyle w:val="DecimalAligned"/>
                </w:pPr>
                <w:r>
                  <w:t>Display total</w:t>
                </w:r>
              </w:p>
            </w:tc>
          </w:tr>
          <w:tr w:rsidR="00B07EE1" w:rsidTr="00585D51">
            <w:trPr>
              <w:trHeight w:val="259"/>
            </w:trPr>
            <w:tc>
              <w:tcPr>
                <w:tcW w:w="1667" w:type="pct"/>
                <w:noWrap/>
              </w:tcPr>
              <w:p w:rsidR="00B07EE1" w:rsidRDefault="00B07EE1" w:rsidP="00585D51">
                <w:r>
                  <w:t>TerminalReport</w:t>
                </w:r>
              </w:p>
            </w:tc>
            <w:tc>
              <w:tcPr>
                <w:tcW w:w="1667" w:type="pct"/>
              </w:tcPr>
              <w:p w:rsidR="00B07EE1" w:rsidRDefault="00B07EE1" w:rsidP="005E5319">
                <w:pPr>
                  <w:pStyle w:val="DecimalAligned"/>
                </w:pPr>
                <w:r>
                  <w:t>1,2</w:t>
                </w:r>
              </w:p>
            </w:tc>
            <w:tc>
              <w:tcPr>
                <w:tcW w:w="1666" w:type="pct"/>
              </w:tcPr>
              <w:p w:rsidR="00B07EE1" w:rsidRDefault="00B07EE1" w:rsidP="00B07EE1">
                <w:pPr>
                  <w:pStyle w:val="DecimalAligned"/>
                </w:pPr>
                <w:r>
                  <w:t>1=X-Report, 2=Z-report</w:t>
                </w:r>
              </w:p>
            </w:tc>
          </w:tr>
          <w:tr w:rsidR="00B07EE1" w:rsidTr="00585D51">
            <w:trPr>
              <w:trHeight w:val="259"/>
            </w:trPr>
            <w:tc>
              <w:tcPr>
                <w:tcW w:w="1667" w:type="pct"/>
                <w:noWrap/>
              </w:tcPr>
              <w:p w:rsidR="00B07EE1" w:rsidRDefault="00B07EE1" w:rsidP="000111F6">
                <w:r>
                  <w:t>Tra</w:t>
                </w:r>
                <w:r w:rsidR="000111F6">
                  <w:t>ini</w:t>
                </w:r>
                <w:r>
                  <w:t>ngMode</w:t>
                </w:r>
              </w:p>
            </w:tc>
            <w:tc>
              <w:tcPr>
                <w:tcW w:w="1667" w:type="pct"/>
              </w:tcPr>
              <w:p w:rsidR="00B07EE1" w:rsidRDefault="00B07EE1" w:rsidP="005E5319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B07EE1" w:rsidRDefault="00B07EE1" w:rsidP="005E5319">
                <w:pPr>
                  <w:pStyle w:val="DecimalAligned"/>
                </w:pPr>
                <w:r>
                  <w:t>Training Mode (No update to database)</w:t>
                </w:r>
              </w:p>
            </w:tc>
          </w:tr>
          <w:tr w:rsidR="00B07EE1" w:rsidTr="00585D51">
            <w:trPr>
              <w:trHeight w:val="259"/>
            </w:trPr>
            <w:tc>
              <w:tcPr>
                <w:tcW w:w="1667" w:type="pct"/>
                <w:noWrap/>
              </w:tcPr>
              <w:p w:rsidR="00B07EE1" w:rsidRDefault="00B07EE1" w:rsidP="00585D51">
                <w:r>
                  <w:t>Unlock</w:t>
                </w:r>
              </w:p>
            </w:tc>
            <w:tc>
              <w:tcPr>
                <w:tcW w:w="1667" w:type="pct"/>
              </w:tcPr>
              <w:p w:rsidR="00B07EE1" w:rsidRDefault="00B07EE1" w:rsidP="005E5319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B07EE1" w:rsidRDefault="00B07EE1" w:rsidP="005E5319">
                <w:pPr>
                  <w:pStyle w:val="DecimalAligned"/>
                </w:pPr>
                <w:r>
                  <w:t>Unlock the pos wo</w:t>
                </w:r>
                <w:r w:rsidR="009D2971">
                  <w:t>r</w:t>
                </w:r>
                <w:r>
                  <w:t>kbench</w:t>
                </w:r>
              </w:p>
            </w:tc>
          </w:tr>
          <w:tr w:rsidR="00E257CF" w:rsidTr="00585D51">
            <w:trPr>
              <w:trHeight w:val="259"/>
            </w:trPr>
            <w:tc>
              <w:tcPr>
                <w:tcW w:w="1667" w:type="pct"/>
                <w:noWrap/>
              </w:tcPr>
              <w:p w:rsidR="00E257CF" w:rsidRDefault="00B07EE1" w:rsidP="009D2971">
                <w:r>
                  <w:t>VoidSale</w:t>
                </w:r>
              </w:p>
            </w:tc>
            <w:tc>
              <w:tcPr>
                <w:tcW w:w="1667" w:type="pct"/>
              </w:tcPr>
              <w:p w:rsidR="00E257CF" w:rsidRDefault="00B07EE1" w:rsidP="005E5319">
                <w:pPr>
                  <w:pStyle w:val="DecimalAligned"/>
                </w:pPr>
                <w:r>
                  <w:t>1</w:t>
                </w:r>
              </w:p>
            </w:tc>
            <w:tc>
              <w:tcPr>
                <w:tcW w:w="1666" w:type="pct"/>
              </w:tcPr>
              <w:p w:rsidR="00E257CF" w:rsidRDefault="00B07EE1" w:rsidP="005E5319">
                <w:pPr>
                  <w:pStyle w:val="DecimalAligned"/>
                </w:pPr>
                <w:r>
                  <w:t>Void Receipt</w:t>
                </w:r>
              </w:p>
            </w:tc>
          </w:tr>
          <w:tr w:rsidR="00E257CF" w:rsidTr="00585D51">
            <w:trPr>
              <w:trHeight w:val="259"/>
            </w:trPr>
            <w:tc>
              <w:tcPr>
                <w:tcW w:w="1667" w:type="pct"/>
                <w:noWrap/>
              </w:tcPr>
              <w:p w:rsidR="00E257CF" w:rsidRDefault="00E257CF" w:rsidP="00585D51"/>
            </w:tc>
            <w:tc>
              <w:tcPr>
                <w:tcW w:w="1667" w:type="pct"/>
              </w:tcPr>
              <w:p w:rsidR="00E257CF" w:rsidRDefault="00E257CF" w:rsidP="005E5319">
                <w:pPr>
                  <w:pStyle w:val="DecimalAligned"/>
                </w:pPr>
              </w:p>
            </w:tc>
            <w:tc>
              <w:tcPr>
                <w:tcW w:w="1666" w:type="pct"/>
              </w:tcPr>
              <w:p w:rsidR="00E257CF" w:rsidRDefault="00E257CF" w:rsidP="005E5319">
                <w:pPr>
                  <w:pStyle w:val="DecimalAligned"/>
                </w:pPr>
              </w:p>
            </w:tc>
          </w:tr>
          <w:tr w:rsidR="007D2223" w:rsidTr="00585D51">
            <w:trPr>
              <w:cnfStyle w:val="010000000000"/>
              <w:trHeight w:val="276"/>
            </w:trPr>
            <w:tc>
              <w:tcPr>
                <w:tcW w:w="1667" w:type="pct"/>
                <w:noWrap/>
              </w:tcPr>
              <w:p w:rsidR="007D2223" w:rsidRDefault="007D2223"/>
            </w:tc>
            <w:tc>
              <w:tcPr>
                <w:tcW w:w="1667" w:type="pct"/>
              </w:tcPr>
              <w:p w:rsidR="007D2223" w:rsidRDefault="007D2223">
                <w:pPr>
                  <w:pStyle w:val="DecimalAligned"/>
                </w:pPr>
              </w:p>
            </w:tc>
            <w:tc>
              <w:tcPr>
                <w:tcW w:w="1666" w:type="pct"/>
              </w:tcPr>
              <w:p w:rsidR="007D2223" w:rsidRDefault="007D2223">
                <w:pPr>
                  <w:pStyle w:val="DecimalAligned"/>
                </w:pPr>
              </w:p>
            </w:tc>
          </w:tr>
        </w:tbl>
        <w:p w:rsidR="004F7E38" w:rsidRDefault="004F7E38" w:rsidP="00961398">
          <w:pPr>
            <w:pStyle w:val="Heading2"/>
          </w:pPr>
        </w:p>
        <w:p w:rsidR="004F7E38" w:rsidRDefault="004F7E38" w:rsidP="004F7E38">
          <w:pPr>
            <w:rPr>
              <w:rFonts w:asciiTheme="majorHAnsi" w:hAnsiTheme="majorHAnsi"/>
              <w:color w:val="438086" w:themeColor="accent2"/>
              <w:sz w:val="28"/>
              <w:szCs w:val="28"/>
            </w:rPr>
          </w:pPr>
          <w:r>
            <w:br w:type="page"/>
          </w:r>
        </w:p>
        <w:p w:rsidR="00961398" w:rsidRDefault="00025E0F" w:rsidP="00961398">
          <w:pPr>
            <w:pStyle w:val="Heading2"/>
          </w:pPr>
          <w:r>
            <w:lastRenderedPageBreak/>
            <w:t>Item Master Setup</w:t>
          </w:r>
        </w:p>
        <w:p w:rsidR="009D2971" w:rsidRDefault="009D2971" w:rsidP="009D2971">
          <w:r>
            <w:t>To setup the store item master, navigate to:-</w:t>
          </w:r>
        </w:p>
        <w:p w:rsidR="009D2971" w:rsidRDefault="009D2971" w:rsidP="009D2971">
          <w:pPr>
            <w:rPr>
              <w:b/>
              <w:bCs/>
            </w:rPr>
          </w:pPr>
          <w:r w:rsidRPr="00405B83">
            <w:rPr>
              <w:b/>
              <w:bCs/>
            </w:rPr>
            <w:t>EclipsePOS System Manager -&gt;</w:t>
          </w:r>
          <w:r>
            <w:rPr>
              <w:b/>
              <w:bCs/>
            </w:rPr>
            <w:t>Items</w:t>
          </w:r>
          <w:r w:rsidRPr="00405B83">
            <w:rPr>
              <w:b/>
              <w:bCs/>
            </w:rPr>
            <w:t xml:space="preserve"> -&gt;</w:t>
          </w:r>
          <w:r>
            <w:rPr>
              <w:b/>
              <w:bCs/>
            </w:rPr>
            <w:t>Items List -&gt;Add</w:t>
          </w:r>
        </w:p>
        <w:p w:rsidR="009D2971" w:rsidRDefault="008F77C8" w:rsidP="009D2971">
          <w:pPr>
            <w:rPr>
              <w:b/>
              <w:bCs/>
            </w:rPr>
          </w:pPr>
          <w:r>
            <w:rPr>
              <w:b/>
              <w:bCs/>
              <w:noProof/>
              <w:lang w:val="en-SG" w:eastAsia="en-SG"/>
            </w:rPr>
            <w:drawing>
              <wp:inline distT="0" distB="0" distL="0" distR="0">
                <wp:extent cx="5943600" cy="3714750"/>
                <wp:effectExtent l="19050" t="0" r="0" b="0"/>
                <wp:docPr id="574" name="Picture 5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74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9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3714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8F77C8" w:rsidRDefault="008F77C8" w:rsidP="009D2971">
          <w:r>
            <w:t>Fill all the required fields.</w:t>
          </w:r>
        </w:p>
        <w:p w:rsidR="008F77C8" w:rsidRDefault="008F77C8" w:rsidP="009D2971">
          <w:r>
            <w:t xml:space="preserve">Active date and Inactive date </w:t>
          </w:r>
          <w:r w:rsidR="00FA6C53">
            <w:t xml:space="preserve">columns </w:t>
          </w:r>
          <w:r>
            <w:t>are not used at present.</w:t>
          </w:r>
        </w:p>
        <w:p w:rsidR="00FA6C53" w:rsidRDefault="00FA6C53" w:rsidP="00FA6C53">
          <w:r>
            <w:t>You can also filter existing items list by Description, SKU or PLU</w:t>
          </w:r>
        </w:p>
        <w:p w:rsidR="008F77C8" w:rsidRDefault="00FA6C53" w:rsidP="00FA6C53">
          <w:r>
            <w:t xml:space="preserve">Select the Filter column and enter the search argument and press enter key.  </w:t>
          </w:r>
        </w:p>
        <w:p w:rsidR="00FA6C53" w:rsidRDefault="00FA6C53" w:rsidP="00FA6C53">
          <w:r>
            <w:t>To amend an item select the row you want to change and change values.</w:t>
          </w:r>
        </w:p>
        <w:p w:rsidR="00FA6C53" w:rsidRDefault="00FA6C53" w:rsidP="00EB6125">
          <w:r>
            <w:t xml:space="preserve">Following function </w:t>
          </w:r>
          <w:r w:rsidR="00EB6125">
            <w:t>keys are</w:t>
          </w:r>
          <w:r>
            <w:t xml:space="preserve"> available in this screen</w:t>
          </w:r>
        </w:p>
        <w:p w:rsidR="00FA6C53" w:rsidRDefault="00FA6C53" w:rsidP="00FA6C53">
          <w:r>
            <w:t>|&lt;</w:t>
          </w:r>
          <w:r>
            <w:tab/>
          </w:r>
          <w:r>
            <w:tab/>
          </w:r>
          <w:r>
            <w:tab/>
            <w:t>Position to First record of items list</w:t>
          </w:r>
        </w:p>
        <w:p w:rsidR="00FA6C53" w:rsidRDefault="00FA6C53" w:rsidP="00FA6C53">
          <w:r>
            <w:t>&lt;</w:t>
          </w:r>
          <w:r>
            <w:tab/>
          </w:r>
          <w:r>
            <w:tab/>
          </w:r>
          <w:r>
            <w:tab/>
            <w:t>Position to Previous record of items list</w:t>
          </w:r>
        </w:p>
        <w:p w:rsidR="00FA6C53" w:rsidRDefault="00FA6C53" w:rsidP="00FA6C53">
          <w:r>
            <w:t>&gt;</w:t>
          </w:r>
          <w:r>
            <w:tab/>
          </w:r>
          <w:r>
            <w:tab/>
          </w:r>
          <w:r>
            <w:tab/>
            <w:t>Position to Next record of items list</w:t>
          </w:r>
        </w:p>
        <w:p w:rsidR="00FA6C53" w:rsidRDefault="00FA6C53" w:rsidP="00FA6C53">
          <w:r>
            <w:t>&gt;|</w:t>
          </w:r>
          <w:r>
            <w:tab/>
          </w:r>
          <w:r>
            <w:tab/>
          </w:r>
          <w:r>
            <w:tab/>
            <w:t>Position to Last record of items list</w:t>
          </w:r>
        </w:p>
        <w:p w:rsidR="00EB6125" w:rsidRDefault="00EB6125" w:rsidP="00FA6C53">
          <w:r>
            <w:t>Delete</w:t>
          </w:r>
          <w:r>
            <w:tab/>
          </w:r>
          <w:r>
            <w:tab/>
          </w:r>
          <w:r>
            <w:tab/>
            <w:t>Deletes a selected Row</w:t>
          </w:r>
        </w:p>
        <w:p w:rsidR="00EB6125" w:rsidRDefault="00EB6125" w:rsidP="00FA6C53">
          <w:r>
            <w:lastRenderedPageBreak/>
            <w:t>Add</w:t>
          </w:r>
          <w:r>
            <w:tab/>
          </w:r>
          <w:r>
            <w:tab/>
          </w:r>
          <w:r>
            <w:tab/>
            <w:t>Add a new Row</w:t>
          </w:r>
        </w:p>
        <w:p w:rsidR="00FA6C53" w:rsidRDefault="00FA6C53" w:rsidP="00FA6C53">
          <w:r>
            <w:t>Revert</w:t>
          </w:r>
          <w:r>
            <w:tab/>
          </w:r>
          <w:r>
            <w:tab/>
          </w:r>
          <w:r>
            <w:tab/>
            <w:t>Abandon changes</w:t>
          </w:r>
        </w:p>
        <w:p w:rsidR="00FA6C53" w:rsidRDefault="00FA6C53" w:rsidP="00FA6C53">
          <w:r>
            <w:t>Save</w:t>
          </w:r>
          <w:r>
            <w:tab/>
          </w:r>
          <w:r>
            <w:tab/>
          </w:r>
          <w:r>
            <w:tab/>
            <w:t>Save change</w:t>
          </w:r>
        </w:p>
        <w:p w:rsidR="00192502" w:rsidRDefault="00192502">
          <w:r>
            <w:br w:type="page"/>
          </w:r>
        </w:p>
        <w:p w:rsidR="00601782" w:rsidRDefault="00601782" w:rsidP="00601782">
          <w:pPr>
            <w:pStyle w:val="Heading2"/>
          </w:pPr>
          <w:r>
            <w:lastRenderedPageBreak/>
            <w:t>Parameter Setup</w:t>
          </w:r>
        </w:p>
        <w:p w:rsidR="00EB6125" w:rsidRDefault="00EB6125" w:rsidP="00EB6125">
          <w:r>
            <w:t xml:space="preserve">POS Parameter setup allows you configure all text literals that are displayed in POS Hardware and EclipsePOS Workbench. </w:t>
          </w:r>
        </w:p>
        <w:p w:rsidR="004969BA" w:rsidRDefault="004969BA" w:rsidP="004969BA">
          <w:pPr>
            <w:rPr>
              <w:b/>
              <w:bCs/>
            </w:rPr>
          </w:pPr>
          <w:r w:rsidRPr="00405B83">
            <w:rPr>
              <w:b/>
              <w:bCs/>
            </w:rPr>
            <w:t>EclipsePOS System Manager -&gt;</w:t>
          </w:r>
          <w:r>
            <w:rPr>
              <w:b/>
              <w:bCs/>
            </w:rPr>
            <w:t>Pos Setup</w:t>
          </w:r>
          <w:r w:rsidRPr="00405B83">
            <w:rPr>
              <w:b/>
              <w:bCs/>
            </w:rPr>
            <w:t xml:space="preserve"> -&gt;</w:t>
          </w:r>
          <w:r>
            <w:rPr>
              <w:b/>
              <w:bCs/>
            </w:rPr>
            <w:t>Parameters</w:t>
          </w:r>
        </w:p>
        <w:p w:rsidR="004969BA" w:rsidRDefault="004969BA" w:rsidP="004969BA">
          <w:pPr>
            <w:rPr>
              <w:b/>
              <w:bCs/>
            </w:rPr>
          </w:pPr>
          <w:r>
            <w:rPr>
              <w:b/>
              <w:bCs/>
              <w:noProof/>
              <w:lang w:val="en-SG" w:eastAsia="en-SG"/>
            </w:rPr>
            <w:drawing>
              <wp:inline distT="0" distB="0" distL="0" distR="0">
                <wp:extent cx="5943600" cy="3714750"/>
                <wp:effectExtent l="19050" t="0" r="0" b="0"/>
                <wp:docPr id="676" name="Picture 6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7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0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3714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4969BA" w:rsidRDefault="004969BA" w:rsidP="00EB6125">
          <w:r>
            <w:t>Pos parameters are grouped as follows:-</w:t>
          </w:r>
        </w:p>
        <w:p w:rsidR="004969BA" w:rsidRDefault="004969BA" w:rsidP="004969BA">
          <w:r>
            <w:t>1. Line Display (Customer display)</w:t>
          </w:r>
        </w:p>
        <w:p w:rsidR="004969BA" w:rsidRDefault="004969BA" w:rsidP="004969BA">
          <w:r>
            <w:t>2. Receipt Print</w:t>
          </w:r>
        </w:p>
        <w:p w:rsidR="004969BA" w:rsidRDefault="004969BA" w:rsidP="004969BA">
          <w:r>
            <w:t>3. POS Workbench</w:t>
          </w:r>
        </w:p>
        <w:p w:rsidR="004969BA" w:rsidRDefault="004969BA" w:rsidP="00810000">
          <w:r>
            <w:t>4. POS Workbench</w:t>
          </w:r>
          <w:r w:rsidR="00810000">
            <w:t xml:space="preserve"> </w:t>
          </w:r>
          <w:r>
            <w:t>operator prompt(Error messages)</w:t>
          </w:r>
        </w:p>
        <w:p w:rsidR="004969BA" w:rsidRDefault="004969BA" w:rsidP="004969BA">
          <w:r>
            <w:t>5. Terminal report ( X-Report and Z-Report)</w:t>
          </w:r>
        </w:p>
        <w:p w:rsidR="004969BA" w:rsidRDefault="004969BA" w:rsidP="00810000">
          <w:r>
            <w:t>6. Mi</w:t>
          </w:r>
          <w:r w:rsidR="00641E32">
            <w:t>s</w:t>
          </w:r>
          <w:r>
            <w:t>ce</w:t>
          </w:r>
          <w:r w:rsidR="00641E32">
            <w:t>lla</w:t>
          </w:r>
          <w:r>
            <w:t>n</w:t>
          </w:r>
          <w:r w:rsidR="00810000">
            <w:t>e</w:t>
          </w:r>
          <w:r>
            <w:t>ous</w:t>
          </w:r>
        </w:p>
        <w:p w:rsidR="004969BA" w:rsidRDefault="004969BA" w:rsidP="004F7E38">
          <w:r>
            <w:t>You can change all these parameters to suit your business needs</w:t>
          </w:r>
        </w:p>
        <w:p w:rsidR="000965F6" w:rsidRDefault="004969BA" w:rsidP="004969BA">
          <w:r>
            <w:t xml:space="preserve"> </w:t>
          </w:r>
        </w:p>
        <w:p w:rsidR="000965F6" w:rsidRDefault="000965F6">
          <w:r>
            <w:br w:type="page"/>
          </w:r>
        </w:p>
        <w:p w:rsidR="004969BA" w:rsidRDefault="004969BA" w:rsidP="004969BA"/>
        <w:p w:rsidR="00601782" w:rsidRDefault="00601782" w:rsidP="00601782">
          <w:pPr>
            <w:pStyle w:val="Heading2"/>
          </w:pPr>
          <w:r>
            <w:t>Securing the store database</w:t>
          </w:r>
        </w:p>
        <w:p w:rsidR="00AE3C49" w:rsidRDefault="002D22A9" w:rsidP="00AE3C49"/>
      </w:sdtContent>
    </w:sdt>
    <w:p w:rsidR="00412B2E" w:rsidRDefault="00412B2E">
      <w:pPr>
        <w:rPr>
          <w:rFonts w:asciiTheme="majorHAnsi" w:hAnsiTheme="majorHAnsi"/>
          <w:color w:val="3E3E67" w:themeColor="accent1" w:themeShade="BF"/>
          <w:sz w:val="56"/>
          <w:szCs w:val="56"/>
        </w:rPr>
      </w:pPr>
      <w:r>
        <w:br w:type="page"/>
      </w:r>
    </w:p>
    <w:p w:rsidR="00412B2E" w:rsidRDefault="00AE3C49" w:rsidP="00AE3C49">
      <w:pPr>
        <w:pStyle w:val="Title"/>
      </w:pPr>
      <w:r>
        <w:lastRenderedPageBreak/>
        <w:t>Chapter 4</w:t>
      </w:r>
    </w:p>
    <w:p w:rsidR="00AE3C49" w:rsidRDefault="00AE3C49" w:rsidP="00AE3C49">
      <w:pPr>
        <w:pStyle w:val="Title"/>
      </w:pPr>
      <w:r>
        <w:t>EclipsePOS Workbench</w:t>
      </w:r>
    </w:p>
    <w:sdt>
      <w:sdtPr>
        <w:alias w:val="Type the body of the report"/>
        <w:tag w:val="Type the body of the report"/>
        <w:id w:val="40552370"/>
        <w:placeholder>
          <w:docPart w:val="EEC9FF73DCBA4399A500BEE903C41613"/>
        </w:placeholder>
        <w:temporary/>
        <w:showingPlcHdr/>
      </w:sdtPr>
      <w:sdtContent>
        <w:p w:rsidR="00AE3C49" w:rsidRDefault="00AE3C49" w:rsidP="00601782"/>
        <w:p w:rsidR="00AE3C49" w:rsidRDefault="00601782" w:rsidP="00AE3C49">
          <w:pPr>
            <w:pStyle w:val="Heading2"/>
          </w:pPr>
          <w:r>
            <w:t>Navigation t</w:t>
          </w:r>
          <w:r w:rsidR="004F7E38">
            <w:t>h</w:t>
          </w:r>
          <w:r>
            <w:t>rough Menus and POS Keys</w:t>
          </w:r>
        </w:p>
        <w:p w:rsidR="006C4D78" w:rsidRDefault="006C4D78" w:rsidP="006C4D78"/>
        <w:p w:rsidR="006C4D78" w:rsidRDefault="006C4D78" w:rsidP="006C4D78">
          <w:r>
            <w:rPr>
              <w:noProof/>
              <w:lang w:val="en-SG" w:eastAsia="en-SG"/>
            </w:rPr>
            <w:drawing>
              <wp:inline distT="0" distB="0" distL="0" distR="0">
                <wp:extent cx="5943600" cy="3714750"/>
                <wp:effectExtent l="19050" t="0" r="0" b="0"/>
                <wp:docPr id="3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1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3714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6C4D78" w:rsidRDefault="006C4D78" w:rsidP="00A36648">
          <w:r>
            <w:t>1. Only num</w:t>
          </w:r>
          <w:r w:rsidR="004F07AC">
            <w:t xml:space="preserve">eric </w:t>
          </w:r>
          <w:r>
            <w:t xml:space="preserve">user id and password are allowed. You can create </w:t>
          </w:r>
          <w:r w:rsidR="00D216DD">
            <w:t xml:space="preserve">a new </w:t>
          </w:r>
          <w:r>
            <w:t xml:space="preserve">employee user id from </w:t>
          </w:r>
          <w:r w:rsidR="00D216DD">
            <w:t>the</w:t>
          </w:r>
          <w:r>
            <w:t>EclipsePOS system man</w:t>
          </w:r>
          <w:r w:rsidR="004F7E38">
            <w:t>a</w:t>
          </w:r>
          <w:r>
            <w:t>ger.</w:t>
          </w:r>
        </w:p>
        <w:p w:rsidR="006C4D78" w:rsidRDefault="006C4D78" w:rsidP="004F7E38">
          <w:r>
            <w:t xml:space="preserve">2. If there is an error message </w:t>
          </w:r>
          <w:r w:rsidR="00A36648">
            <w:t>o</w:t>
          </w:r>
          <w:r>
            <w:t xml:space="preserve">n the screen, you can clear it by clicking Clear key or pressing the Del </w:t>
          </w:r>
          <w:r w:rsidR="004F07AC">
            <w:t xml:space="preserve">button </w:t>
          </w:r>
          <w:r w:rsidR="004F7E38">
            <w:t>on</w:t>
          </w:r>
          <w:r>
            <w:t xml:space="preserve"> the keyboard.</w:t>
          </w:r>
        </w:p>
        <w:p w:rsidR="006C4D78" w:rsidRDefault="006C4D78" w:rsidP="004F07AC">
          <w:r>
            <w:t>3. Pos key buttons on left and bottom are enabled only after successful</w:t>
          </w:r>
          <w:r w:rsidR="004F07AC">
            <w:t xml:space="preserve"> login</w:t>
          </w:r>
          <w:r>
            <w:t>.</w:t>
          </w:r>
        </w:p>
        <w:p w:rsidR="004F07AC" w:rsidRDefault="006C4D78" w:rsidP="002237A2">
          <w:r>
            <w:t>4.</w:t>
          </w:r>
          <w:r w:rsidR="004F07AC">
            <w:t xml:space="preserve"> All pos key button</w:t>
          </w:r>
          <w:r w:rsidR="002237A2">
            <w:t>s</w:t>
          </w:r>
          <w:r w:rsidR="004F07AC">
            <w:t xml:space="preserve"> on the screen ha</w:t>
          </w:r>
          <w:r w:rsidR="002237A2">
            <w:t xml:space="preserve">ve </w:t>
          </w:r>
          <w:r w:rsidR="004F07AC">
            <w:t>corresponding key</w:t>
          </w:r>
          <w:r w:rsidR="0052195E">
            <w:t>s</w:t>
          </w:r>
          <w:r w:rsidR="004F07AC">
            <w:t xml:space="preserve"> on your </w:t>
          </w:r>
          <w:r w:rsidR="00A36648">
            <w:t xml:space="preserve">PC </w:t>
          </w:r>
          <w:r w:rsidR="004F07AC">
            <w:t xml:space="preserve">keyboard. You can also use the </w:t>
          </w:r>
          <w:r w:rsidR="00A36648">
            <w:t xml:space="preserve">PC </w:t>
          </w:r>
          <w:r w:rsidR="004F07AC">
            <w:t>Keyboard keys to invoke it.</w:t>
          </w:r>
        </w:p>
        <w:p w:rsidR="006C4D78" w:rsidRDefault="004F07AC" w:rsidP="004F07AC">
          <w:r>
            <w:lastRenderedPageBreak/>
            <w:t xml:space="preserve">5. If you have a touch screen then you simply touch the button to invoke it. </w:t>
          </w:r>
        </w:p>
        <w:p w:rsidR="004F07AC" w:rsidRDefault="0035727D" w:rsidP="004F07AC">
          <w:r>
            <w:t>6. To enter multiple item quantity, first enter the Quantity number then press the 'Quantity' button.</w:t>
          </w:r>
        </w:p>
        <w:p w:rsidR="0035727D" w:rsidRDefault="0035727D" w:rsidP="0035727D">
          <w:r>
            <w:t>System will prompt you to enter the item.</w:t>
          </w:r>
        </w:p>
        <w:p w:rsidR="002237A2" w:rsidRDefault="0035727D" w:rsidP="004F7E38">
          <w:r>
            <w:t xml:space="preserve">7. You can use item's PLU code or SKU code. </w:t>
          </w:r>
        </w:p>
        <w:p w:rsidR="00A36648" w:rsidRDefault="00A36648" w:rsidP="00A36648">
          <w:r>
            <w:t xml:space="preserve">8. After printing X-Report or Z-Report, you can press clear key to clear the screen. </w:t>
          </w:r>
        </w:p>
        <w:p w:rsidR="00601782" w:rsidRDefault="00601782" w:rsidP="00601782"/>
        <w:p w:rsidR="00601782" w:rsidRDefault="00601782" w:rsidP="00601782">
          <w:pPr>
            <w:pStyle w:val="Heading2"/>
          </w:pPr>
          <w:r>
            <w:t>Tending</w:t>
          </w:r>
        </w:p>
        <w:p w:rsidR="005130CF" w:rsidRDefault="00A36648" w:rsidP="00A36648">
          <w:r>
            <w:t xml:space="preserve">Following are the steps to </w:t>
          </w:r>
          <w:r w:rsidR="005130CF">
            <w:t xml:space="preserve">accept a cash tender. </w:t>
          </w:r>
        </w:p>
        <w:p w:rsidR="005130CF" w:rsidRDefault="005130CF" w:rsidP="005130CF">
          <w:r>
            <w:t>Press the cash tender key.</w:t>
          </w:r>
        </w:p>
        <w:p w:rsidR="005130CF" w:rsidRDefault="005130CF" w:rsidP="005130CF">
          <w:r>
            <w:t>System will show the total amount due.</w:t>
          </w:r>
        </w:p>
        <w:p w:rsidR="005130CF" w:rsidRDefault="005130CF" w:rsidP="005130CF">
          <w:r>
            <w:t>Enter the amount customer has tendered.</w:t>
          </w:r>
        </w:p>
        <w:p w:rsidR="005130CF" w:rsidRDefault="005130CF" w:rsidP="004F7E38">
          <w:r>
            <w:t xml:space="preserve">System will show the change due and open the cash drawer. </w:t>
          </w:r>
        </w:p>
        <w:p w:rsidR="005130CF" w:rsidRPr="005130CF" w:rsidRDefault="005130CF" w:rsidP="005130CF">
          <w:r>
            <w:t>You can close the drawer and press enter key to complete the transaction.</w:t>
          </w:r>
        </w:p>
        <w:p w:rsidR="00601782" w:rsidRDefault="00601782" w:rsidP="00601782"/>
        <w:p w:rsidR="00601782" w:rsidRDefault="00601782" w:rsidP="00601782"/>
        <w:p w:rsidR="00197EF7" w:rsidRDefault="00197EF7">
          <w:pPr>
            <w:rPr>
              <w:rFonts w:asciiTheme="majorHAnsi" w:hAnsiTheme="majorHAnsi"/>
              <w:color w:val="438086" w:themeColor="accent2"/>
              <w:sz w:val="28"/>
              <w:szCs w:val="28"/>
            </w:rPr>
          </w:pPr>
          <w:r>
            <w:br w:type="page"/>
          </w:r>
        </w:p>
        <w:p w:rsidR="00601782" w:rsidRDefault="00601782" w:rsidP="00601782">
          <w:pPr>
            <w:pStyle w:val="Heading2"/>
          </w:pPr>
          <w:r>
            <w:lastRenderedPageBreak/>
            <w:t xml:space="preserve">Item Search Facility </w:t>
          </w:r>
        </w:p>
        <w:p w:rsidR="00197EF7" w:rsidRDefault="00197EF7" w:rsidP="00197EF7">
          <w:r>
            <w:t>Items can be searched by description, SKU, department or item group</w:t>
          </w:r>
        </w:p>
        <w:p w:rsidR="00197EF7" w:rsidRPr="00197EF7" w:rsidRDefault="00197EF7" w:rsidP="00197EF7">
          <w:r>
            <w:rPr>
              <w:noProof/>
              <w:lang w:val="en-SG" w:eastAsia="en-SG"/>
            </w:rPr>
            <w:drawing>
              <wp:inline distT="0" distB="0" distL="0" distR="0">
                <wp:extent cx="5943600" cy="3714750"/>
                <wp:effectExtent l="19050" t="0" r="0" b="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2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3714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A90912" w:rsidRDefault="00A90912" w:rsidP="00601782">
          <w:r>
            <w:t>Key in Search argument and press the Find Key (or Ctl + F )</w:t>
          </w:r>
        </w:p>
        <w:p w:rsidR="00A90912" w:rsidRDefault="00A90912" w:rsidP="00601782">
          <w:r>
            <w:t>Select the item from search list by pressing the Select Key ( or Ctl+S )</w:t>
          </w:r>
        </w:p>
        <w:p w:rsidR="00A90912" w:rsidRDefault="00A90912" w:rsidP="00A90912">
          <w:r>
            <w:t xml:space="preserve">Press Clear (Del) key to go </w:t>
          </w:r>
          <w:r w:rsidR="004F7E38">
            <w:t xml:space="preserve">to </w:t>
          </w:r>
          <w:r>
            <w:t xml:space="preserve">common task menu. </w:t>
          </w:r>
        </w:p>
        <w:p w:rsidR="00A90912" w:rsidRDefault="00A90912" w:rsidP="00601782">
          <w:r>
            <w:t>To display more details of the item press Details Key (or Ctl+D)</w:t>
          </w:r>
        </w:p>
        <w:p w:rsidR="00A90912" w:rsidRDefault="00A90912" w:rsidP="00601782">
          <w:r>
            <w:rPr>
              <w:noProof/>
              <w:lang w:val="en-SG" w:eastAsia="en-SG"/>
            </w:rPr>
            <w:lastRenderedPageBreak/>
            <w:drawing>
              <wp:inline distT="0" distB="0" distL="0" distR="0">
                <wp:extent cx="5943600" cy="3714750"/>
                <wp:effectExtent l="19050" t="0" r="0" b="0"/>
                <wp:docPr id="12" name="Pictur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3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3714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601782" w:rsidRDefault="00601782" w:rsidP="00601782"/>
        <w:p w:rsidR="00E573E5" w:rsidRDefault="00E573E5">
          <w:pPr>
            <w:rPr>
              <w:rFonts w:asciiTheme="majorHAnsi" w:hAnsiTheme="majorHAnsi"/>
              <w:color w:val="438086" w:themeColor="accent2"/>
              <w:sz w:val="28"/>
              <w:szCs w:val="28"/>
            </w:rPr>
          </w:pPr>
          <w:r>
            <w:br w:type="page"/>
          </w:r>
        </w:p>
        <w:p w:rsidR="00C84E29" w:rsidRDefault="00E573E5" w:rsidP="00C84E29">
          <w:pPr>
            <w:pStyle w:val="Heading2"/>
          </w:pPr>
          <w:r>
            <w:lastRenderedPageBreak/>
            <w:t>Saving the receipt in Restaurant Setups</w:t>
          </w:r>
        </w:p>
        <w:p w:rsidR="00AB0D99" w:rsidRDefault="005B2425" w:rsidP="005B2425">
          <w:r>
            <w:t xml:space="preserve">In a table serviced restaurant setup,  receipt can be saved and recalled  by table number. </w:t>
          </w:r>
        </w:p>
        <w:p w:rsidR="00AB0D99" w:rsidRDefault="005B2425" w:rsidP="005B2425">
          <w:r>
            <w:t xml:space="preserve">To save the receipt press the </w:t>
          </w:r>
          <w:r w:rsidR="00AB0D99">
            <w:t>'Store' pos key</w:t>
          </w:r>
          <w:r>
            <w:t xml:space="preserve"> from common functions menu</w:t>
          </w:r>
          <w:r w:rsidR="00AB0D99">
            <w:t>.</w:t>
          </w:r>
        </w:p>
        <w:p w:rsidR="00AB0D99" w:rsidRPr="00AB0D99" w:rsidRDefault="005B2425" w:rsidP="00AB0D99">
          <w:r>
            <w:rPr>
              <w:noProof/>
              <w:lang w:val="en-SG" w:eastAsia="en-SG"/>
            </w:rPr>
            <w:drawing>
              <wp:inline distT="0" distB="0" distL="0" distR="0">
                <wp:extent cx="5943600" cy="3714750"/>
                <wp:effectExtent l="19050" t="0" r="0" b="0"/>
                <wp:docPr id="4" name="Picture 3" descr="Chpter_04_001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Chpter_04_001.jpg"/>
                        <pic:cNvPicPr/>
                      </pic:nvPicPr>
                      <pic:blipFill>
                        <a:blip r:embed="rId3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714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5B2425" w:rsidRDefault="005B2425">
          <w:r>
            <w:br w:type="page"/>
          </w:r>
        </w:p>
        <w:p w:rsidR="00E573E5" w:rsidRDefault="00E573E5" w:rsidP="00E573E5"/>
        <w:p w:rsidR="005B2425" w:rsidRDefault="005B2425" w:rsidP="00E573E5">
          <w:r>
            <w:t>To retrieve the receipt, press the Table pos key from Common task menu.</w:t>
          </w:r>
        </w:p>
        <w:p w:rsidR="005B2425" w:rsidRDefault="005B2425" w:rsidP="005B2425">
          <w:r>
            <w:t>Select the table group and Click the table button or just enter the table number using the keyboard.</w:t>
          </w:r>
        </w:p>
        <w:p w:rsidR="00E573E5" w:rsidRDefault="005B2425">
          <w:r>
            <w:rPr>
              <w:noProof/>
              <w:lang w:val="en-SG" w:eastAsia="en-SG"/>
            </w:rPr>
            <w:drawing>
              <wp:inline distT="0" distB="0" distL="0" distR="0">
                <wp:extent cx="5943600" cy="3714750"/>
                <wp:effectExtent l="19050" t="0" r="0" b="0"/>
                <wp:docPr id="5" name="Picture 4" descr="Chpter_04_002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Chpter_04_002.jpg"/>
                        <pic:cNvPicPr/>
                      </pic:nvPicPr>
                      <pic:blipFill>
                        <a:blip r:embed="rId35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714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E573E5">
            <w:br w:type="page"/>
          </w:r>
        </w:p>
        <w:p w:rsidR="00C84E29" w:rsidRDefault="00B25B8A" w:rsidP="00287F35">
          <w:pPr>
            <w:pStyle w:val="Heading2"/>
          </w:pPr>
          <w:r>
            <w:lastRenderedPageBreak/>
            <w:t xml:space="preserve">Changing </w:t>
          </w:r>
          <w:r w:rsidR="00287F35">
            <w:t>e</w:t>
          </w:r>
          <w:r w:rsidR="00C84E29">
            <w:t>rror Messages</w:t>
          </w:r>
          <w:r>
            <w:t xml:space="preserve"> and </w:t>
          </w:r>
          <w:r w:rsidR="00287F35">
            <w:t>t</w:t>
          </w:r>
          <w:r>
            <w:t xml:space="preserve">ext literals </w:t>
          </w:r>
        </w:p>
        <w:p w:rsidR="00601782" w:rsidRDefault="00C84E29" w:rsidP="004F68EE">
          <w:r>
            <w:t xml:space="preserve">You can </w:t>
          </w:r>
          <w:r w:rsidR="00A90912">
            <w:t>customize all text literals that are displayed on pos workbench from EclipsePOS System man</w:t>
          </w:r>
          <w:r w:rsidR="00135E13">
            <w:t>a</w:t>
          </w:r>
          <w:r w:rsidR="00A90912">
            <w:t xml:space="preserve">ger. </w:t>
          </w:r>
        </w:p>
        <w:p w:rsidR="004F68EE" w:rsidRDefault="004F68EE" w:rsidP="004F68EE">
          <w:r>
            <w:t>You can find all these text literals in pos parameter setup.</w:t>
          </w:r>
        </w:p>
        <w:p w:rsidR="00FA582D" w:rsidRDefault="00FA582D" w:rsidP="004F68EE"/>
        <w:p w:rsidR="00FA582D" w:rsidRDefault="00FA582D" w:rsidP="004F68EE">
          <w:r>
            <w:t>For text literals that are displayed inside and next to a POS button, you can find those in POS key setup.</w:t>
          </w:r>
        </w:p>
        <w:p w:rsidR="00601782" w:rsidRDefault="00601782" w:rsidP="00601782"/>
        <w:p w:rsidR="00AE3C49" w:rsidRDefault="00AE3C49" w:rsidP="00FA582D">
          <w:r>
            <w:t xml:space="preserve"> </w:t>
          </w:r>
        </w:p>
      </w:sdtContent>
    </w:sdt>
    <w:p w:rsidR="00AE3C49" w:rsidRDefault="00AE3C49">
      <w:r>
        <w:br w:type="page"/>
      </w:r>
    </w:p>
    <w:p w:rsidR="00412B2E" w:rsidRDefault="00AE3C49" w:rsidP="00AE3C49">
      <w:pPr>
        <w:pStyle w:val="Title"/>
      </w:pPr>
      <w:r>
        <w:lastRenderedPageBreak/>
        <w:t xml:space="preserve">Chapter </w:t>
      </w:r>
      <w:r w:rsidR="00256769">
        <w:t>5</w:t>
      </w:r>
    </w:p>
    <w:p w:rsidR="00AE3C49" w:rsidRDefault="00256769" w:rsidP="00AE3C49">
      <w:pPr>
        <w:pStyle w:val="Title"/>
      </w:pPr>
      <w:r>
        <w:t>POS Hardware Configuration</w:t>
      </w:r>
    </w:p>
    <w:p w:rsidR="00AE3C49" w:rsidRDefault="00AE3C49" w:rsidP="00AE3C49">
      <w:pPr>
        <w:pStyle w:val="Subtitle"/>
        <w:rPr>
          <w:i w:val="0"/>
          <w:color w:val="53548A" w:themeColor="accent1"/>
          <w:sz w:val="20"/>
          <w:szCs w:val="20"/>
        </w:rPr>
      </w:pPr>
    </w:p>
    <w:sdt>
      <w:sdtPr>
        <w:alias w:val="Type the body of the report"/>
        <w:tag w:val="Type the body of the report"/>
        <w:id w:val="40552372"/>
        <w:placeholder>
          <w:docPart w:val="1A3F39E327B44F0AB933E106E8A4E189"/>
        </w:placeholder>
        <w:temporary/>
        <w:showingPlcHdr/>
      </w:sdtPr>
      <w:sdtContent>
        <w:p w:rsidR="00AE3C49" w:rsidRDefault="00AE3C49" w:rsidP="00C84E29"/>
        <w:p w:rsidR="00AE3C49" w:rsidRDefault="00C84E29" w:rsidP="00AE3C49">
          <w:pPr>
            <w:pStyle w:val="Heading2"/>
          </w:pPr>
          <w:r>
            <w:t>Installing POS for .Net Driver</w:t>
          </w:r>
        </w:p>
        <w:p w:rsidR="00AE3C49" w:rsidRDefault="00AE3C49" w:rsidP="00AE3C49"/>
        <w:p w:rsidR="00C84E29" w:rsidRDefault="00C84E29" w:rsidP="00AE3C49"/>
        <w:p w:rsidR="00C84E29" w:rsidRDefault="00C84E29" w:rsidP="00C84E29">
          <w:pPr>
            <w:pStyle w:val="Heading2"/>
          </w:pPr>
          <w:r>
            <w:t>Check Health Utility</w:t>
          </w:r>
        </w:p>
        <w:p w:rsidR="00C84E29" w:rsidRDefault="00C84E29" w:rsidP="00C84E29"/>
        <w:p w:rsidR="00C84E29" w:rsidRDefault="00C84E29" w:rsidP="00C84E29">
          <w:pPr>
            <w:pStyle w:val="Heading2"/>
          </w:pPr>
          <w:r>
            <w:t>Assigning a Logical device name</w:t>
          </w:r>
        </w:p>
        <w:p w:rsidR="005749C9" w:rsidRPr="005749C9" w:rsidRDefault="005749C9" w:rsidP="005749C9"/>
        <w:p w:rsidR="00AE3C49" w:rsidRDefault="002D22A9" w:rsidP="00C84E29"/>
      </w:sdtContent>
    </w:sdt>
    <w:sectPr w:rsidR="00AE3C49" w:rsidSect="005C10F1">
      <w:headerReference w:type="even" r:id="rId36"/>
      <w:headerReference w:type="default" r:id="rId37"/>
      <w:footerReference w:type="even" r:id="rId38"/>
      <w:footerReference w:type="default" r:id="rId39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B26D9" w:rsidRDefault="00DB26D9">
      <w:r>
        <w:separator/>
      </w:r>
    </w:p>
    <w:p w:rsidR="00DB26D9" w:rsidRDefault="00DB26D9"/>
    <w:p w:rsidR="00DB26D9" w:rsidRDefault="00DB26D9"/>
    <w:p w:rsidR="00DB26D9" w:rsidRDefault="00DB26D9"/>
    <w:p w:rsidR="00DB26D9" w:rsidRDefault="00DB26D9"/>
  </w:endnote>
  <w:endnote w:type="continuationSeparator" w:id="0">
    <w:p w:rsidR="00DB26D9" w:rsidRDefault="00DB26D9">
      <w:r>
        <w:continuationSeparator/>
      </w:r>
    </w:p>
    <w:p w:rsidR="00DB26D9" w:rsidRDefault="00DB26D9"/>
    <w:p w:rsidR="00DB26D9" w:rsidRDefault="00DB26D9"/>
    <w:p w:rsidR="00DB26D9" w:rsidRDefault="00DB26D9"/>
    <w:p w:rsidR="00DB26D9" w:rsidRDefault="00DB26D9"/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E1002AFF" w:usb1="C000605B" w:usb2="00000029" w:usb3="00000000" w:csb0="0001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92221" w:rsidRDefault="00092221">
    <w:pPr>
      <w:jc w:val="right"/>
    </w:pPr>
  </w:p>
  <w:p w:rsidR="00092221" w:rsidRDefault="00092221">
    <w:pPr>
      <w:jc w:val="right"/>
    </w:pPr>
    <w:fldSimple w:instr=" PAGE   \* MERGEFORMAT ">
      <w:r w:rsidR="00DF2D48">
        <w:rPr>
          <w:noProof/>
        </w:rPr>
        <w:t>20</w:t>
      </w:r>
    </w:fldSimple>
    <w:r>
      <w:t xml:space="preserve"> </w:t>
    </w:r>
    <w:r>
      <w:rPr>
        <w:color w:val="A04DA3" w:themeColor="accent3"/>
      </w:rPr>
      <w:sym w:font="Wingdings 2" w:char="F097"/>
    </w:r>
    <w:r>
      <w:t xml:space="preserve"> </w:t>
    </w:r>
  </w:p>
  <w:p w:rsidR="00092221" w:rsidRDefault="00092221">
    <w:pPr>
      <w:jc w:val="right"/>
    </w:pPr>
    <w:r>
      <w:pict>
        <v:group id="_x0000_s26647" style="width:183.3pt;height:3.55pt;mso-wrap-distance-left:0;mso-wrap-distance-right:0;mso-position-horizontal-relative:char;mso-position-vertical-relative:line" coordorigin="7606,15084" coordsize="3666,71" wrapcoords="5400 -4320 -89 12960 -89 17280 21689 17280 21689 -4320 5400 -432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6648" type="#_x0000_t32" style="position:absolute;left:8548;top:15084;width:2723;height:0;rotation:180" o:connectortype="straight" strokecolor="#438086 [3205]" strokeweight="1.5pt"/>
          <v:shape id="_x0000_s26649" type="#_x0000_t32" style="position:absolute;left:7606;top:15155;width:3666;height:0;rotation:180" o:connectortype="straight" strokecolor="#438086 [3205]" strokeweight=".25pt"/>
          <w10:wrap type="none" anchorx="margin"/>
          <w10:anchorlock/>
        </v:group>
      </w:pict>
    </w:r>
  </w:p>
  <w:p w:rsidR="00092221" w:rsidRDefault="00092221">
    <w:pPr>
      <w:pStyle w:val="NoSpacing"/>
      <w:rPr>
        <w:sz w:val="2"/>
        <w:szCs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92221" w:rsidRDefault="00092221">
    <w:pPr>
      <w:jc w:val="right"/>
    </w:pPr>
  </w:p>
  <w:p w:rsidR="00092221" w:rsidRDefault="00092221">
    <w:pPr>
      <w:jc w:val="right"/>
    </w:pPr>
    <w:fldSimple w:instr=" PAGE   \* MERGEFORMAT ">
      <w:r w:rsidR="00DF2D48">
        <w:rPr>
          <w:noProof/>
        </w:rPr>
        <w:t>1</w:t>
      </w:r>
    </w:fldSimple>
    <w:r>
      <w:t xml:space="preserve"> </w:t>
    </w:r>
    <w:r>
      <w:rPr>
        <w:color w:val="A04DA3" w:themeColor="accent3"/>
      </w:rPr>
      <w:sym w:font="Wingdings 2" w:char="F097"/>
    </w:r>
    <w:r>
      <w:t xml:space="preserve"> </w:t>
    </w:r>
  </w:p>
  <w:p w:rsidR="00092221" w:rsidRDefault="00092221">
    <w:pPr>
      <w:jc w:val="right"/>
    </w:pPr>
    <w:r>
      <w:pict>
        <v:group id="_x0000_s26644" style="width:183.3pt;height:3.55pt;mso-wrap-distance-left:0;mso-wrap-distance-right:0;mso-position-horizontal-relative:char;mso-position-vertical-relative:line" coordorigin="7606,15084" coordsize="3666,71" wrapcoords="5400 -4320 -89 12960 -89 17280 21689 17280 21689 -4320 5400 -4320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26645" type="#_x0000_t32" style="position:absolute;left:8548;top:15084;width:2723;height:0;rotation:180" o:connectortype="straight" strokecolor="#438086 [3205]" strokeweight="1.5pt"/>
          <v:shape id="_x0000_s26646" type="#_x0000_t32" style="position:absolute;left:7606;top:15155;width:3666;height:0;rotation:180" o:connectortype="straight" strokecolor="#438086 [3205]" strokeweight=".25pt"/>
          <w10:wrap type="none" anchorx="margin"/>
          <w10:anchorlock/>
        </v:group>
      </w:pict>
    </w:r>
  </w:p>
  <w:p w:rsidR="00092221" w:rsidRDefault="00092221">
    <w:pPr>
      <w:pStyle w:val="NoSpacing"/>
      <w:rPr>
        <w:sz w:val="2"/>
        <w:szCs w:val="2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B26D9" w:rsidRDefault="00DB26D9">
      <w:r>
        <w:separator/>
      </w:r>
    </w:p>
    <w:p w:rsidR="00DB26D9" w:rsidRDefault="00DB26D9"/>
    <w:p w:rsidR="00DB26D9" w:rsidRDefault="00DB26D9"/>
    <w:p w:rsidR="00DB26D9" w:rsidRDefault="00DB26D9"/>
    <w:p w:rsidR="00DB26D9" w:rsidRDefault="00DB26D9"/>
  </w:footnote>
  <w:footnote w:type="continuationSeparator" w:id="0">
    <w:p w:rsidR="00DB26D9" w:rsidRDefault="00DB26D9">
      <w:r>
        <w:continuationSeparator/>
      </w:r>
    </w:p>
    <w:p w:rsidR="00DB26D9" w:rsidRDefault="00DB26D9"/>
    <w:p w:rsidR="00DB26D9" w:rsidRDefault="00DB26D9"/>
    <w:p w:rsidR="00DB26D9" w:rsidRDefault="00DB26D9"/>
    <w:p w:rsidR="00DB26D9" w:rsidRDefault="00DB26D9"/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85507790"/>
      <w:placeholder>
        <w:docPart w:val="D0163417E1A64660A3B3B5074740F285"/>
      </w:placeholder>
      <w:showingPlcHdr/>
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<w:text/>
    </w:sdtPr>
    <w:sdtContent>
      <w:p w:rsidR="00092221" w:rsidRDefault="00092221">
        <w:pPr>
          <w:pStyle w:val="Header"/>
          <w:pBdr>
            <w:bottom w:val="single" w:sz="4" w:space="0" w:color="auto"/>
          </w:pBdr>
        </w:pPr>
        <w:r>
          <w:t>[Type the author name]</w:t>
        </w:r>
      </w:p>
    </w:sdtContent>
  </w:sdt>
  <w:p w:rsidR="00092221" w:rsidRDefault="00092221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79405452"/>
      <w:showingPlcHdr/>
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<w:text/>
    </w:sdtPr>
    <w:sdtContent>
      <w:p w:rsidR="00092221" w:rsidRDefault="00092221">
        <w:pPr>
          <w:pStyle w:val="Header"/>
          <w:pBdr>
            <w:bottom w:val="single" w:sz="4" w:space="0" w:color="auto"/>
          </w:pBdr>
          <w:jc w:val="right"/>
        </w:pPr>
        <w:r>
          <w:t xml:space="preserve">     </w:t>
        </w:r>
      </w:p>
    </w:sdtContent>
  </w:sdt>
  <w:p w:rsidR="00092221" w:rsidRDefault="00092221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C2A6D92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AA46E61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1B5E526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BBA64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55EA7C8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07326DB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D3A6BF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DE0E3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7EF4EB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F68872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5D11A9"/>
    <w:multiLevelType w:val="multilevel"/>
    <w:tmpl w:val="33B056D0"/>
    <w:numStyleLink w:val="UrbanBulletedList"/>
  </w:abstractNum>
  <w:abstractNum w:abstractNumId="11">
    <w:nsid w:val="0EDC38E4"/>
    <w:multiLevelType w:val="multilevel"/>
    <w:tmpl w:val="33B056D0"/>
    <w:numStyleLink w:val="UrbanBulletedList"/>
  </w:abstractNum>
  <w:abstractNum w:abstractNumId="12">
    <w:nsid w:val="124B7CF1"/>
    <w:multiLevelType w:val="multilevel"/>
    <w:tmpl w:val="7AC6A14E"/>
    <w:styleLink w:val="UrbanNumberedList"/>
    <w:lvl w:ilvl="0">
      <w:start w:val="1"/>
      <w:numFmt w:val="decimal"/>
      <w:lvlText w:val="%1."/>
      <w:lvlJc w:val="left"/>
      <w:pPr>
        <w:ind w:left="288" w:hanging="288"/>
      </w:pPr>
      <w:rPr>
        <w:rFonts w:asciiTheme="minorHAnsi" w:hAnsiTheme="minorHAnsi" w:hint="default"/>
        <w:i w:val="0"/>
        <w:color w:val="A04DA3" w:themeColor="accent3"/>
        <w:sz w:val="20"/>
      </w:rPr>
    </w:lvl>
    <w:lvl w:ilvl="1">
      <w:start w:val="1"/>
      <w:numFmt w:val="upperLetter"/>
      <w:lvlText w:val="%2."/>
      <w:lvlJc w:val="left"/>
      <w:pPr>
        <w:ind w:left="792" w:hanging="288"/>
      </w:pPr>
      <w:rPr>
        <w:rFonts w:asciiTheme="minorHAnsi" w:hAnsiTheme="minorHAnsi" w:hint="default"/>
        <w:b w:val="0"/>
        <w:i w:val="0"/>
        <w:color w:val="438086" w:themeColor="accent2"/>
        <w:sz w:val="20"/>
      </w:rPr>
    </w:lvl>
    <w:lvl w:ilvl="2">
      <w:start w:val="1"/>
      <w:numFmt w:val="lowerRoman"/>
      <w:lvlText w:val="%3."/>
      <w:lvlJc w:val="right"/>
      <w:pPr>
        <w:ind w:left="1296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3">
      <w:start w:val="1"/>
      <w:numFmt w:val="decimal"/>
      <w:lvlText w:val="%4."/>
      <w:lvlJc w:val="left"/>
      <w:pPr>
        <w:ind w:left="1800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4">
      <w:start w:val="1"/>
      <w:numFmt w:val="lowerLetter"/>
      <w:lvlText w:val="%5."/>
      <w:lvlJc w:val="left"/>
      <w:pPr>
        <w:ind w:left="2304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5">
      <w:start w:val="1"/>
      <w:numFmt w:val="lowerRoman"/>
      <w:lvlText w:val="%6."/>
      <w:lvlJc w:val="right"/>
      <w:pPr>
        <w:ind w:left="2808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6">
      <w:start w:val="1"/>
      <w:numFmt w:val="decimal"/>
      <w:lvlText w:val="%7."/>
      <w:lvlJc w:val="left"/>
      <w:pPr>
        <w:ind w:left="3312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7">
      <w:start w:val="1"/>
      <w:numFmt w:val="lowerLetter"/>
      <w:lvlText w:val="%8."/>
      <w:lvlJc w:val="left"/>
      <w:pPr>
        <w:ind w:left="3816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8">
      <w:start w:val="1"/>
      <w:numFmt w:val="lowerRoman"/>
      <w:lvlText w:val="%9."/>
      <w:lvlJc w:val="right"/>
      <w:pPr>
        <w:ind w:left="4320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</w:abstractNum>
  <w:abstractNum w:abstractNumId="13">
    <w:nsid w:val="19BE3A5C"/>
    <w:multiLevelType w:val="multilevel"/>
    <w:tmpl w:val="33B056D0"/>
    <w:lvl w:ilvl="0">
      <w:start w:val="1"/>
      <w:numFmt w:val="bullet"/>
      <w:lvlText w:val=""/>
      <w:lvlJc w:val="left"/>
      <w:pPr>
        <w:ind w:left="216" w:hanging="216"/>
      </w:pPr>
      <w:rPr>
        <w:rFonts w:ascii="Symbol" w:hAnsi="Symbol" w:hint="default"/>
        <w:b w:val="0"/>
        <w:i w:val="0"/>
        <w:color w:val="A04DA3" w:themeColor="accent3"/>
        <w:sz w:val="18"/>
      </w:rPr>
    </w:lvl>
    <w:lvl w:ilvl="1">
      <w:start w:val="1"/>
      <w:numFmt w:val="bullet"/>
      <w:lvlText w:val=""/>
      <w:lvlJc w:val="left"/>
      <w:pPr>
        <w:ind w:left="461" w:hanging="216"/>
      </w:pPr>
      <w:rPr>
        <w:rFonts w:ascii="Wingdings" w:hAnsi="Wingdings" w:hint="default"/>
        <w:b w:val="0"/>
        <w:i w:val="0"/>
        <w:color w:val="438086" w:themeColor="accent2"/>
        <w:sz w:val="12"/>
      </w:rPr>
    </w:lvl>
    <w:lvl w:ilvl="2">
      <w:start w:val="1"/>
      <w:numFmt w:val="bullet"/>
      <w:lvlText w:val=""/>
      <w:lvlJc w:val="left"/>
      <w:pPr>
        <w:ind w:left="706" w:hanging="216"/>
      </w:pPr>
      <w:rPr>
        <w:rFonts w:ascii="Symbol" w:hAnsi="Symbol" w:hint="default"/>
        <w:b w:val="0"/>
        <w:i w:val="0"/>
        <w:color w:val="53548A" w:themeColor="accent1"/>
        <w:sz w:val="16"/>
      </w:rPr>
    </w:lvl>
    <w:lvl w:ilvl="3">
      <w:start w:val="1"/>
      <w:numFmt w:val="bullet"/>
      <w:lvlText w:val=""/>
      <w:lvlJc w:val="left"/>
      <w:pPr>
        <w:ind w:left="951" w:hanging="216"/>
      </w:pPr>
      <w:rPr>
        <w:rFonts w:ascii="Symbol" w:hAnsi="Symbol" w:hint="default"/>
        <w:b w:val="0"/>
        <w:i w:val="0"/>
        <w:color w:val="53548A" w:themeColor="accent1"/>
        <w:sz w:val="16"/>
      </w:rPr>
    </w:lvl>
    <w:lvl w:ilvl="4">
      <w:start w:val="1"/>
      <w:numFmt w:val="bullet"/>
      <w:lvlText w:val=""/>
      <w:lvlJc w:val="left"/>
      <w:pPr>
        <w:ind w:left="1196" w:hanging="216"/>
      </w:pPr>
      <w:rPr>
        <w:rFonts w:ascii="Symbol" w:hAnsi="Symbol" w:hint="default"/>
        <w:color w:val="53548A" w:themeColor="accent1"/>
        <w:sz w:val="16"/>
      </w:rPr>
    </w:lvl>
    <w:lvl w:ilvl="5">
      <w:start w:val="1"/>
      <w:numFmt w:val="bullet"/>
      <w:lvlText w:val=""/>
      <w:lvlJc w:val="left"/>
      <w:pPr>
        <w:ind w:left="1441" w:hanging="216"/>
      </w:pPr>
      <w:rPr>
        <w:rFonts w:ascii="Symbol" w:hAnsi="Symbol" w:hint="default"/>
        <w:color w:val="53548A" w:themeColor="accent1"/>
        <w:sz w:val="16"/>
      </w:rPr>
    </w:lvl>
    <w:lvl w:ilvl="6">
      <w:start w:val="1"/>
      <w:numFmt w:val="bullet"/>
      <w:lvlText w:val=""/>
      <w:lvlJc w:val="left"/>
      <w:pPr>
        <w:ind w:left="1686" w:hanging="216"/>
      </w:pPr>
      <w:rPr>
        <w:rFonts w:ascii="Symbol" w:hAnsi="Symbol" w:hint="default"/>
        <w:color w:val="53548A" w:themeColor="accent1"/>
        <w:sz w:val="16"/>
      </w:rPr>
    </w:lvl>
    <w:lvl w:ilvl="7">
      <w:start w:val="1"/>
      <w:numFmt w:val="bullet"/>
      <w:lvlText w:val=""/>
      <w:lvlJc w:val="left"/>
      <w:pPr>
        <w:ind w:left="1931" w:hanging="216"/>
      </w:pPr>
      <w:rPr>
        <w:rFonts w:ascii="Symbol" w:hAnsi="Symbol" w:hint="default"/>
        <w:color w:val="53548A" w:themeColor="accent1"/>
        <w:sz w:val="16"/>
      </w:rPr>
    </w:lvl>
    <w:lvl w:ilvl="8">
      <w:start w:val="1"/>
      <w:numFmt w:val="bullet"/>
      <w:lvlText w:val=""/>
      <w:lvlJc w:val="left"/>
      <w:pPr>
        <w:ind w:left="2176" w:hanging="216"/>
      </w:pPr>
      <w:rPr>
        <w:rFonts w:ascii="Symbol" w:hAnsi="Symbol" w:hint="default"/>
        <w:color w:val="53548A" w:themeColor="accent1"/>
        <w:sz w:val="16"/>
      </w:rPr>
    </w:lvl>
  </w:abstractNum>
  <w:abstractNum w:abstractNumId="14">
    <w:nsid w:val="1A6C5517"/>
    <w:multiLevelType w:val="multilevel"/>
    <w:tmpl w:val="7AC6A14E"/>
    <w:numStyleLink w:val="UrbanNumberedList"/>
  </w:abstractNum>
  <w:abstractNum w:abstractNumId="15">
    <w:nsid w:val="1DDE73E0"/>
    <w:multiLevelType w:val="multilevel"/>
    <w:tmpl w:val="33B056D0"/>
    <w:numStyleLink w:val="UrbanBulletedList"/>
  </w:abstractNum>
  <w:abstractNum w:abstractNumId="16">
    <w:nsid w:val="251A0F72"/>
    <w:multiLevelType w:val="multilevel"/>
    <w:tmpl w:val="7AC6A14E"/>
    <w:lvl w:ilvl="0">
      <w:start w:val="1"/>
      <w:numFmt w:val="decimal"/>
      <w:lvlText w:val="%1."/>
      <w:lvlJc w:val="left"/>
      <w:pPr>
        <w:ind w:left="288" w:hanging="288"/>
      </w:pPr>
      <w:rPr>
        <w:rFonts w:asciiTheme="minorHAnsi" w:hAnsiTheme="minorHAnsi" w:hint="default"/>
        <w:i w:val="0"/>
        <w:color w:val="A04DA3" w:themeColor="accent3"/>
        <w:sz w:val="20"/>
      </w:rPr>
    </w:lvl>
    <w:lvl w:ilvl="1">
      <w:start w:val="1"/>
      <w:numFmt w:val="upperLetter"/>
      <w:lvlText w:val="%2."/>
      <w:lvlJc w:val="left"/>
      <w:pPr>
        <w:ind w:left="792" w:hanging="288"/>
      </w:pPr>
      <w:rPr>
        <w:rFonts w:asciiTheme="minorHAnsi" w:hAnsiTheme="minorHAnsi" w:hint="default"/>
        <w:b w:val="0"/>
        <w:i w:val="0"/>
        <w:color w:val="438086" w:themeColor="accent2"/>
        <w:sz w:val="20"/>
      </w:rPr>
    </w:lvl>
    <w:lvl w:ilvl="2">
      <w:start w:val="1"/>
      <w:numFmt w:val="lowerRoman"/>
      <w:lvlText w:val="%3."/>
      <w:lvlJc w:val="right"/>
      <w:pPr>
        <w:ind w:left="1296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3">
      <w:start w:val="1"/>
      <w:numFmt w:val="decimal"/>
      <w:lvlText w:val="%4."/>
      <w:lvlJc w:val="left"/>
      <w:pPr>
        <w:ind w:left="1800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4">
      <w:start w:val="1"/>
      <w:numFmt w:val="lowerLetter"/>
      <w:lvlText w:val="%5."/>
      <w:lvlJc w:val="left"/>
      <w:pPr>
        <w:ind w:left="2304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5">
      <w:start w:val="1"/>
      <w:numFmt w:val="lowerRoman"/>
      <w:lvlText w:val="%6."/>
      <w:lvlJc w:val="right"/>
      <w:pPr>
        <w:ind w:left="2808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6">
      <w:start w:val="1"/>
      <w:numFmt w:val="decimal"/>
      <w:lvlText w:val="%7."/>
      <w:lvlJc w:val="left"/>
      <w:pPr>
        <w:ind w:left="3312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7">
      <w:start w:val="1"/>
      <w:numFmt w:val="lowerLetter"/>
      <w:lvlText w:val="%8."/>
      <w:lvlJc w:val="left"/>
      <w:pPr>
        <w:ind w:left="3816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  <w:lvl w:ilvl="8">
      <w:start w:val="1"/>
      <w:numFmt w:val="lowerRoman"/>
      <w:lvlText w:val="%9."/>
      <w:lvlJc w:val="right"/>
      <w:pPr>
        <w:ind w:left="4320" w:hanging="288"/>
      </w:pPr>
      <w:rPr>
        <w:rFonts w:asciiTheme="minorHAnsi" w:hAnsiTheme="minorHAnsi" w:hint="default"/>
        <w:b w:val="0"/>
        <w:i w:val="0"/>
        <w:color w:val="53548A" w:themeColor="accent1"/>
        <w:sz w:val="20"/>
      </w:rPr>
    </w:lvl>
  </w:abstractNum>
  <w:abstractNum w:abstractNumId="17">
    <w:nsid w:val="308C1F36"/>
    <w:multiLevelType w:val="hybridMultilevel"/>
    <w:tmpl w:val="3AE83DD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84D2ED82">
      <w:start w:val="1"/>
      <w:numFmt w:val="lowerLetter"/>
      <w:lvlText w:val="%2."/>
      <w:lvlJc w:val="left"/>
      <w:pPr>
        <w:ind w:left="2160" w:hanging="360"/>
      </w:pPr>
      <w:rPr>
        <w:color w:val="424456" w:themeColor="text2"/>
      </w:rPr>
    </w:lvl>
    <w:lvl w:ilvl="2" w:tplc="553E7D70">
      <w:start w:val="1"/>
      <w:numFmt w:val="lowerRoman"/>
      <w:lvlText w:val="%3."/>
      <w:lvlJc w:val="right"/>
      <w:pPr>
        <w:ind w:left="2880" w:hanging="180"/>
      </w:pPr>
      <w:rPr>
        <w:color w:val="424456" w:themeColor="text2"/>
      </w:rPr>
    </w:lvl>
    <w:lvl w:ilvl="3" w:tplc="DEE48288">
      <w:start w:val="1"/>
      <w:numFmt w:val="decimal"/>
      <w:lvlText w:val="%4."/>
      <w:lvlJc w:val="left"/>
      <w:pPr>
        <w:ind w:left="3600" w:hanging="360"/>
      </w:pPr>
      <w:rPr>
        <w:color w:val="424456" w:themeColor="text2"/>
      </w:r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35E71CD9"/>
    <w:multiLevelType w:val="hybridMultilevel"/>
    <w:tmpl w:val="39D65854"/>
    <w:lvl w:ilvl="0" w:tplc="0752545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color w:val="A04DA3" w:themeColor="accent3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9">
    <w:nsid w:val="36A80E22"/>
    <w:multiLevelType w:val="hybridMultilevel"/>
    <w:tmpl w:val="CF765A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0">
    <w:nsid w:val="3D9C46A3"/>
    <w:multiLevelType w:val="multilevel"/>
    <w:tmpl w:val="33B056D0"/>
    <w:styleLink w:val="UrbanBulletedList"/>
    <w:lvl w:ilvl="0">
      <w:start w:val="1"/>
      <w:numFmt w:val="bullet"/>
      <w:pStyle w:val="Bullet1"/>
      <w:lvlText w:val=""/>
      <w:lvlJc w:val="left"/>
      <w:pPr>
        <w:ind w:left="216" w:hanging="216"/>
      </w:pPr>
      <w:rPr>
        <w:rFonts w:ascii="Symbol" w:hAnsi="Symbol" w:hint="default"/>
        <w:b w:val="0"/>
        <w:i w:val="0"/>
        <w:color w:val="A04DA3" w:themeColor="accent3"/>
        <w:sz w:val="18"/>
      </w:rPr>
    </w:lvl>
    <w:lvl w:ilvl="1">
      <w:start w:val="1"/>
      <w:numFmt w:val="bullet"/>
      <w:pStyle w:val="Bullet2"/>
      <w:lvlText w:val=""/>
      <w:lvlJc w:val="left"/>
      <w:pPr>
        <w:ind w:left="461" w:hanging="216"/>
      </w:pPr>
      <w:rPr>
        <w:rFonts w:ascii="Wingdings" w:hAnsi="Wingdings" w:hint="default"/>
        <w:b w:val="0"/>
        <w:i w:val="0"/>
        <w:color w:val="438086" w:themeColor="accent2"/>
        <w:sz w:val="12"/>
      </w:rPr>
    </w:lvl>
    <w:lvl w:ilvl="2">
      <w:start w:val="1"/>
      <w:numFmt w:val="bullet"/>
      <w:pStyle w:val="Bullet3"/>
      <w:lvlText w:val=""/>
      <w:lvlJc w:val="left"/>
      <w:pPr>
        <w:ind w:left="706" w:hanging="216"/>
      </w:pPr>
      <w:rPr>
        <w:rFonts w:ascii="Symbol" w:hAnsi="Symbol" w:hint="default"/>
        <w:b w:val="0"/>
        <w:i w:val="0"/>
        <w:color w:val="53548A" w:themeColor="accent1"/>
        <w:sz w:val="16"/>
      </w:rPr>
    </w:lvl>
    <w:lvl w:ilvl="3">
      <w:start w:val="1"/>
      <w:numFmt w:val="bullet"/>
      <w:lvlText w:val=""/>
      <w:lvlJc w:val="left"/>
      <w:pPr>
        <w:ind w:left="951" w:hanging="216"/>
      </w:pPr>
      <w:rPr>
        <w:rFonts w:ascii="Symbol" w:hAnsi="Symbol" w:hint="default"/>
        <w:b w:val="0"/>
        <w:i w:val="0"/>
        <w:color w:val="53548A" w:themeColor="accent1"/>
        <w:sz w:val="16"/>
      </w:rPr>
    </w:lvl>
    <w:lvl w:ilvl="4">
      <w:start w:val="1"/>
      <w:numFmt w:val="bullet"/>
      <w:lvlText w:val=""/>
      <w:lvlJc w:val="left"/>
      <w:pPr>
        <w:ind w:left="1196" w:hanging="216"/>
      </w:pPr>
      <w:rPr>
        <w:rFonts w:ascii="Symbol" w:hAnsi="Symbol" w:hint="default"/>
        <w:color w:val="53548A" w:themeColor="accent1"/>
        <w:sz w:val="16"/>
      </w:rPr>
    </w:lvl>
    <w:lvl w:ilvl="5">
      <w:start w:val="1"/>
      <w:numFmt w:val="bullet"/>
      <w:lvlText w:val=""/>
      <w:lvlJc w:val="left"/>
      <w:pPr>
        <w:ind w:left="1441" w:hanging="216"/>
      </w:pPr>
      <w:rPr>
        <w:rFonts w:ascii="Symbol" w:hAnsi="Symbol" w:hint="default"/>
        <w:color w:val="53548A" w:themeColor="accent1"/>
        <w:sz w:val="16"/>
      </w:rPr>
    </w:lvl>
    <w:lvl w:ilvl="6">
      <w:start w:val="1"/>
      <w:numFmt w:val="bullet"/>
      <w:lvlText w:val=""/>
      <w:lvlJc w:val="left"/>
      <w:pPr>
        <w:ind w:left="1686" w:hanging="216"/>
      </w:pPr>
      <w:rPr>
        <w:rFonts w:ascii="Symbol" w:hAnsi="Symbol" w:hint="default"/>
        <w:color w:val="53548A" w:themeColor="accent1"/>
        <w:sz w:val="16"/>
      </w:rPr>
    </w:lvl>
    <w:lvl w:ilvl="7">
      <w:start w:val="1"/>
      <w:numFmt w:val="bullet"/>
      <w:lvlText w:val=""/>
      <w:lvlJc w:val="left"/>
      <w:pPr>
        <w:ind w:left="1931" w:hanging="216"/>
      </w:pPr>
      <w:rPr>
        <w:rFonts w:ascii="Symbol" w:hAnsi="Symbol" w:hint="default"/>
        <w:color w:val="53548A" w:themeColor="accent1"/>
        <w:sz w:val="16"/>
      </w:rPr>
    </w:lvl>
    <w:lvl w:ilvl="8">
      <w:start w:val="1"/>
      <w:numFmt w:val="bullet"/>
      <w:lvlText w:val=""/>
      <w:lvlJc w:val="left"/>
      <w:pPr>
        <w:ind w:left="2176" w:hanging="216"/>
      </w:pPr>
      <w:rPr>
        <w:rFonts w:ascii="Symbol" w:hAnsi="Symbol" w:hint="default"/>
        <w:color w:val="53548A" w:themeColor="accent1"/>
        <w:sz w:val="16"/>
      </w:rPr>
    </w:lvl>
  </w:abstractNum>
  <w:abstractNum w:abstractNumId="21">
    <w:nsid w:val="40B17DB9"/>
    <w:multiLevelType w:val="hybridMultilevel"/>
    <w:tmpl w:val="A0BE2AD0"/>
    <w:lvl w:ilvl="0" w:tplc="C4045840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hint="default"/>
        <w:color w:val="325F64" w:themeColor="accent2" w:themeShade="BF"/>
        <w:sz w:val="18"/>
        <w:szCs w:val="18"/>
        <w:u w:val="none"/>
      </w:rPr>
    </w:lvl>
    <w:lvl w:ilvl="1" w:tplc="098C87B0">
      <w:start w:val="1"/>
      <w:numFmt w:val="lowerLetter"/>
      <w:lvlText w:val="%2."/>
      <w:lvlJc w:val="left"/>
      <w:pPr>
        <w:ind w:left="1440" w:hanging="360"/>
      </w:pPr>
      <w:rPr>
        <w:color w:val="438086" w:themeColor="accent2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0C57BC7"/>
    <w:multiLevelType w:val="hybridMultilevel"/>
    <w:tmpl w:val="5064A2F4"/>
    <w:lvl w:ilvl="0" w:tplc="BDC83ACC">
      <w:start w:val="1"/>
      <w:numFmt w:val="bullet"/>
      <w:lvlText w:val=""/>
      <w:lvlJc w:val="left"/>
      <w:pPr>
        <w:ind w:left="720" w:hanging="360"/>
      </w:pPr>
      <w:rPr>
        <w:rFonts w:ascii="Wingdings" w:hAnsi="Wingdings" w:cs="Wingdings" w:hint="default"/>
        <w:color w:val="325F64" w:themeColor="accent2" w:themeShade="BF"/>
        <w:sz w:val="16"/>
        <w:szCs w:val="16"/>
      </w:rPr>
    </w:lvl>
    <w:lvl w:ilvl="1" w:tplc="E896886C">
      <w:start w:val="1"/>
      <w:numFmt w:val="bullet"/>
      <w:lvlText w:val=""/>
      <w:lvlJc w:val="left"/>
      <w:pPr>
        <w:ind w:left="1440" w:hanging="360"/>
      </w:pPr>
      <w:rPr>
        <w:rFonts w:ascii="Wingdings" w:hAnsi="Wingdings" w:cs="Wingdings" w:hint="default"/>
        <w:color w:val="438086" w:themeColor="accent2"/>
        <w:sz w:val="16"/>
        <w:szCs w:val="16"/>
      </w:rPr>
    </w:lvl>
    <w:lvl w:ilvl="2" w:tplc="13C0FDF8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  <w:color w:val="83BBC1" w:themeColor="accent2" w:themeTint="99"/>
        <w:sz w:val="16"/>
        <w:szCs w:val="16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3">
    <w:nsid w:val="48785B94"/>
    <w:multiLevelType w:val="multilevel"/>
    <w:tmpl w:val="33B056D0"/>
    <w:lvl w:ilvl="0">
      <w:start w:val="1"/>
      <w:numFmt w:val="bullet"/>
      <w:lvlText w:val=""/>
      <w:lvlJc w:val="left"/>
      <w:pPr>
        <w:ind w:left="216" w:hanging="216"/>
      </w:pPr>
      <w:rPr>
        <w:rFonts w:ascii="Symbol" w:hAnsi="Symbol" w:hint="default"/>
        <w:b w:val="0"/>
        <w:i w:val="0"/>
        <w:color w:val="A04DA3" w:themeColor="accent3"/>
        <w:sz w:val="18"/>
      </w:rPr>
    </w:lvl>
    <w:lvl w:ilvl="1">
      <w:start w:val="1"/>
      <w:numFmt w:val="bullet"/>
      <w:lvlText w:val=""/>
      <w:lvlJc w:val="left"/>
      <w:pPr>
        <w:ind w:left="461" w:hanging="216"/>
      </w:pPr>
      <w:rPr>
        <w:rFonts w:ascii="Wingdings" w:hAnsi="Wingdings" w:hint="default"/>
        <w:b w:val="0"/>
        <w:i w:val="0"/>
        <w:color w:val="438086" w:themeColor="accent2"/>
        <w:sz w:val="12"/>
      </w:rPr>
    </w:lvl>
    <w:lvl w:ilvl="2">
      <w:start w:val="1"/>
      <w:numFmt w:val="bullet"/>
      <w:lvlText w:val=""/>
      <w:lvlJc w:val="left"/>
      <w:pPr>
        <w:ind w:left="706" w:hanging="216"/>
      </w:pPr>
      <w:rPr>
        <w:rFonts w:ascii="Symbol" w:hAnsi="Symbol" w:hint="default"/>
        <w:b w:val="0"/>
        <w:i w:val="0"/>
        <w:color w:val="53548A" w:themeColor="accent1"/>
        <w:sz w:val="16"/>
      </w:rPr>
    </w:lvl>
    <w:lvl w:ilvl="3">
      <w:start w:val="1"/>
      <w:numFmt w:val="bullet"/>
      <w:lvlText w:val=""/>
      <w:lvlJc w:val="left"/>
      <w:pPr>
        <w:ind w:left="951" w:hanging="216"/>
      </w:pPr>
      <w:rPr>
        <w:rFonts w:ascii="Symbol" w:hAnsi="Symbol" w:hint="default"/>
        <w:b w:val="0"/>
        <w:i w:val="0"/>
        <w:color w:val="53548A" w:themeColor="accent1"/>
        <w:sz w:val="16"/>
      </w:rPr>
    </w:lvl>
    <w:lvl w:ilvl="4">
      <w:start w:val="1"/>
      <w:numFmt w:val="bullet"/>
      <w:lvlText w:val=""/>
      <w:lvlJc w:val="left"/>
      <w:pPr>
        <w:ind w:left="1196" w:hanging="216"/>
      </w:pPr>
      <w:rPr>
        <w:rFonts w:ascii="Symbol" w:hAnsi="Symbol" w:hint="default"/>
        <w:color w:val="53548A" w:themeColor="accent1"/>
        <w:sz w:val="16"/>
      </w:rPr>
    </w:lvl>
    <w:lvl w:ilvl="5">
      <w:start w:val="1"/>
      <w:numFmt w:val="bullet"/>
      <w:lvlText w:val=""/>
      <w:lvlJc w:val="left"/>
      <w:pPr>
        <w:ind w:left="1441" w:hanging="216"/>
      </w:pPr>
      <w:rPr>
        <w:rFonts w:ascii="Symbol" w:hAnsi="Symbol" w:hint="default"/>
        <w:color w:val="53548A" w:themeColor="accent1"/>
        <w:sz w:val="16"/>
      </w:rPr>
    </w:lvl>
    <w:lvl w:ilvl="6">
      <w:start w:val="1"/>
      <w:numFmt w:val="bullet"/>
      <w:lvlText w:val=""/>
      <w:lvlJc w:val="left"/>
      <w:pPr>
        <w:ind w:left="1686" w:hanging="216"/>
      </w:pPr>
      <w:rPr>
        <w:rFonts w:ascii="Symbol" w:hAnsi="Symbol" w:hint="default"/>
        <w:color w:val="53548A" w:themeColor="accent1"/>
        <w:sz w:val="16"/>
      </w:rPr>
    </w:lvl>
    <w:lvl w:ilvl="7">
      <w:start w:val="1"/>
      <w:numFmt w:val="bullet"/>
      <w:lvlText w:val=""/>
      <w:lvlJc w:val="left"/>
      <w:pPr>
        <w:ind w:left="1931" w:hanging="216"/>
      </w:pPr>
      <w:rPr>
        <w:rFonts w:ascii="Symbol" w:hAnsi="Symbol" w:hint="default"/>
        <w:color w:val="53548A" w:themeColor="accent1"/>
        <w:sz w:val="16"/>
      </w:rPr>
    </w:lvl>
    <w:lvl w:ilvl="8">
      <w:start w:val="1"/>
      <w:numFmt w:val="bullet"/>
      <w:lvlText w:val=""/>
      <w:lvlJc w:val="left"/>
      <w:pPr>
        <w:ind w:left="2176" w:hanging="216"/>
      </w:pPr>
      <w:rPr>
        <w:rFonts w:ascii="Symbol" w:hAnsi="Symbol" w:hint="default"/>
        <w:color w:val="53548A" w:themeColor="accent1"/>
        <w:sz w:val="16"/>
      </w:rPr>
    </w:lvl>
  </w:abstractNum>
  <w:abstractNum w:abstractNumId="24">
    <w:nsid w:val="63E8022B"/>
    <w:multiLevelType w:val="multilevel"/>
    <w:tmpl w:val="33B056D0"/>
    <w:numStyleLink w:val="UrbanBulletedList"/>
  </w:abstractNum>
  <w:abstractNum w:abstractNumId="25">
    <w:nsid w:val="6F0D0B31"/>
    <w:multiLevelType w:val="multilevel"/>
    <w:tmpl w:val="7AC6A14E"/>
    <w:numStyleLink w:val="UrbanNumberedList"/>
  </w:abstractNum>
  <w:abstractNum w:abstractNumId="26">
    <w:nsid w:val="72817FF1"/>
    <w:multiLevelType w:val="hybridMultilevel"/>
    <w:tmpl w:val="702CD21C"/>
    <w:lvl w:ilvl="0" w:tplc="0752545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color w:val="A04DA3" w:themeColor="accent3"/>
      </w:rPr>
    </w:lvl>
    <w:lvl w:ilvl="1" w:tplc="F4389890">
      <w:start w:val="1"/>
      <w:numFmt w:val="bullet"/>
      <w:lvlText w:val=""/>
      <w:lvlJc w:val="left"/>
      <w:pPr>
        <w:ind w:left="2160" w:hanging="360"/>
      </w:pPr>
      <w:rPr>
        <w:rFonts w:ascii="Wingdings" w:hAnsi="Wingdings" w:cs="Wingdings" w:hint="default"/>
        <w:color w:val="438086" w:themeColor="accent2"/>
        <w:sz w:val="12"/>
        <w:szCs w:val="12"/>
      </w:rPr>
    </w:lvl>
    <w:lvl w:ilvl="2" w:tplc="9A9E4A9C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  <w:color w:val="53548A" w:themeColor="accent1"/>
        <w:sz w:val="16"/>
        <w:szCs w:val="16"/>
      </w:rPr>
    </w:lvl>
    <w:lvl w:ilvl="3" w:tplc="96863BBE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  <w:sz w:val="16"/>
        <w:szCs w:val="16"/>
      </w:rPr>
    </w:lvl>
    <w:lvl w:ilvl="4" w:tplc="98987F98">
      <w:start w:val="1"/>
      <w:numFmt w:val="bullet"/>
      <w:lvlText w:val=""/>
      <w:lvlJc w:val="left"/>
      <w:pPr>
        <w:ind w:left="4320" w:hanging="360"/>
      </w:pPr>
      <w:rPr>
        <w:rFonts w:ascii="Symbol" w:hAnsi="Symbol" w:cs="Symbol" w:hint="default"/>
        <w:sz w:val="16"/>
        <w:szCs w:val="16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7">
    <w:nsid w:val="76740294"/>
    <w:multiLevelType w:val="multilevel"/>
    <w:tmpl w:val="33B056D0"/>
    <w:numStyleLink w:val="UrbanBulletedList"/>
  </w:abstractNum>
  <w:abstractNum w:abstractNumId="28">
    <w:nsid w:val="76921C5B"/>
    <w:multiLevelType w:val="multilevel"/>
    <w:tmpl w:val="33B056D0"/>
    <w:numStyleLink w:val="UrbanBulletedList"/>
  </w:abstractNum>
  <w:abstractNum w:abstractNumId="29">
    <w:nsid w:val="7E025C09"/>
    <w:multiLevelType w:val="multilevel"/>
    <w:tmpl w:val="33B056D0"/>
    <w:numStyleLink w:val="UrbanBulletedList"/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9"/>
  </w:num>
  <w:num w:numId="12">
    <w:abstractNumId w:val="21"/>
  </w:num>
  <w:num w:numId="13">
    <w:abstractNumId w:val="22"/>
  </w:num>
  <w:num w:numId="14">
    <w:abstractNumId w:val="18"/>
  </w:num>
  <w:num w:numId="15">
    <w:abstractNumId w:val="26"/>
  </w:num>
  <w:num w:numId="16">
    <w:abstractNumId w:val="17"/>
  </w:num>
  <w:num w:numId="17">
    <w:abstractNumId w:val="20"/>
  </w:num>
  <w:num w:numId="18">
    <w:abstractNumId w:val="11"/>
  </w:num>
  <w:num w:numId="19">
    <w:abstractNumId w:val="27"/>
  </w:num>
  <w:num w:numId="20">
    <w:abstractNumId w:val="28"/>
    <w:lvlOverride w:ilvl="0">
      <w:lvl w:ilvl="0">
        <w:numFmt w:val="decimal"/>
        <w:lvlText w:val=""/>
        <w:lvlJc w:val="left"/>
      </w:lvl>
    </w:lvlOverride>
    <w:lvlOverride w:ilvl="1">
      <w:lvl w:ilvl="1">
        <w:numFmt w:val="decimal"/>
        <w:lvlText w:val=""/>
        <w:lvlJc w:val="left"/>
      </w:lvl>
    </w:lvlOverride>
    <w:lvlOverride w:ilvl="2">
      <w:lvl w:ilvl="2">
        <w:numFmt w:val="decimal"/>
        <w:lvlText w:val=""/>
        <w:lvlJc w:val="left"/>
      </w:lvl>
    </w:lvlOverride>
    <w:lvlOverride w:ilvl="3">
      <w:lvl w:ilvl="3">
        <w:numFmt w:val="decimal"/>
        <w:lvlText w:val=""/>
        <w:lvlJc w:val="left"/>
      </w:lvl>
    </w:lvlOverride>
    <w:lvlOverride w:ilvl="4">
      <w:lvl w:ilvl="4">
        <w:start w:val="1"/>
        <w:numFmt w:val="bullet"/>
        <w:lvlText w:val=""/>
        <w:lvlJc w:val="left"/>
        <w:pPr>
          <w:ind w:left="1196" w:hanging="216"/>
        </w:pPr>
        <w:rPr>
          <w:rFonts w:ascii="Symbol" w:hAnsi="Symbol" w:hint="default"/>
          <w:color w:val="53548A" w:themeColor="accent1"/>
          <w:sz w:val="18"/>
          <w:szCs w:val="18"/>
        </w:rPr>
      </w:lvl>
    </w:lvlOverride>
  </w:num>
  <w:num w:numId="21">
    <w:abstractNumId w:val="24"/>
    <w:lvlOverride w:ilvl="0">
      <w:lvl w:ilvl="0">
        <w:start w:val="1"/>
        <w:numFmt w:val="bullet"/>
        <w:lvlText w:val=""/>
        <w:lvlJc w:val="left"/>
        <w:pPr>
          <w:ind w:left="216" w:hanging="216"/>
        </w:pPr>
        <w:rPr>
          <w:rFonts w:ascii="Symbol" w:hAnsi="Symbol" w:hint="default"/>
          <w:b w:val="0"/>
          <w:i w:val="0"/>
          <w:color w:val="A04DA3" w:themeColor="accent3"/>
          <w:sz w:val="18"/>
          <w:szCs w:val="18"/>
        </w:rPr>
      </w:lvl>
    </w:lvlOverride>
  </w:num>
  <w:num w:numId="22">
    <w:abstractNumId w:val="12"/>
  </w:num>
  <w:num w:numId="23">
    <w:abstractNumId w:val="25"/>
  </w:num>
  <w:num w:numId="24">
    <w:abstractNumId w:val="14"/>
  </w:num>
  <w:num w:numId="25">
    <w:abstractNumId w:val="13"/>
  </w:num>
  <w:num w:numId="26">
    <w:abstractNumId w:val="10"/>
  </w:num>
  <w:num w:numId="27">
    <w:abstractNumId w:val="29"/>
  </w:num>
  <w:num w:numId="28">
    <w:abstractNumId w:val="23"/>
  </w:num>
  <w:num w:numId="29">
    <w:abstractNumId w:val="16"/>
  </w:num>
  <w:num w:numId="30">
    <w:abstractNumId w:val="15"/>
  </w:num>
  <w:num w:numId="31">
    <w:abstractNumId w:val="15"/>
  </w:num>
  <w:num w:numId="32">
    <w:abstractNumId w:val="15"/>
  </w:num>
  <w:num w:numId="33">
    <w:abstractNumId w:val="20"/>
  </w:num>
  <w:num w:numId="34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removeDateAndTime/>
  <w:proofState w:spelling="clean" w:grammar="clean"/>
  <w:formsDesign/>
  <w:attachedTemplate r:id="rId1"/>
  <w:defaultTabStop w:val="720"/>
  <w:evenAndOddHeaders/>
  <w:drawingGridHorizontalSpacing w:val="100"/>
  <w:displayHorizontalDrawingGridEvery w:val="2"/>
  <w:characterSpacingControl w:val="doNotCompress"/>
  <w:hdrShapeDefaults>
    <o:shapedefaults v:ext="edit" spidmax="73730" fillcolor="white">
      <v:fill color="white"/>
      <o:colormru v:ext="edit" colors="#334c4f,#79b5b0,#b77851,#d1e1e3,#066,#7ea8ac,#4e767a,#293d3f"/>
      <o:colormenu v:ext="edit" fillcolor="none [3215]" strokecolor="none [3215]"/>
    </o:shapedefaults>
    <o:shapelayout v:ext="edit">
      <o:idmap v:ext="edit" data="26"/>
      <o:rules v:ext="edit">
        <o:r id="V:Rule5" type="connector" idref="#_x0000_s26649"/>
        <o:r id="V:Rule6" type="connector" idref="#_x0000_s26648"/>
        <o:r id="V:Rule7" type="connector" idref="#_x0000_s26646"/>
        <o:r id="V:Rule8" type="connector" idref="#_x0000_s26645"/>
      </o:rules>
    </o:shapelayout>
  </w:hdrShapeDefaults>
  <w:footnotePr>
    <w:footnote w:id="-1"/>
    <w:footnote w:id="0"/>
  </w:footnotePr>
  <w:endnotePr>
    <w:endnote w:id="-1"/>
    <w:endnote w:id="0"/>
  </w:endnotePr>
  <w:compat>
    <w:doNotSnapToGridInCell/>
    <w:doNotWrapTextWithPunct/>
    <w:doNotUseEastAsianBreakRules/>
    <w:growAutofit/>
  </w:compat>
  <w:rsids>
    <w:rsidRoot w:val="00C15154"/>
    <w:rsid w:val="00000652"/>
    <w:rsid w:val="00010D9C"/>
    <w:rsid w:val="000111F6"/>
    <w:rsid w:val="00014A84"/>
    <w:rsid w:val="000200ED"/>
    <w:rsid w:val="00021D27"/>
    <w:rsid w:val="00023FE8"/>
    <w:rsid w:val="00025E0F"/>
    <w:rsid w:val="00032959"/>
    <w:rsid w:val="000528AD"/>
    <w:rsid w:val="000536B2"/>
    <w:rsid w:val="00064E0F"/>
    <w:rsid w:val="00075849"/>
    <w:rsid w:val="0008218E"/>
    <w:rsid w:val="00092221"/>
    <w:rsid w:val="0009636E"/>
    <w:rsid w:val="000965F6"/>
    <w:rsid w:val="000D148C"/>
    <w:rsid w:val="000F1834"/>
    <w:rsid w:val="00105357"/>
    <w:rsid w:val="001130F6"/>
    <w:rsid w:val="00120572"/>
    <w:rsid w:val="00132632"/>
    <w:rsid w:val="00132BA6"/>
    <w:rsid w:val="00135C5A"/>
    <w:rsid w:val="00135E13"/>
    <w:rsid w:val="001474F7"/>
    <w:rsid w:val="00153750"/>
    <w:rsid w:val="00185064"/>
    <w:rsid w:val="00192502"/>
    <w:rsid w:val="00197EF7"/>
    <w:rsid w:val="001C339E"/>
    <w:rsid w:val="001F09A4"/>
    <w:rsid w:val="001F489D"/>
    <w:rsid w:val="0021067A"/>
    <w:rsid w:val="00213EC3"/>
    <w:rsid w:val="002237A2"/>
    <w:rsid w:val="00230849"/>
    <w:rsid w:val="00251686"/>
    <w:rsid w:val="00256769"/>
    <w:rsid w:val="002778D9"/>
    <w:rsid w:val="00287F35"/>
    <w:rsid w:val="002A600A"/>
    <w:rsid w:val="002C6733"/>
    <w:rsid w:val="002D22A9"/>
    <w:rsid w:val="002D6494"/>
    <w:rsid w:val="002E0F31"/>
    <w:rsid w:val="00314278"/>
    <w:rsid w:val="00347554"/>
    <w:rsid w:val="00355959"/>
    <w:rsid w:val="0035727D"/>
    <w:rsid w:val="003968EA"/>
    <w:rsid w:val="003C4634"/>
    <w:rsid w:val="00405B83"/>
    <w:rsid w:val="00412B2E"/>
    <w:rsid w:val="004257C2"/>
    <w:rsid w:val="00432F17"/>
    <w:rsid w:val="004347AD"/>
    <w:rsid w:val="004359EA"/>
    <w:rsid w:val="00453AB9"/>
    <w:rsid w:val="00457A46"/>
    <w:rsid w:val="00475988"/>
    <w:rsid w:val="0047677D"/>
    <w:rsid w:val="00486689"/>
    <w:rsid w:val="00493E89"/>
    <w:rsid w:val="004969BA"/>
    <w:rsid w:val="004B07B8"/>
    <w:rsid w:val="004D40ED"/>
    <w:rsid w:val="004D4B87"/>
    <w:rsid w:val="004F07AC"/>
    <w:rsid w:val="004F68EE"/>
    <w:rsid w:val="004F7B64"/>
    <w:rsid w:val="004F7E38"/>
    <w:rsid w:val="005130CF"/>
    <w:rsid w:val="005149BB"/>
    <w:rsid w:val="0052195E"/>
    <w:rsid w:val="00553335"/>
    <w:rsid w:val="0056568F"/>
    <w:rsid w:val="005749C9"/>
    <w:rsid w:val="005846F4"/>
    <w:rsid w:val="00585D51"/>
    <w:rsid w:val="005B2425"/>
    <w:rsid w:val="005C10F1"/>
    <w:rsid w:val="005C6B8B"/>
    <w:rsid w:val="005E5319"/>
    <w:rsid w:val="005E7A7F"/>
    <w:rsid w:val="00601782"/>
    <w:rsid w:val="00601ECC"/>
    <w:rsid w:val="0062256E"/>
    <w:rsid w:val="0062637F"/>
    <w:rsid w:val="00633A5B"/>
    <w:rsid w:val="00641E32"/>
    <w:rsid w:val="00676F78"/>
    <w:rsid w:val="00697B07"/>
    <w:rsid w:val="006A0359"/>
    <w:rsid w:val="006A1FD2"/>
    <w:rsid w:val="006A54AC"/>
    <w:rsid w:val="006A5A73"/>
    <w:rsid w:val="006C4D78"/>
    <w:rsid w:val="007136E7"/>
    <w:rsid w:val="00735481"/>
    <w:rsid w:val="0075059E"/>
    <w:rsid w:val="0075679A"/>
    <w:rsid w:val="007567C4"/>
    <w:rsid w:val="00774651"/>
    <w:rsid w:val="00787754"/>
    <w:rsid w:val="007931E8"/>
    <w:rsid w:val="00796B0E"/>
    <w:rsid w:val="007C401F"/>
    <w:rsid w:val="007D2223"/>
    <w:rsid w:val="007D4D21"/>
    <w:rsid w:val="007F66F1"/>
    <w:rsid w:val="008011B2"/>
    <w:rsid w:val="008064C5"/>
    <w:rsid w:val="00810000"/>
    <w:rsid w:val="00813FB9"/>
    <w:rsid w:val="0081743F"/>
    <w:rsid w:val="00821923"/>
    <w:rsid w:val="008527A6"/>
    <w:rsid w:val="00856EEC"/>
    <w:rsid w:val="008630F9"/>
    <w:rsid w:val="00866254"/>
    <w:rsid w:val="00873C8A"/>
    <w:rsid w:val="00877F5B"/>
    <w:rsid w:val="00882A43"/>
    <w:rsid w:val="00895DE5"/>
    <w:rsid w:val="008A3FB5"/>
    <w:rsid w:val="008A5975"/>
    <w:rsid w:val="008B3383"/>
    <w:rsid w:val="008C15CC"/>
    <w:rsid w:val="008E1512"/>
    <w:rsid w:val="008F77C8"/>
    <w:rsid w:val="00902C9C"/>
    <w:rsid w:val="00923577"/>
    <w:rsid w:val="009312A4"/>
    <w:rsid w:val="00956AAA"/>
    <w:rsid w:val="00961398"/>
    <w:rsid w:val="00966436"/>
    <w:rsid w:val="0097383D"/>
    <w:rsid w:val="009A5A76"/>
    <w:rsid w:val="009C73EB"/>
    <w:rsid w:val="009D2971"/>
    <w:rsid w:val="00A04A56"/>
    <w:rsid w:val="00A15F3E"/>
    <w:rsid w:val="00A36648"/>
    <w:rsid w:val="00A4360D"/>
    <w:rsid w:val="00A44A4A"/>
    <w:rsid w:val="00A44F76"/>
    <w:rsid w:val="00A51236"/>
    <w:rsid w:val="00A53753"/>
    <w:rsid w:val="00A55B34"/>
    <w:rsid w:val="00A65EC4"/>
    <w:rsid w:val="00A7408D"/>
    <w:rsid w:val="00A8050A"/>
    <w:rsid w:val="00A90912"/>
    <w:rsid w:val="00A968D4"/>
    <w:rsid w:val="00AB0D99"/>
    <w:rsid w:val="00AD2145"/>
    <w:rsid w:val="00AE3C49"/>
    <w:rsid w:val="00AE66C3"/>
    <w:rsid w:val="00B00F11"/>
    <w:rsid w:val="00B0563B"/>
    <w:rsid w:val="00B07EE1"/>
    <w:rsid w:val="00B141BD"/>
    <w:rsid w:val="00B22524"/>
    <w:rsid w:val="00B23F0C"/>
    <w:rsid w:val="00B25B8A"/>
    <w:rsid w:val="00B43F4B"/>
    <w:rsid w:val="00B458F4"/>
    <w:rsid w:val="00B51CE5"/>
    <w:rsid w:val="00B54063"/>
    <w:rsid w:val="00B67E4F"/>
    <w:rsid w:val="00B75B8A"/>
    <w:rsid w:val="00B87468"/>
    <w:rsid w:val="00B949EB"/>
    <w:rsid w:val="00BA003E"/>
    <w:rsid w:val="00BD69EC"/>
    <w:rsid w:val="00BE7232"/>
    <w:rsid w:val="00C00163"/>
    <w:rsid w:val="00C048FA"/>
    <w:rsid w:val="00C13C3D"/>
    <w:rsid w:val="00C15154"/>
    <w:rsid w:val="00C80E85"/>
    <w:rsid w:val="00C82196"/>
    <w:rsid w:val="00C84E29"/>
    <w:rsid w:val="00C85C6A"/>
    <w:rsid w:val="00C9583C"/>
    <w:rsid w:val="00C97630"/>
    <w:rsid w:val="00CB3CC1"/>
    <w:rsid w:val="00CB4C59"/>
    <w:rsid w:val="00CC4E6E"/>
    <w:rsid w:val="00CD59B2"/>
    <w:rsid w:val="00D07A73"/>
    <w:rsid w:val="00D113EA"/>
    <w:rsid w:val="00D216DD"/>
    <w:rsid w:val="00D223C7"/>
    <w:rsid w:val="00D2462F"/>
    <w:rsid w:val="00D27080"/>
    <w:rsid w:val="00D2708A"/>
    <w:rsid w:val="00D426B6"/>
    <w:rsid w:val="00D55977"/>
    <w:rsid w:val="00D563D0"/>
    <w:rsid w:val="00D63D94"/>
    <w:rsid w:val="00D73EE0"/>
    <w:rsid w:val="00D84C86"/>
    <w:rsid w:val="00D8513C"/>
    <w:rsid w:val="00DA521A"/>
    <w:rsid w:val="00DA7DD3"/>
    <w:rsid w:val="00DB26D9"/>
    <w:rsid w:val="00DB7339"/>
    <w:rsid w:val="00DC0393"/>
    <w:rsid w:val="00DC6594"/>
    <w:rsid w:val="00DD117E"/>
    <w:rsid w:val="00DE2272"/>
    <w:rsid w:val="00DE2EC6"/>
    <w:rsid w:val="00DF2D48"/>
    <w:rsid w:val="00DF789B"/>
    <w:rsid w:val="00E21535"/>
    <w:rsid w:val="00E22907"/>
    <w:rsid w:val="00E257CF"/>
    <w:rsid w:val="00E32FC2"/>
    <w:rsid w:val="00E404B6"/>
    <w:rsid w:val="00E5469D"/>
    <w:rsid w:val="00E56A7C"/>
    <w:rsid w:val="00E573E5"/>
    <w:rsid w:val="00E62F52"/>
    <w:rsid w:val="00E955DC"/>
    <w:rsid w:val="00EA27E0"/>
    <w:rsid w:val="00EB6125"/>
    <w:rsid w:val="00EB7BCA"/>
    <w:rsid w:val="00EC3CD2"/>
    <w:rsid w:val="00EC6F21"/>
    <w:rsid w:val="00EE0275"/>
    <w:rsid w:val="00EE4CC3"/>
    <w:rsid w:val="00EF5317"/>
    <w:rsid w:val="00EF6111"/>
    <w:rsid w:val="00EF6E20"/>
    <w:rsid w:val="00F0178A"/>
    <w:rsid w:val="00F33E57"/>
    <w:rsid w:val="00F503AF"/>
    <w:rsid w:val="00F84B9F"/>
    <w:rsid w:val="00FA582D"/>
    <w:rsid w:val="00FA6C53"/>
    <w:rsid w:val="00FD1F26"/>
    <w:rsid w:val="00FD63F3"/>
    <w:rsid w:val="00FE5A9C"/>
    <w:rsid w:val="00FF0DDA"/>
    <w:rsid w:val="00FF2931"/>
    <w:rsid w:val="00FF6D33"/>
  </w:rsids>
  <m:mathPr>
    <m:mathFont m:val="Cambria Math"/>
    <m:brkBin m:val="before"/>
    <m:brkBinSub m:val="--"/>
    <m:smallFrac m:val="off"/>
    <m:dispDef/>
    <m:lMargin m:val="1440"/>
    <m:rMargin m:val="1440"/>
    <m:defJc m:val="centerGroup"/>
    <m:wrapIndent m:val="1440"/>
    <m:intLim m:val="subSup"/>
    <m:naryLim m:val="undOvr"/>
  </m:mathPr>
  <w:themeFontLang w:val="en-S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3730" fillcolor="white">
      <v:fill color="white"/>
      <o:colormru v:ext="edit" colors="#334c4f,#79b5b0,#b77851,#d1e1e3,#066,#7ea8ac,#4e767a,#293d3f"/>
      <o:colormenu v:ext="edit" fillcolor="none [3215]" strokecolor="none [3215]"/>
    </o:shapedefaults>
    <o:shapelayout v:ext="edit">
      <o:idmap v:ext="edit" data="1"/>
      <o:rules v:ext="edit">
        <o:r id="V:Rule29" type="connector" idref="#_x0000_s1144">
          <o:proxy end="" idref="#_x0000_s1140" connectloc="0"/>
        </o:r>
        <o:r id="V:Rule33" type="connector" idref="#_x0000_s1154">
          <o:proxy start="" idref="#_x0000_s1105" connectloc="0"/>
        </o:r>
        <o:r id="V:Rule35" type="connector" idref="#_x0000_s1136">
          <o:proxy start="" idref="#_x0000_s1101" connectloc="2"/>
          <o:proxy end="" idref="#_x0000_s1102" connectloc="0"/>
        </o:r>
        <o:r id="V:Rule36" type="connector" idref="#_x0000_s1137">
          <o:proxy start="" idref="#_x0000_s1093" connectloc="2"/>
          <o:proxy end="" idref="#_x0000_s1094" connectloc="0"/>
        </o:r>
        <o:r id="V:Rule37" type="connector" idref="#_x0000_s1151">
          <o:proxy start="" idref="#_x0000_s1101" connectloc="0"/>
        </o:r>
        <o:r id="V:Rule38" type="connector" idref="#_x0000_s1135">
          <o:proxy start="" idref="#_x0000_s1096" connectloc="2"/>
          <o:proxy end="" idref="#_x0000_s1100" connectloc="0"/>
        </o:r>
        <o:r id="V:Rule40" type="connector" idref="#_x0000_s1152">
          <o:proxy start="" idref="#_x0000_s1103" connectloc="0"/>
        </o:r>
        <o:r id="V:Rule41" type="connector" idref="#_x0000_s1147">
          <o:proxy end="" idref="#_x0000_s1093" connectloc="0"/>
        </o:r>
        <o:r id="V:Rule42" type="connector" idref="#_x0000_s1150">
          <o:proxy start="" idref="#_x0000_s1096" connectloc="0"/>
        </o:r>
        <o:r id="V:Rule43" type="connector" idref="#_x0000_s1143"/>
        <o:r id="V:Rule45" type="connector" idref="#_x0000_s1146"/>
        <o:r id="V:Rule47" type="connector" idref="#_x0000_s1155">
          <o:proxy start="" idref="#_x0000_s1091" connectloc="2"/>
        </o:r>
        <o:r id="V:Rule50" type="connector" idref="#_x0000_s1145">
          <o:proxy start="" idref="#_x0000_s1139" connectloc="2"/>
          <o:proxy end="" idref="#_x0000_s1141" connectloc="0"/>
        </o:r>
        <o:r id="V:Rule52" type="connector" idref="#_x0000_s1153">
          <o:proxy start="" idref="#_x0000_s1104" connectloc="0"/>
        </o:r>
        <o:r id="V:Rule54" type="connector" idref="#_x0000_s1148">
          <o:proxy start="" idref="#_x0000_s1095" connectloc="0"/>
        </o:r>
      </o:rules>
      <o:regrouptable v:ext="edit">
        <o:entry new="1" old="0"/>
        <o:entry new="2" old="0"/>
        <o:entry new="3" old="0"/>
        <o:entry new="4" old="0"/>
        <o:entry new="5" old="0"/>
        <o:entry new="6" old="0"/>
      </o:regrouptable>
    </o:shapelayout>
  </w:shapeDefaults>
  <w:doNotEmbedSmartTags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HAns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lock Text" w:semiHidden="0" w:uiPriority="3" w:unhideWhenUsed="0"/>
    <w:lsdException w:name="Strong" w:semiHidden="0" w:uiPriority="8" w:unhideWhenUsed="0" w:qFormat="1"/>
    <w:lsdException w:name="Emphasis" w:semiHidden="0" w:uiPriority="20" w:unhideWhenUsed="0" w:qFormat="1"/>
    <w:lsdException w:name="Table Grid" w:semiHidden="0" w:uiPriority="1" w:unhideWhenUsed="0"/>
    <w:lsdException w:name="No Spacing" w:semiHidden="0" w:uiPriority="1" w:unhideWhenUsed="0" w:qFormat="1"/>
    <w:lsdException w:name="Light Shading Accent 1" w:uiPriority="60"/>
    <w:lsdException w:name="Revision" w:uiPriority="0" w:unhideWhenUsed="0"/>
    <w:lsdException w:name="List Paragraph" w:uiPriority="36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41" w:unhideWhenUsed="0"/>
    <w:lsdException w:name="Medium Grid 1 Accent 1" w:semiHidden="0" w:uiPriority="41" w:unhideWhenUsed="0"/>
    <w:lsdException w:name="Medium Grid 2 Accent 1" w:semiHidden="0" w:uiPriority="41" w:unhideWhenUsed="0"/>
    <w:lsdException w:name="Medium Grid 3 Accent 1" w:semiHidden="0" w:uiPriority="41" w:unhideWhenUsed="0"/>
    <w:lsdException w:name="Dark List Accent 1" w:semiHidden="0" w:uiPriority="41" w:unhideWhenUsed="0"/>
    <w:lsdException w:name="Colorful Shading Accent 1" w:semiHidden="0" w:uiPriority="41" w:unhideWhenUsed="0"/>
    <w:lsdException w:name="Colorful List Accent 1" w:semiHidden="0" w:uiPriority="41" w:unhideWhenUsed="0"/>
    <w:lsdException w:name="Colorful Grid Accent 1" w:semiHidden="0" w:uiPriority="41" w:unhideWhenUsed="0"/>
    <w:lsdException w:name="Light Shading Accent 2" w:semiHidden="0" w:uiPriority="42" w:unhideWhenUsed="0"/>
    <w:lsdException w:name="Light List Accent 2" w:semiHidden="0" w:uiPriority="42" w:unhideWhenUsed="0"/>
    <w:lsdException w:name="Light Grid Accent 2" w:semiHidden="0" w:uiPriority="42" w:unhideWhenUsed="0"/>
    <w:lsdException w:name="Medium Shading 1 Accent 2" w:semiHidden="0" w:uiPriority="42" w:unhideWhenUsed="0"/>
    <w:lsdException w:name="Medium Shading 2 Accent 2" w:semiHidden="0" w:uiPriority="42" w:unhideWhenUsed="0"/>
    <w:lsdException w:name="Medium List 1 Accent 2" w:semiHidden="0" w:uiPriority="42" w:unhideWhenUsed="0"/>
    <w:lsdException w:name="Medium List 2 Accent 2" w:semiHidden="0" w:uiPriority="42" w:unhideWhenUsed="0"/>
    <w:lsdException w:name="Medium Grid 1 Accent 2" w:semiHidden="0" w:uiPriority="42" w:unhideWhenUsed="0"/>
    <w:lsdException w:name="Medium Grid 2 Accent 2" w:semiHidden="0" w:uiPriority="42" w:unhideWhenUsed="0"/>
    <w:lsdException w:name="Medium Grid 3 Accent 2" w:semiHidden="0" w:uiPriority="42" w:unhideWhenUsed="0"/>
    <w:lsdException w:name="Dark List Accent 2" w:semiHidden="0" w:uiPriority="42" w:unhideWhenUsed="0"/>
    <w:lsdException w:name="Colorful Shading Accent 2" w:semiHidden="0" w:uiPriority="42" w:unhideWhenUsed="0"/>
    <w:lsdException w:name="Colorful List Accent 2" w:semiHidden="0" w:uiPriority="42" w:unhideWhenUsed="0"/>
    <w:lsdException w:name="Colorful Grid Accent 2" w:semiHidden="0" w:uiPriority="42" w:unhideWhenUsed="0"/>
    <w:lsdException w:name="Light Shading Accent 3" w:semiHidden="0" w:uiPriority="43" w:unhideWhenUsed="0"/>
    <w:lsdException w:name="Light List Accent 3" w:semiHidden="0" w:uiPriority="43" w:unhideWhenUsed="0"/>
    <w:lsdException w:name="Light Grid Accent 3" w:semiHidden="0" w:uiPriority="43" w:unhideWhenUsed="0"/>
    <w:lsdException w:name="Medium Shading 1 Accent 3" w:semiHidden="0" w:uiPriority="43" w:unhideWhenUsed="0"/>
    <w:lsdException w:name="Medium Shading 2 Accent 3" w:semiHidden="0" w:uiPriority="43" w:unhideWhenUsed="0"/>
    <w:lsdException w:name="Medium List 1 Accent 3" w:semiHidden="0" w:uiPriority="43" w:unhideWhenUsed="0"/>
    <w:lsdException w:name="Medium List 2 Accent 3" w:semiHidden="0" w:uiPriority="43" w:unhideWhenUsed="0"/>
    <w:lsdException w:name="Medium Grid 1 Accent 3" w:semiHidden="0" w:uiPriority="43" w:unhideWhenUsed="0"/>
    <w:lsdException w:name="Medium Grid 2 Accent 3" w:semiHidden="0" w:uiPriority="43" w:unhideWhenUsed="0"/>
    <w:lsdException w:name="Medium Grid 3 Accent 3" w:semiHidden="0" w:uiPriority="43" w:unhideWhenUsed="0"/>
    <w:lsdException w:name="Dark List Accent 3" w:semiHidden="0" w:uiPriority="43" w:unhideWhenUsed="0"/>
    <w:lsdException w:name="Colorful Shading Accent 3" w:semiHidden="0" w:uiPriority="43" w:unhideWhenUsed="0"/>
    <w:lsdException w:name="Colorful List Accent 3" w:semiHidden="0" w:uiPriority="43" w:unhideWhenUsed="0"/>
    <w:lsdException w:name="Colorful Grid Accent 3" w:semiHidden="0" w:uiPriority="43" w:unhideWhenUsed="0"/>
    <w:lsdException w:name="Light Shading Accent 4" w:semiHidden="0" w:uiPriority="44" w:unhideWhenUsed="0"/>
    <w:lsdException w:name="Light List Accent 4" w:semiHidden="0" w:uiPriority="44" w:unhideWhenUsed="0"/>
    <w:lsdException w:name="Light Grid Accent 4" w:semiHidden="0" w:uiPriority="44" w:unhideWhenUsed="0"/>
    <w:lsdException w:name="Medium Shading 1 Accent 4" w:semiHidden="0" w:uiPriority="44" w:unhideWhenUsed="0"/>
    <w:lsdException w:name="Medium Shading 2 Accent 4" w:semiHidden="0" w:uiPriority="44" w:unhideWhenUsed="0"/>
    <w:lsdException w:name="Medium List 1 Accent 4" w:semiHidden="0" w:uiPriority="44" w:unhideWhenUsed="0"/>
    <w:lsdException w:name="Medium List 2 Accent 4" w:semiHidden="0" w:uiPriority="44" w:unhideWhenUsed="0"/>
    <w:lsdException w:name="Medium Grid 1 Accent 4" w:semiHidden="0" w:uiPriority="44" w:unhideWhenUsed="0"/>
    <w:lsdException w:name="Medium Grid 2 Accent 4" w:semiHidden="0" w:uiPriority="44" w:unhideWhenUsed="0"/>
    <w:lsdException w:name="Medium Grid 3 Accent 4" w:semiHidden="0" w:uiPriority="44" w:unhideWhenUsed="0"/>
    <w:lsdException w:name="Dark List Accent 4" w:semiHidden="0" w:uiPriority="44" w:unhideWhenUsed="0"/>
    <w:lsdException w:name="Colorful Shading Accent 4" w:semiHidden="0" w:uiPriority="44" w:unhideWhenUsed="0"/>
    <w:lsdException w:name="Colorful List Accent 4" w:semiHidden="0" w:uiPriority="44" w:unhideWhenUsed="0"/>
    <w:lsdException w:name="Colorful Grid Accent 4" w:semiHidden="0" w:uiPriority="44" w:unhideWhenUsed="0"/>
    <w:lsdException w:name="Light Shading Accent 5" w:semiHidden="0" w:uiPriority="45" w:unhideWhenUsed="0"/>
    <w:lsdException w:name="Light List Accent 5" w:semiHidden="0" w:uiPriority="45" w:unhideWhenUsed="0"/>
    <w:lsdException w:name="Light Grid Accent 5" w:semiHidden="0" w:uiPriority="45" w:unhideWhenUsed="0"/>
    <w:lsdException w:name="Medium Shading 1 Accent 5" w:semiHidden="0" w:uiPriority="45" w:unhideWhenUsed="0"/>
    <w:lsdException w:name="Medium Shading 2 Accent 5" w:semiHidden="0" w:uiPriority="45" w:unhideWhenUsed="0"/>
    <w:lsdException w:name="Medium List 1 Accent 5" w:semiHidden="0" w:uiPriority="45" w:unhideWhenUsed="0"/>
    <w:lsdException w:name="Medium List 2 Accent 5" w:semiHidden="0" w:uiPriority="45" w:unhideWhenUsed="0"/>
    <w:lsdException w:name="Medium Grid 1 Accent 5" w:semiHidden="0" w:uiPriority="45" w:unhideWhenUsed="0"/>
    <w:lsdException w:name="Medium Grid 2 Accent 5" w:semiHidden="0" w:uiPriority="45" w:unhideWhenUsed="0"/>
    <w:lsdException w:name="Medium Grid 3 Accent 5" w:semiHidden="0" w:uiPriority="45" w:unhideWhenUsed="0"/>
    <w:lsdException w:name="Dark List Accent 5" w:semiHidden="0" w:uiPriority="45" w:unhideWhenUsed="0"/>
    <w:lsdException w:name="Colorful Shading Accent 5" w:semiHidden="0" w:uiPriority="45" w:unhideWhenUsed="0"/>
    <w:lsdException w:name="Colorful List Accent 5" w:semiHidden="0" w:uiPriority="45" w:unhideWhenUsed="0"/>
    <w:lsdException w:name="Colorful Grid Accent 5" w:semiHidden="0" w:uiPriority="45" w:unhideWhenUsed="0"/>
    <w:lsdException w:name="Light Shading Accent 6" w:semiHidden="0" w:uiPriority="46" w:unhideWhenUsed="0"/>
    <w:lsdException w:name="Light List Accent 6" w:semiHidden="0" w:uiPriority="46" w:unhideWhenUsed="0"/>
    <w:lsdException w:name="Light Grid Accent 6" w:semiHidden="0" w:uiPriority="46" w:unhideWhenUsed="0"/>
    <w:lsdException w:name="Medium Shading 1 Accent 6" w:semiHidden="0" w:uiPriority="46" w:unhideWhenUsed="0"/>
    <w:lsdException w:name="Medium Shading 2 Accent 6" w:semiHidden="0" w:uiPriority="46" w:unhideWhenUsed="0"/>
    <w:lsdException w:name="Medium List 1 Accent 6" w:semiHidden="0" w:uiPriority="46" w:unhideWhenUsed="0"/>
    <w:lsdException w:name="Medium List 2 Accent 6" w:semiHidden="0" w:uiPriority="46" w:unhideWhenUsed="0"/>
    <w:lsdException w:name="Medium Grid 1 Accent 6" w:semiHidden="0" w:uiPriority="46" w:unhideWhenUsed="0"/>
    <w:lsdException w:name="Medium Grid 2 Accent 6" w:semiHidden="0" w:uiPriority="46" w:unhideWhenUsed="0"/>
    <w:lsdException w:name="Medium Grid 3 Accent 6" w:semiHidden="0" w:uiPriority="46" w:unhideWhenUsed="0"/>
    <w:lsdException w:name="Dark List Accent 6" w:semiHidden="0" w:uiPriority="46" w:unhideWhenUsed="0"/>
    <w:lsdException w:name="Colorful Shading Accent 6" w:semiHidden="0" w:uiPriority="46" w:unhideWhenUsed="0"/>
    <w:lsdException w:name="Colorful List Accent 6" w:semiHidden="0" w:uiPriority="46" w:unhideWhenUsed="0"/>
    <w:lsdException w:name="Colorful Grid Accent 6" w:semiHidden="0" w:uiPriority="46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C10F1"/>
    <w:rPr>
      <w:sz w:val="20"/>
      <w:szCs w:val="20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rsid w:val="005C10F1"/>
    <w:pPr>
      <w:pBdr>
        <w:bottom w:val="single" w:sz="4" w:space="1" w:color="438086" w:themeColor="accent2"/>
      </w:pBdr>
      <w:spacing w:before="360" w:after="80"/>
      <w:outlineLvl w:val="0"/>
    </w:pPr>
    <w:rPr>
      <w:rFonts w:asciiTheme="majorHAnsi" w:hAnsiTheme="majorHAnsi"/>
      <w:color w:val="438086" w:themeColor="accent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C10F1"/>
    <w:pPr>
      <w:spacing w:after="0"/>
      <w:outlineLvl w:val="1"/>
    </w:pPr>
    <w:rPr>
      <w:rFonts w:asciiTheme="majorHAnsi" w:hAnsiTheme="majorHAnsi"/>
      <w:color w:val="438086" w:themeColor="accent2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5C10F1"/>
    <w:pPr>
      <w:spacing w:after="0"/>
      <w:outlineLvl w:val="2"/>
    </w:pPr>
    <w:rPr>
      <w:rFonts w:asciiTheme="majorHAnsi" w:hAnsiTheme="majorHAnsi"/>
      <w:color w:val="438086" w:themeColor="accen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C10F1"/>
    <w:pPr>
      <w:spacing w:after="0"/>
      <w:outlineLvl w:val="3"/>
    </w:pPr>
    <w:rPr>
      <w:rFonts w:asciiTheme="majorHAnsi" w:hAnsiTheme="majorHAnsi"/>
      <w:i/>
      <w:color w:val="438086" w:themeColor="accent2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C10F1"/>
    <w:pPr>
      <w:spacing w:after="0"/>
      <w:outlineLvl w:val="4"/>
    </w:pPr>
    <w:rPr>
      <w:rFonts w:asciiTheme="majorHAnsi" w:hAnsiTheme="majorHAnsi"/>
      <w:b/>
      <w:color w:val="325F64" w:themeColor="accen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C10F1"/>
    <w:pPr>
      <w:spacing w:after="0"/>
      <w:outlineLvl w:val="5"/>
    </w:pPr>
    <w:rPr>
      <w:rFonts w:asciiTheme="majorHAnsi" w:hAnsiTheme="majorHAnsi"/>
      <w:b/>
      <w:i/>
      <w:color w:val="325F64" w:themeColor="accen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C10F1"/>
    <w:pPr>
      <w:spacing w:after="0"/>
      <w:outlineLvl w:val="6"/>
    </w:pPr>
    <w:rPr>
      <w:rFonts w:asciiTheme="majorHAnsi" w:hAnsiTheme="majorHAnsi"/>
      <w:b/>
      <w:color w:val="53548A" w:themeColor="accent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C10F1"/>
    <w:pPr>
      <w:spacing w:after="0"/>
      <w:outlineLvl w:val="7"/>
    </w:pPr>
    <w:rPr>
      <w:rFonts w:asciiTheme="majorHAnsi" w:hAnsiTheme="majorHAnsi"/>
      <w:b/>
      <w:i/>
      <w:color w:val="53548A" w:themeColor="accent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C10F1"/>
    <w:pPr>
      <w:spacing w:after="0"/>
      <w:outlineLvl w:val="8"/>
    </w:pPr>
    <w:rPr>
      <w:rFonts w:asciiTheme="majorHAnsi" w:hAnsiTheme="majorHAnsi"/>
      <w:b/>
      <w:color w:val="313240" w:themeColor="text2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1"/>
    <w:rsid w:val="005C10F1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link w:val="TitleChar"/>
    <w:uiPriority w:val="10"/>
    <w:qFormat/>
    <w:rsid w:val="005C10F1"/>
    <w:pPr>
      <w:spacing w:before="400"/>
    </w:pPr>
    <w:rPr>
      <w:rFonts w:asciiTheme="majorHAnsi" w:hAnsiTheme="majorHAnsi"/>
      <w:color w:val="3E3E67" w:themeColor="accent1" w:themeShade="BF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C10F1"/>
    <w:rPr>
      <w:rFonts w:asciiTheme="majorHAnsi" w:hAnsiTheme="majorHAnsi"/>
      <w:color w:val="3E3E67" w:themeColor="accent1" w:themeShade="BF"/>
      <w:sz w:val="56"/>
      <w:szCs w:val="56"/>
      <w:lang w:eastAsia="ja-JP"/>
    </w:rPr>
  </w:style>
  <w:style w:type="paragraph" w:styleId="Subtitle">
    <w:name w:val="Subtitle"/>
    <w:basedOn w:val="Normal"/>
    <w:link w:val="SubtitleChar"/>
    <w:uiPriority w:val="11"/>
    <w:qFormat/>
    <w:rsid w:val="005C10F1"/>
    <w:pPr>
      <w:spacing w:after="480"/>
    </w:pPr>
    <w:rPr>
      <w:i/>
      <w:color w:val="424456" w:themeColor="text2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C10F1"/>
    <w:rPr>
      <w:i/>
      <w:color w:val="424456" w:themeColor="text2"/>
      <w:sz w:val="24"/>
      <w:szCs w:val="24"/>
      <w:lang w:eastAsia="ja-JP"/>
    </w:rPr>
  </w:style>
  <w:style w:type="character" w:styleId="IntenseEmphasis">
    <w:name w:val="Intense Emphasis"/>
    <w:basedOn w:val="DefaultParagraphFont"/>
    <w:uiPriority w:val="21"/>
    <w:qFormat/>
    <w:rsid w:val="005C10F1"/>
    <w:rPr>
      <w:rFonts w:asciiTheme="minorHAnsi" w:hAnsiTheme="minorHAnsi" w:cstheme="minorHAnsi"/>
      <w:b/>
      <w:i/>
      <w:caps/>
      <w:color w:val="438086"/>
      <w:spacing w:val="5"/>
    </w:rPr>
  </w:style>
  <w:style w:type="character" w:customStyle="1" w:styleId="Heading1Char">
    <w:name w:val="Heading 1 Char"/>
    <w:basedOn w:val="DefaultParagraphFont"/>
    <w:link w:val="Heading1"/>
    <w:uiPriority w:val="9"/>
    <w:rsid w:val="005C10F1"/>
    <w:rPr>
      <w:rFonts w:asciiTheme="majorHAnsi" w:hAnsiTheme="majorHAnsi"/>
      <w:color w:val="438086" w:themeColor="accent2"/>
      <w:sz w:val="32"/>
      <w:szCs w:val="32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5C10F1"/>
    <w:rPr>
      <w:rFonts w:asciiTheme="majorHAnsi" w:hAnsiTheme="majorHAnsi"/>
      <w:color w:val="438086" w:themeColor="accent2"/>
      <w:sz w:val="28"/>
      <w:szCs w:val="28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5C10F1"/>
    <w:rPr>
      <w:rFonts w:asciiTheme="majorHAnsi" w:hAnsiTheme="majorHAnsi"/>
      <w:color w:val="438086" w:themeColor="accent2"/>
      <w:sz w:val="24"/>
      <w:szCs w:val="24"/>
      <w:lang w:eastAsia="ja-JP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C10F1"/>
    <w:rPr>
      <w:rFonts w:asciiTheme="majorHAnsi" w:hAnsiTheme="majorHAnsi"/>
      <w:i/>
      <w:color w:val="438086" w:themeColor="accent2"/>
      <w:lang w:eastAsia="ja-JP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C10F1"/>
    <w:rPr>
      <w:rFonts w:asciiTheme="majorHAnsi" w:hAnsiTheme="majorHAnsi"/>
      <w:b/>
      <w:color w:val="325F64" w:themeColor="accent2" w:themeShade="BF"/>
      <w:sz w:val="20"/>
      <w:szCs w:val="20"/>
      <w:lang w:eastAsia="ja-JP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C10F1"/>
    <w:rPr>
      <w:rFonts w:asciiTheme="majorHAnsi" w:hAnsiTheme="majorHAnsi"/>
      <w:b/>
      <w:i/>
      <w:color w:val="325F64" w:themeColor="accent2" w:themeShade="BF"/>
      <w:sz w:val="20"/>
      <w:szCs w:val="20"/>
      <w:lang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C10F1"/>
    <w:rPr>
      <w:rFonts w:asciiTheme="majorHAnsi" w:hAnsiTheme="majorHAnsi"/>
      <w:b/>
      <w:color w:val="53548A" w:themeColor="accent1"/>
      <w:sz w:val="20"/>
      <w:szCs w:val="20"/>
      <w:lang w:eastAsia="ja-JP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C10F1"/>
    <w:rPr>
      <w:rFonts w:asciiTheme="majorHAnsi" w:hAnsiTheme="majorHAnsi"/>
      <w:b/>
      <w:i/>
      <w:color w:val="53548A" w:themeColor="accent1"/>
      <w:sz w:val="20"/>
      <w:szCs w:val="20"/>
      <w:lang w:eastAsia="ja-JP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C10F1"/>
    <w:rPr>
      <w:rFonts w:asciiTheme="majorHAnsi" w:hAnsiTheme="majorHAnsi"/>
      <w:b/>
      <w:color w:val="313240" w:themeColor="text2" w:themeShade="BF"/>
      <w:sz w:val="20"/>
      <w:szCs w:val="20"/>
      <w:lang w:eastAsia="ja-JP"/>
    </w:rPr>
  </w:style>
  <w:style w:type="character" w:styleId="Strong">
    <w:name w:val="Strong"/>
    <w:basedOn w:val="DefaultParagraphFont"/>
    <w:uiPriority w:val="22"/>
    <w:qFormat/>
    <w:rsid w:val="005C10F1"/>
    <w:rPr>
      <w:b/>
      <w:bCs/>
    </w:rPr>
  </w:style>
  <w:style w:type="paragraph" w:styleId="BlockText">
    <w:name w:val="Block Text"/>
    <w:basedOn w:val="Normal"/>
    <w:uiPriority w:val="3"/>
    <w:semiHidden/>
    <w:unhideWhenUsed/>
    <w:rsid w:val="005C10F1"/>
    <w:pPr>
      <w:pBdr>
        <w:top w:val="single" w:sz="2" w:space="10" w:color="53548A" w:themeColor="accent1"/>
        <w:left w:val="single" w:sz="2" w:space="10" w:color="53548A" w:themeColor="accent1"/>
        <w:bottom w:val="single" w:sz="2" w:space="10" w:color="53548A" w:themeColor="accent1"/>
        <w:right w:val="single" w:sz="2" w:space="10" w:color="53548A" w:themeColor="accent1"/>
        <w:between w:val="single" w:sz="2" w:space="10" w:color="53548A" w:themeColor="accent1"/>
        <w:bar w:val="single" w:sz="2" w:color="53548A" w:themeColor="accent1"/>
      </w:pBdr>
      <w:ind w:left="1152" w:right="1152"/>
    </w:pPr>
    <w:rPr>
      <w:rFonts w:eastAsiaTheme="minorEastAsia" w:cstheme="minorBidi"/>
      <w:i/>
      <w:iCs/>
      <w:color w:val="53548A" w:themeColor="accent1"/>
    </w:rPr>
  </w:style>
  <w:style w:type="character" w:styleId="SubtleEmphasis">
    <w:name w:val="Subtle Emphasis"/>
    <w:basedOn w:val="DefaultParagraphFont"/>
    <w:uiPriority w:val="19"/>
    <w:qFormat/>
    <w:rsid w:val="005C10F1"/>
    <w:rPr>
      <w:rFonts w:asciiTheme="minorHAnsi" w:hAnsiTheme="minorHAnsi"/>
      <w:i/>
      <w:color w:val="006666"/>
    </w:rPr>
  </w:style>
  <w:style w:type="character" w:styleId="IntenseReference">
    <w:name w:val="Intense Reference"/>
    <w:basedOn w:val="DefaultParagraphFont"/>
    <w:uiPriority w:val="32"/>
    <w:qFormat/>
    <w:rsid w:val="005C10F1"/>
    <w:rPr>
      <w:rFonts w:asciiTheme="minorHAnsi" w:hAnsiTheme="minorHAnsi" w:cs="Times New Roman"/>
      <w:b/>
      <w:i/>
      <w:caps/>
      <w:color w:val="4E4F89"/>
      <w:spacing w:val="5"/>
    </w:rPr>
  </w:style>
  <w:style w:type="character" w:styleId="SubtleReference">
    <w:name w:val="Subtle Reference"/>
    <w:basedOn w:val="DefaultParagraphFont"/>
    <w:uiPriority w:val="31"/>
    <w:qFormat/>
    <w:rsid w:val="005C10F1"/>
    <w:rPr>
      <w:rFonts w:cs="Times New Roman"/>
      <w:i/>
      <w:color w:val="4E4F89"/>
    </w:rPr>
  </w:style>
  <w:style w:type="character" w:styleId="Emphasis">
    <w:name w:val="Emphasis"/>
    <w:uiPriority w:val="20"/>
    <w:qFormat/>
    <w:rsid w:val="005C10F1"/>
    <w:rPr>
      <w:rFonts w:asciiTheme="minorHAnsi" w:hAnsiTheme="minorHAnsi"/>
      <w:b/>
      <w:color w:val="438086" w:themeColor="accent2"/>
      <w:spacing w:val="10"/>
    </w:rPr>
  </w:style>
  <w:style w:type="character" w:styleId="BookTitle">
    <w:name w:val="Book Title"/>
    <w:basedOn w:val="DefaultParagraphFont"/>
    <w:uiPriority w:val="33"/>
    <w:qFormat/>
    <w:rsid w:val="005C10F1"/>
    <w:rPr>
      <w:rFonts w:ascii="Cambria" w:hAnsi="Cambria" w:cs="Times New Roman"/>
      <w:i/>
      <w:color w:val="000000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C10F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C10F1"/>
    <w:rPr>
      <w:sz w:val="20"/>
      <w:szCs w:val="20"/>
      <w:lang w:eastAsia="ja-JP"/>
    </w:rPr>
  </w:style>
  <w:style w:type="paragraph" w:styleId="Footer">
    <w:name w:val="footer"/>
    <w:basedOn w:val="Normal"/>
    <w:link w:val="FooterChar"/>
    <w:uiPriority w:val="99"/>
    <w:semiHidden/>
    <w:unhideWhenUsed/>
    <w:rsid w:val="005C10F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5C10F1"/>
    <w:rPr>
      <w:sz w:val="20"/>
      <w:szCs w:val="20"/>
      <w:lang w:eastAsia="ja-JP"/>
    </w:rPr>
  </w:style>
  <w:style w:type="paragraph" w:styleId="NormalIndent">
    <w:name w:val="Normal Indent"/>
    <w:basedOn w:val="Normal"/>
    <w:uiPriority w:val="99"/>
    <w:unhideWhenUsed/>
    <w:rsid w:val="005C10F1"/>
    <w:pPr>
      <w:ind w:left="720"/>
      <w:contextualSpacing/>
    </w:pPr>
  </w:style>
  <w:style w:type="paragraph" w:styleId="IntenseQuote">
    <w:name w:val="Intense Quote"/>
    <w:basedOn w:val="Normal"/>
    <w:uiPriority w:val="30"/>
    <w:qFormat/>
    <w:rsid w:val="005C10F1"/>
    <w:pPr>
      <w:pBdr>
        <w:top w:val="threeDEngrave" w:sz="6" w:space="10" w:color="438086" w:themeColor="accent2"/>
        <w:bottom w:val="single" w:sz="4" w:space="10" w:color="438086" w:themeColor="accent2"/>
      </w:pBdr>
      <w:spacing w:before="360" w:after="360" w:line="324" w:lineRule="auto"/>
      <w:ind w:left="1080" w:right="1080"/>
    </w:pPr>
    <w:rPr>
      <w:i/>
      <w:color w:val="438086" w:themeColor="accent2"/>
      <w:sz w:val="22"/>
      <w:szCs w:val="22"/>
    </w:rPr>
  </w:style>
  <w:style w:type="numbering" w:customStyle="1" w:styleId="UrbanBulletedList">
    <w:name w:val="Urban Bulleted List"/>
    <w:uiPriority w:val="99"/>
    <w:rsid w:val="005C10F1"/>
    <w:pPr>
      <w:numPr>
        <w:numId w:val="17"/>
      </w:numPr>
    </w:pPr>
  </w:style>
  <w:style w:type="numbering" w:customStyle="1" w:styleId="UrbanNumberedList">
    <w:name w:val="Urban Numbered List"/>
    <w:uiPriority w:val="99"/>
    <w:rsid w:val="005C10F1"/>
    <w:pPr>
      <w:numPr>
        <w:numId w:val="22"/>
      </w:numPr>
    </w:pPr>
  </w:style>
  <w:style w:type="paragraph" w:styleId="ListParagraph">
    <w:name w:val="List Paragraph"/>
    <w:basedOn w:val="Normal"/>
    <w:uiPriority w:val="36"/>
    <w:unhideWhenUsed/>
    <w:qFormat/>
    <w:rsid w:val="005C10F1"/>
    <w:pPr>
      <w:ind w:left="720"/>
      <w:contextualSpacing/>
    </w:pPr>
  </w:style>
  <w:style w:type="paragraph" w:styleId="NoSpacing">
    <w:name w:val="No Spacing"/>
    <w:basedOn w:val="Normal"/>
    <w:uiPriority w:val="1"/>
    <w:qFormat/>
    <w:rsid w:val="005C10F1"/>
    <w:pPr>
      <w:spacing w:after="0" w:line="240" w:lineRule="auto"/>
    </w:pPr>
    <w:rPr>
      <w:szCs w:val="32"/>
    </w:rPr>
  </w:style>
  <w:style w:type="character" w:styleId="PlaceholderText">
    <w:name w:val="Placeholder Text"/>
    <w:basedOn w:val="DefaultParagraphFont"/>
    <w:uiPriority w:val="99"/>
    <w:unhideWhenUsed/>
    <w:rsid w:val="005C10F1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C10F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10F1"/>
    <w:rPr>
      <w:rFonts w:ascii="Tahoma" w:hAnsi="Tahoma" w:cs="Tahoma"/>
      <w:sz w:val="16"/>
      <w:szCs w:val="16"/>
      <w:lang w:eastAsia="ja-JP"/>
    </w:rPr>
  </w:style>
  <w:style w:type="paragraph" w:customStyle="1" w:styleId="HeaderEven">
    <w:name w:val="Header Even"/>
    <w:basedOn w:val="Header"/>
    <w:uiPriority w:val="39"/>
    <w:rsid w:val="005C10F1"/>
    <w:pPr>
      <w:pBdr>
        <w:bottom w:val="single" w:sz="4" w:space="1" w:color="auto"/>
      </w:pBdr>
    </w:pPr>
  </w:style>
  <w:style w:type="paragraph" w:customStyle="1" w:styleId="HeaderOdd">
    <w:name w:val="Header Odd"/>
    <w:basedOn w:val="Header"/>
    <w:uiPriority w:val="39"/>
    <w:rsid w:val="005C10F1"/>
    <w:pPr>
      <w:pBdr>
        <w:bottom w:val="single" w:sz="4" w:space="1" w:color="auto"/>
      </w:pBdr>
      <w:jc w:val="right"/>
    </w:pPr>
  </w:style>
  <w:style w:type="paragraph" w:customStyle="1" w:styleId="Bullet1">
    <w:name w:val="Bullet 1"/>
    <w:basedOn w:val="ListParagraph"/>
    <w:uiPriority w:val="38"/>
    <w:qFormat/>
    <w:rsid w:val="005C10F1"/>
    <w:pPr>
      <w:numPr>
        <w:numId w:val="33"/>
      </w:numPr>
      <w:spacing w:after="0"/>
    </w:pPr>
  </w:style>
  <w:style w:type="paragraph" w:customStyle="1" w:styleId="Bullet2">
    <w:name w:val="Bullet 2"/>
    <w:basedOn w:val="ListParagraph"/>
    <w:uiPriority w:val="38"/>
    <w:qFormat/>
    <w:rsid w:val="005C10F1"/>
    <w:pPr>
      <w:numPr>
        <w:ilvl w:val="1"/>
        <w:numId w:val="33"/>
      </w:numPr>
      <w:spacing w:after="0"/>
    </w:pPr>
  </w:style>
  <w:style w:type="paragraph" w:customStyle="1" w:styleId="Bullet3">
    <w:name w:val="Bullet 3"/>
    <w:basedOn w:val="ListParagraph"/>
    <w:uiPriority w:val="38"/>
    <w:qFormat/>
    <w:rsid w:val="005C10F1"/>
    <w:pPr>
      <w:numPr>
        <w:ilvl w:val="2"/>
        <w:numId w:val="33"/>
      </w:numPr>
      <w:spacing w:after="0"/>
    </w:pPr>
  </w:style>
  <w:style w:type="paragraph" w:customStyle="1" w:styleId="DefaultPlaceholderSubject10">
    <w:name w:val="DefaultPlaceholder_Subject10"/>
    <w:uiPriority w:val="39"/>
    <w:rsid w:val="005C10F1"/>
    <w:rPr>
      <w:i/>
      <w:color w:val="424456" w:themeColor="text2"/>
      <w:sz w:val="24"/>
      <w:szCs w:val="24"/>
    </w:rPr>
  </w:style>
  <w:style w:type="paragraph" w:customStyle="1" w:styleId="Category">
    <w:name w:val="Category"/>
    <w:basedOn w:val="Normal"/>
    <w:link w:val="CategoryChar"/>
    <w:uiPriority w:val="39"/>
    <w:qFormat/>
    <w:rsid w:val="005C10F1"/>
    <w:pPr>
      <w:framePr w:hSpace="187" w:wrap="around" w:hAnchor="margin" w:xAlign="center" w:y="721"/>
      <w:spacing w:after="0" w:line="240" w:lineRule="auto"/>
    </w:pPr>
    <w:rPr>
      <w:rFonts w:cstheme="minorBidi"/>
      <w:caps/>
      <w:sz w:val="22"/>
      <w:szCs w:val="22"/>
    </w:rPr>
  </w:style>
  <w:style w:type="paragraph" w:customStyle="1" w:styleId="Comments">
    <w:name w:val="Comments"/>
    <w:basedOn w:val="Normal"/>
    <w:link w:val="CommentsChar"/>
    <w:uiPriority w:val="39"/>
    <w:qFormat/>
    <w:rsid w:val="005C10F1"/>
    <w:pPr>
      <w:spacing w:after="120" w:line="240" w:lineRule="auto"/>
    </w:pPr>
    <w:rPr>
      <w:b/>
      <w:szCs w:val="22"/>
    </w:rPr>
  </w:style>
  <w:style w:type="character" w:customStyle="1" w:styleId="CategoryChar">
    <w:name w:val="Category Char"/>
    <w:basedOn w:val="DefaultParagraphFont"/>
    <w:link w:val="Category"/>
    <w:uiPriority w:val="39"/>
    <w:rsid w:val="005C10F1"/>
    <w:rPr>
      <w:rFonts w:cstheme="minorBidi"/>
      <w:caps/>
      <w:lang w:eastAsia="ja-JP"/>
    </w:rPr>
  </w:style>
  <w:style w:type="character" w:customStyle="1" w:styleId="CommentsChar">
    <w:name w:val="Comments Char"/>
    <w:basedOn w:val="DefaultParagraphFont"/>
    <w:link w:val="Comments"/>
    <w:uiPriority w:val="39"/>
    <w:rsid w:val="005C10F1"/>
    <w:rPr>
      <w:b/>
      <w:sz w:val="20"/>
      <w:lang w:eastAsia="ja-JP"/>
    </w:rPr>
  </w:style>
  <w:style w:type="paragraph" w:customStyle="1" w:styleId="CommentsText">
    <w:name w:val="Comments Text"/>
    <w:basedOn w:val="Normal"/>
    <w:uiPriority w:val="39"/>
    <w:qFormat/>
    <w:rsid w:val="005C10F1"/>
    <w:pPr>
      <w:spacing w:after="120" w:line="288" w:lineRule="auto"/>
    </w:pPr>
    <w:rPr>
      <w:szCs w:val="22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5C10F1"/>
    <w:rPr>
      <w:rFonts w:eastAsiaTheme="minorEastAsia" w:cstheme="minorBidi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5C10F1"/>
    <w:pPr>
      <w:ind w:left="240"/>
    </w:pPr>
    <w:rPr>
      <w:rFonts w:eastAsiaTheme="minorEastAsia" w:cstheme="minorBidi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C10F1"/>
    <w:rPr>
      <w:color w:val="67AFBD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5C10F1"/>
    <w:pPr>
      <w:spacing w:after="100"/>
      <w:ind w:left="400"/>
    </w:pPr>
  </w:style>
  <w:style w:type="paragraph" w:styleId="NormalWeb">
    <w:name w:val="Normal (Web)"/>
    <w:basedOn w:val="Normal"/>
    <w:uiPriority w:val="99"/>
    <w:semiHidden/>
    <w:unhideWhenUsed/>
    <w:rsid w:val="00BA003E"/>
    <w:pPr>
      <w:spacing w:before="150" w:after="150" w:line="240" w:lineRule="auto"/>
    </w:pPr>
    <w:rPr>
      <w:rFonts w:ascii="Times New Roman" w:eastAsia="Times New Roman" w:hAnsi="Times New Roman" w:cs="Times New Roman"/>
      <w:sz w:val="24"/>
      <w:szCs w:val="24"/>
      <w:lang w:val="en-SG" w:eastAsia="en-SG"/>
    </w:rPr>
  </w:style>
  <w:style w:type="paragraph" w:styleId="Caption">
    <w:name w:val="caption"/>
    <w:basedOn w:val="Normal"/>
    <w:next w:val="Normal"/>
    <w:uiPriority w:val="99"/>
    <w:unhideWhenUsed/>
    <w:rsid w:val="00A65EC4"/>
    <w:pPr>
      <w:spacing w:line="240" w:lineRule="auto"/>
    </w:pPr>
    <w:rPr>
      <w:b/>
      <w:bCs/>
      <w:color w:val="53548A" w:themeColor="accent1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CC4E6E"/>
    <w:rPr>
      <w:color w:val="C2A874" w:themeColor="followedHyperlink"/>
      <w:u w:val="single"/>
    </w:rPr>
  </w:style>
  <w:style w:type="paragraph" w:customStyle="1" w:styleId="DecimalAligned">
    <w:name w:val="Decimal Aligned"/>
    <w:basedOn w:val="Normal"/>
    <w:uiPriority w:val="40"/>
    <w:qFormat/>
    <w:rsid w:val="00C9583C"/>
    <w:pPr>
      <w:tabs>
        <w:tab w:val="decimal" w:pos="360"/>
      </w:tabs>
    </w:pPr>
    <w:rPr>
      <w:rFonts w:eastAsiaTheme="minorEastAsia" w:cstheme="minorBidi"/>
      <w:sz w:val="22"/>
      <w:szCs w:val="22"/>
      <w:lang w:eastAsia="en-US"/>
    </w:rPr>
  </w:style>
  <w:style w:type="paragraph" w:styleId="FootnoteText">
    <w:name w:val="footnote text"/>
    <w:basedOn w:val="Normal"/>
    <w:link w:val="FootnoteTextChar"/>
    <w:uiPriority w:val="99"/>
    <w:unhideWhenUsed/>
    <w:rsid w:val="00C9583C"/>
    <w:pPr>
      <w:spacing w:after="0" w:line="240" w:lineRule="auto"/>
    </w:pPr>
    <w:rPr>
      <w:rFonts w:eastAsiaTheme="minorEastAsia" w:cstheme="minorBidi"/>
      <w:lang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C9583C"/>
    <w:rPr>
      <w:rFonts w:eastAsiaTheme="minorEastAsia" w:cstheme="minorBidi"/>
      <w:sz w:val="20"/>
      <w:szCs w:val="20"/>
    </w:rPr>
  </w:style>
  <w:style w:type="table" w:customStyle="1" w:styleId="LightShading-Accent11">
    <w:name w:val="Light Shading - Accent 11"/>
    <w:basedOn w:val="TableNormal"/>
    <w:uiPriority w:val="60"/>
    <w:rsid w:val="00C9583C"/>
    <w:pPr>
      <w:spacing w:after="0" w:line="240" w:lineRule="auto"/>
    </w:pPr>
    <w:rPr>
      <w:rFonts w:eastAsiaTheme="minorEastAsia" w:cstheme="minorBidi"/>
      <w:color w:val="3E3E67" w:themeColor="accent1" w:themeShade="BF"/>
      <w:lang w:bidi="en-US"/>
    </w:rPr>
    <w:tblPr>
      <w:tblStyleRowBandSize w:val="1"/>
      <w:tblStyleColBandSize w:val="1"/>
      <w:tblInd w:w="0" w:type="dxa"/>
      <w:tblBorders>
        <w:top w:val="single" w:sz="8" w:space="0" w:color="53548A" w:themeColor="accent1"/>
        <w:bottom w:val="single" w:sz="8" w:space="0" w:color="53548A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3548A" w:themeColor="accent1"/>
          <w:left w:val="nil"/>
          <w:bottom w:val="single" w:sz="8" w:space="0" w:color="53548A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3548A" w:themeColor="accent1"/>
          <w:left w:val="nil"/>
          <w:bottom w:val="single" w:sz="8" w:space="0" w:color="53548A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D2E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D2E4" w:themeFill="accent1" w:themeFillTint="3F"/>
      </w:tcPr>
    </w:tblStylePr>
  </w:style>
  <w:style w:type="table" w:styleId="LightShading-Accent1">
    <w:name w:val="Light Shading Accent 1"/>
    <w:basedOn w:val="TableNormal"/>
    <w:uiPriority w:val="60"/>
    <w:rsid w:val="00585D51"/>
    <w:pPr>
      <w:spacing w:after="0" w:line="240" w:lineRule="auto"/>
    </w:pPr>
    <w:rPr>
      <w:rFonts w:eastAsiaTheme="minorEastAsia" w:cstheme="minorBidi"/>
      <w:color w:val="3E3E67" w:themeColor="accent1" w:themeShade="BF"/>
      <w:lang w:bidi="en-US"/>
    </w:rPr>
    <w:tblPr>
      <w:tblStyleRowBandSize w:val="1"/>
      <w:tblStyleColBandSize w:val="1"/>
      <w:tblInd w:w="0" w:type="dxa"/>
      <w:tblBorders>
        <w:top w:val="single" w:sz="8" w:space="0" w:color="53548A" w:themeColor="accent1"/>
        <w:bottom w:val="single" w:sz="8" w:space="0" w:color="53548A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3548A" w:themeColor="accent1"/>
          <w:left w:val="nil"/>
          <w:bottom w:val="single" w:sz="8" w:space="0" w:color="53548A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3548A" w:themeColor="accent1"/>
          <w:left w:val="nil"/>
          <w:bottom w:val="single" w:sz="8" w:space="0" w:color="53548A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D2E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D2E4" w:themeFill="accent1" w:themeFillTint="3F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449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73546">
          <w:marLeft w:val="0"/>
          <w:marRight w:val="0"/>
          <w:marTop w:val="45"/>
          <w:marBottom w:val="0"/>
          <w:divBdr>
            <w:top w:val="single" w:sz="6" w:space="11" w:color="818181"/>
            <w:left w:val="single" w:sz="6" w:space="11" w:color="818181"/>
            <w:bottom w:val="single" w:sz="6" w:space="11" w:color="818181"/>
            <w:right w:val="single" w:sz="6" w:space="11" w:color="818181"/>
          </w:divBdr>
          <w:divsChild>
            <w:div w:id="7072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88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36855">
          <w:marLeft w:val="0"/>
          <w:marRight w:val="0"/>
          <w:marTop w:val="45"/>
          <w:marBottom w:val="0"/>
          <w:divBdr>
            <w:top w:val="single" w:sz="6" w:space="11" w:color="818181"/>
            <w:left w:val="single" w:sz="6" w:space="11" w:color="818181"/>
            <w:bottom w:val="single" w:sz="6" w:space="11" w:color="818181"/>
            <w:right w:val="single" w:sz="6" w:space="11" w:color="818181"/>
          </w:divBdr>
          <w:divsChild>
            <w:div w:id="33515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8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638815">
          <w:marLeft w:val="0"/>
          <w:marRight w:val="0"/>
          <w:marTop w:val="45"/>
          <w:marBottom w:val="0"/>
          <w:divBdr>
            <w:top w:val="single" w:sz="6" w:space="11" w:color="818181"/>
            <w:left w:val="single" w:sz="6" w:space="11" w:color="818181"/>
            <w:bottom w:val="single" w:sz="6" w:space="11" w:color="818181"/>
            <w:right w:val="single" w:sz="6" w:space="11" w:color="818181"/>
          </w:divBdr>
          <w:divsChild>
            <w:div w:id="123925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image" Target="media/image4.jpeg"/><Relationship Id="rId26" Type="http://schemas.openxmlformats.org/officeDocument/2006/relationships/image" Target="media/image12.png"/><Relationship Id="rId39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7.png"/><Relationship Id="rId34" Type="http://schemas.openxmlformats.org/officeDocument/2006/relationships/image" Target="media/image20.jpe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hyperlink" Target="http://www.eclipsesoftware.com.sg/download.htm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yperlink" Target="http://www.eclipsesoftware.com.sg/download.htm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://www.eclipsesoftware.com.sg/download.htm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header" Target="header2.xml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hyperlink" Target="http://www.microsoft.com/downloads/en/details.aspx?FamilyID=EAAE202A-0FCC-406A-8FDE-35713D7841CA&amp;displaylang=en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aushard\AppData\Roaming\Microsoft\Templates\UrbanReport(2).dotx" TargetMode="External"/></Relationships>
</file>

<file path=word/glossary/_rels/document.xml.rels><?xml version="1.0" encoding="UTF-8" standalone="yes"?>
<Relationships xmlns="http://schemas.openxmlformats.org/package/2006/relationships"><Relationship Id="rId8" Type="http://schemas.openxmlformats.org/officeDocument/2006/relationships/image" Target="../media/image25.jpeg"/><Relationship Id="rId3" Type="http://schemas.openxmlformats.org/officeDocument/2006/relationships/webSettings" Target="webSettings.xml"/><Relationship Id="rId7" Type="http://schemas.openxmlformats.org/officeDocument/2006/relationships/image" Target="../media/image2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../media/image23.png"/><Relationship Id="rId5" Type="http://schemas.openxmlformats.org/officeDocument/2006/relationships/image" Target="../media/image22.png"/><Relationship Id="rId10" Type="http://schemas.openxmlformats.org/officeDocument/2006/relationships/fontTable" Target="fontTable.xml"/><Relationship Id="rId4" Type="http://schemas.openxmlformats.org/officeDocument/2006/relationships/hyperlink" Target="http://www.eclipsesoftware.com.sg/download.htm" TargetMode="External"/><Relationship Id="rId9" Type="http://schemas.openxmlformats.org/officeDocument/2006/relationships/image" Target="../media/image26.jpeg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C3BED6A2F852427AA869E74AC6229C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C01867-11C0-4B36-A922-489DA05B20AD}"/>
      </w:docPartPr>
      <w:docPartBody>
        <w:p w:rsidR="00C523EA" w:rsidRDefault="00F31E45">
          <w:pPr>
            <w:pStyle w:val="C3BED6A2F852427AA869E74AC6229C99"/>
          </w:pPr>
          <w:r>
            <w:rPr>
              <w:rFonts w:asciiTheme="majorHAnsi" w:hAnsiTheme="majorHAnsi"/>
              <w:color w:val="365F91" w:themeColor="accent1" w:themeShade="BF"/>
              <w:sz w:val="72"/>
              <w:szCs w:val="72"/>
            </w:rPr>
            <w:t>[Type the document title]</w:t>
          </w:r>
        </w:p>
      </w:docPartBody>
    </w:docPart>
    <w:docPart>
      <w:docPartPr>
        <w:name w:val="B7E40CB8C46544039F665C0192D9C89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99F07FF-FE69-40C9-AF59-D791A355B2DB}"/>
      </w:docPartPr>
      <w:docPartBody>
        <w:p w:rsidR="00C523EA" w:rsidRDefault="00F31E45">
          <w:pPr>
            <w:pStyle w:val="B7E40CB8C46544039F665C0192D9C89D"/>
          </w:pPr>
          <w:r>
            <w:rPr>
              <w:i/>
              <w:color w:val="1F497D" w:themeColor="text2"/>
              <w:sz w:val="28"/>
              <w:szCs w:val="28"/>
            </w:rPr>
            <w:t>[Type the document subtitle]</w:t>
          </w:r>
        </w:p>
      </w:docPartBody>
    </w:docPart>
    <w:docPart>
      <w:docPartPr>
        <w:name w:val="6E9D957A4FEB4B83A14C6E09542ADB4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47966AD-FD26-4E15-87E9-DF7253E3BF2A}"/>
      </w:docPartPr>
      <w:docPartBody>
        <w:p w:rsidR="00C523EA" w:rsidRDefault="00F31E45">
          <w:pPr>
            <w:pStyle w:val="6E9D957A4FEB4B83A14C6E09542ADB46"/>
          </w:pPr>
          <w:r>
            <w:rPr>
              <w:color w:val="1F497D" w:themeColor="text2"/>
            </w:rPr>
            <w:t>[Type the author name]</w:t>
          </w:r>
        </w:p>
      </w:docPartBody>
    </w:docPart>
    <w:docPart>
      <w:docPartPr>
        <w:name w:val="D70C7CB113284E53BA2BEDC147B8A24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DB3D10D-0E1B-4E10-AE41-EB63EA1C468B}"/>
      </w:docPartPr>
      <w:docPartBody>
        <w:p w:rsidR="0060112D" w:rsidRDefault="0060112D"/>
        <w:p w:rsidR="0060112D" w:rsidRDefault="0060112D" w:rsidP="0060112D">
          <w:pPr>
            <w:pStyle w:val="Heading2"/>
          </w:pPr>
          <w:r>
            <w:t>About EclipsePOS</w:t>
          </w:r>
        </w:p>
        <w:p w:rsidR="0060112D" w:rsidRDefault="0060112D" w:rsidP="0060112D">
          <w:r>
            <w:t xml:space="preserve">EclipsePOS is a simple configurable point of sales application that can be used in retail and restaurants. </w:t>
          </w:r>
        </w:p>
        <w:p w:rsidR="0060112D" w:rsidRDefault="0060112D">
          <w:r>
            <w:t xml:space="preserve">EclipsePOS application is distributed free. You can download it from our website </w:t>
          </w:r>
          <w:hyperlink r:id="rId4" w:history="1">
            <w:r w:rsidRPr="008C15CC">
              <w:rPr>
                <w:rStyle w:val="Hyperlink"/>
              </w:rPr>
              <w:t>http://www.eclipsesoftware.com.sg/download.htm</w:t>
            </w:r>
          </w:hyperlink>
        </w:p>
        <w:p w:rsidR="0060112D" w:rsidRDefault="0060112D">
          <w:r>
            <w:t>EclipsePOS is a PC based computer application.</w:t>
          </w:r>
        </w:p>
        <w:p w:rsidR="0060112D" w:rsidRDefault="0060112D"/>
        <w:p w:rsidR="0060112D" w:rsidRDefault="0060112D">
          <w:pPr>
            <w:pStyle w:val="Heading2"/>
          </w:pPr>
          <w:r>
            <w:t>Software Requirements</w:t>
          </w:r>
        </w:p>
        <w:p w:rsidR="0060112D" w:rsidRDefault="0060112D">
          <w:r>
            <w:t>You need at least windows XP SP2 or higher 32 bit Microsoft Windows Operation system.</w:t>
          </w:r>
        </w:p>
        <w:p w:rsidR="0060112D" w:rsidRDefault="0060112D">
          <w:r>
            <w:t>EclipsePOS clickonce installer will install following Microsoft software components automatically.</w:t>
          </w:r>
        </w:p>
        <w:p w:rsidR="0060112D" w:rsidRDefault="0060112D">
          <w:r>
            <w:t>Microsoft .Net Framework 3.5 SP2</w:t>
          </w:r>
        </w:p>
        <w:p w:rsidR="0060112D" w:rsidRDefault="0060112D">
          <w:r>
            <w:t>SQL Server Express 2005 SP2</w:t>
          </w:r>
        </w:p>
        <w:p w:rsidR="0060112D" w:rsidRDefault="0060112D">
          <w:r>
            <w:t xml:space="preserve">In addition to above, you will also need to install Microsoft POS for .Net 1.12 API   </w:t>
          </w:r>
        </w:p>
        <w:p w:rsidR="0060112D" w:rsidRDefault="0060112D" w:rsidP="0060112D">
          <w:pPr>
            <w:pStyle w:val="Heading2"/>
          </w:pPr>
        </w:p>
        <w:p w:rsidR="0060112D" w:rsidRDefault="0060112D" w:rsidP="0060112D">
          <w:pPr>
            <w:pStyle w:val="Heading2"/>
          </w:pPr>
        </w:p>
        <w:p w:rsidR="0060112D" w:rsidRDefault="0060112D" w:rsidP="0060112D">
          <w:pPr>
            <w:pStyle w:val="Heading2"/>
          </w:pPr>
          <w:r>
            <w:t>Hardware Requirements</w:t>
          </w:r>
        </w:p>
        <w:p w:rsidR="0060112D" w:rsidRDefault="0060112D">
          <w:r>
            <w:t>Following are the minimum hardware requirement for your PC.</w:t>
          </w:r>
        </w:p>
        <w:p w:rsidR="0060112D" w:rsidRDefault="0060112D" w:rsidP="0060112D">
          <w:r>
            <w:t>RAM - Minimum 1GB</w:t>
          </w:r>
        </w:p>
        <w:p w:rsidR="0060112D" w:rsidRDefault="0060112D" w:rsidP="0060112D">
          <w:r>
            <w:t>Hard disk space - Minimum 4GB free space</w:t>
          </w:r>
        </w:p>
        <w:p w:rsidR="0060112D" w:rsidRDefault="0060112D" w:rsidP="0060112D">
          <w:r>
            <w:t xml:space="preserve">Processor - Pentium 4, Minimum 1GHz </w:t>
          </w:r>
        </w:p>
        <w:p w:rsidR="0060112D" w:rsidRDefault="0060112D" w:rsidP="0060112D">
          <w:r>
            <w:t>VGA Monitor with minimum resolution 0f 1024 * 768</w:t>
          </w:r>
        </w:p>
        <w:p w:rsidR="0060112D" w:rsidRDefault="0060112D" w:rsidP="0060112D">
          <w:r>
            <w:t>(Connection to Internet - at least at the time of installation of EclipsePOS software application)</w:t>
          </w:r>
        </w:p>
        <w:p w:rsidR="0060112D" w:rsidRDefault="0060112D" w:rsidP="0060112D">
          <w:pPr>
            <w:pStyle w:val="Heading2"/>
          </w:pPr>
          <w:r>
            <w:t>System Organization</w:t>
          </w:r>
        </w:p>
        <w:p w:rsidR="0060112D" w:rsidRDefault="0060112D" w:rsidP="0060112D">
          <w:pPr>
            <w:spacing w:after="150" w:line="336" w:lineRule="auto"/>
            <w:textAlignment w:val="top"/>
            <w:rPr>
              <w:color w:val="000000"/>
            </w:rPr>
          </w:pPr>
          <w:r>
            <w:rPr>
              <w:color w:val="000000"/>
            </w:rPr>
            <w:t>EclipsePOS point of sales system consists of two separate executables, EclipsePOS Workbench and EclipsePOS System Manager. You need both executables to run and configure EclipsePOS system.</w:t>
          </w:r>
        </w:p>
        <w:p w:rsidR="0060112D" w:rsidRDefault="0060112D" w:rsidP="0060112D">
          <w:pPr>
            <w:spacing w:after="150" w:line="336" w:lineRule="auto"/>
            <w:textAlignment w:val="top"/>
            <w:rPr>
              <w:color w:val="000000"/>
            </w:rPr>
          </w:pPr>
          <w:r>
            <w:rPr>
              <w:color w:val="000000"/>
            </w:rPr>
            <w:t xml:space="preserve">EclipsePOS workbench is where transactions are entered. </w:t>
          </w:r>
        </w:p>
        <w:p w:rsidR="0060112D" w:rsidRDefault="0060112D" w:rsidP="0060112D">
          <w:pPr>
            <w:spacing w:after="150" w:line="336" w:lineRule="auto"/>
            <w:textAlignment w:val="top"/>
            <w:rPr>
              <w:color w:val="000000"/>
            </w:rPr>
          </w:pPr>
          <w:r>
            <w:rPr>
              <w:color w:val="000000"/>
            </w:rPr>
            <w:t xml:space="preserve">EclipsePOS system manager is where configuration settings such as item creation, menu configuration, price setup and user authorities are maintained. </w:t>
          </w:r>
        </w:p>
        <w:p w:rsidR="0060112D" w:rsidRDefault="0060112D" w:rsidP="0060112D">
          <w:pPr>
            <w:spacing w:after="150" w:line="336" w:lineRule="auto"/>
            <w:textAlignment w:val="top"/>
            <w:rPr>
              <w:color w:val="000000"/>
            </w:rPr>
          </w:pPr>
          <w:r>
            <w:rPr>
              <w:color w:val="000000"/>
            </w:rPr>
            <w:t>EclipsePOS setup program can be deployed on a web server (Clickonce deployable).</w:t>
          </w:r>
        </w:p>
        <w:p w:rsidR="0060112D" w:rsidRDefault="0060112D" w:rsidP="0060112D">
          <w:pPr>
            <w:spacing w:after="150" w:line="336" w:lineRule="auto"/>
            <w:textAlignment w:val="top"/>
            <w:rPr>
              <w:color w:val="000000"/>
            </w:rPr>
          </w:pPr>
          <w:r>
            <w:rPr>
              <w:color w:val="000000"/>
            </w:rPr>
            <w:t xml:space="preserve"> </w:t>
          </w:r>
        </w:p>
        <w:p w:rsidR="0060112D" w:rsidRDefault="0060112D" w:rsidP="0060112D">
          <w:pPr>
            <w:pStyle w:val="Heading2"/>
          </w:pPr>
          <w:r>
            <w:t>Conventions used in this guide</w:t>
          </w:r>
        </w:p>
        <w:p w:rsidR="0060112D" w:rsidRDefault="0060112D" w:rsidP="0060112D">
          <w:r>
            <w:t>Following conventions are used in this guide</w:t>
          </w:r>
        </w:p>
        <w:p w:rsidR="0060112D" w:rsidRDefault="0060112D" w:rsidP="0060112D">
          <w:r w:rsidRPr="00735481">
            <w:rPr>
              <w:b/>
            </w:rPr>
            <w:t>EclipsePOS System Manger</w:t>
          </w:r>
          <w:r>
            <w:rPr>
              <w:b/>
            </w:rPr>
            <w:t xml:space="preserve"> </w:t>
          </w:r>
          <w:r w:rsidRPr="00735481">
            <w:rPr>
              <w:b/>
            </w:rPr>
            <w:t>-&gt;</w:t>
          </w:r>
          <w:r>
            <w:rPr>
              <w:b/>
            </w:rPr>
            <w:t xml:space="preserve"> </w:t>
          </w:r>
          <w:r w:rsidRPr="00735481">
            <w:rPr>
              <w:b/>
            </w:rPr>
            <w:t>POS Setup</w:t>
          </w:r>
          <w:r>
            <w:rPr>
              <w:b/>
            </w:rPr>
            <w:t xml:space="preserve"> </w:t>
          </w:r>
          <w:r w:rsidRPr="00735481">
            <w:rPr>
              <w:b/>
            </w:rPr>
            <w:t>-&gt;</w:t>
          </w:r>
          <w:r>
            <w:rPr>
              <w:b/>
            </w:rPr>
            <w:t xml:space="preserve"> </w:t>
          </w:r>
          <w:r w:rsidRPr="00735481">
            <w:rPr>
              <w:b/>
            </w:rPr>
            <w:t>System Manager Users</w:t>
          </w:r>
          <w:r>
            <w:t xml:space="preserve">.  </w:t>
          </w:r>
        </w:p>
        <w:p w:rsidR="0060112D" w:rsidRDefault="0060112D" w:rsidP="0060112D">
          <w:r>
            <w:t xml:space="preserve">Indicated that you need to start the EclipsePOS system manger if not yet started, click on the 'POS setup' module navigation button and then 'System Manager User' task button. </w:t>
          </w:r>
        </w:p>
        <w:p w:rsidR="0060112D" w:rsidRDefault="0060112D" w:rsidP="0060112D"/>
        <w:p w:rsidR="0060112D" w:rsidRPr="00EA27E0" w:rsidRDefault="0060112D" w:rsidP="0060112D"/>
        <w:p w:rsidR="0060112D" w:rsidRPr="00EA27E0" w:rsidRDefault="0060112D" w:rsidP="0060112D"/>
        <w:p w:rsidR="0060112D" w:rsidRDefault="0060112D" w:rsidP="0060112D">
          <w:pPr>
            <w:spacing w:after="150" w:line="336" w:lineRule="auto"/>
            <w:textAlignment w:val="top"/>
            <w:rPr>
              <w:color w:val="000000"/>
            </w:rPr>
          </w:pPr>
        </w:p>
        <w:p w:rsidR="00C523EA" w:rsidRDefault="00C523EA">
          <w:pPr>
            <w:pStyle w:val="D70C7CB113284E53BA2BEDC147B8A249"/>
          </w:pPr>
        </w:p>
      </w:docPartBody>
    </w:docPart>
    <w:docPart>
      <w:docPartPr>
        <w:name w:val="D0163417E1A64660A3B3B5074740F28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0F6374-F424-4EFB-9B01-FF337C6982B2}"/>
      </w:docPartPr>
      <w:docPartBody>
        <w:p w:rsidR="00C523EA" w:rsidRDefault="00F31E45">
          <w:pPr>
            <w:pStyle w:val="D0163417E1A64660A3B3B5074740F285"/>
          </w:pPr>
          <w:r>
            <w:t>[Type the author name]</w:t>
          </w:r>
        </w:p>
      </w:docPartBody>
    </w:docPart>
    <w:docPart>
      <w:docPartPr>
        <w:name w:val="339DDF1C8C634F5595734299AFC5F3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30542C6-DDC8-42F5-AE61-47E7BBB3E764}"/>
      </w:docPartPr>
      <w:docPartBody>
        <w:p w:rsidR="00EF74B9" w:rsidRDefault="00EF74B9" w:rsidP="00935B90">
          <w:r>
            <w:t>.</w:t>
          </w:r>
        </w:p>
        <w:p w:rsidR="00EF74B9" w:rsidRDefault="00EF74B9" w:rsidP="00935B90">
          <w:pPr>
            <w:pStyle w:val="Heading2"/>
          </w:pPr>
          <w:r>
            <w:t>Navigating though the menus</w:t>
          </w:r>
        </w:p>
        <w:p w:rsidR="00EF74B9" w:rsidRDefault="00EF74B9" w:rsidP="00935B90">
          <w:r>
            <w:t>You can easily change the formatting of selected text in the document text by choosing a look for the selected text from the Quick Styles gallery on the Write tab. You can easily change the formatting of selected text in the document text by choosing a look for the selected text from the Quick Styles gallery on the Write tab. You can also format text directly by using the other controls on the Write tab. “</w:t>
          </w:r>
          <w:r>
            <w:rPr>
              <w:i/>
            </w:rPr>
            <w:t>When you create pictures, charts, or diagrams, they also coordinate with your current document look.”</w:t>
          </w:r>
          <w:r>
            <w:t>Most controls offer a choice of using the look from the current theme or using a format that you specify directly.</w:t>
          </w:r>
        </w:p>
        <w:p w:rsidR="00EF74B9" w:rsidRDefault="00EF74B9" w:rsidP="00935B90"/>
        <w:p w:rsidR="00EF74B9" w:rsidRDefault="00EF74B9" w:rsidP="00935B90">
          <w:pPr>
            <w:pStyle w:val="Heading2"/>
          </w:pPr>
          <w:r>
            <w:t>Setting up a new store database</w:t>
          </w:r>
        </w:p>
        <w:p w:rsidR="00EF74B9" w:rsidRDefault="00EF74B9" w:rsidP="00935B90">
          <w:r>
            <w:t>You can easily change the formatting of selected text in the document text by choosing a look for the selected text from the Quick Styles gallery on the Write tab. You can easily change the formatting of selected text in the document text by choosing a look for the selected text from the Quick Styles gallery on the Write tab. You can also format text directly by using the other controls on the Write tab. “</w:t>
          </w:r>
          <w:r>
            <w:rPr>
              <w:i/>
            </w:rPr>
            <w:t>When you create pictures, charts, or diagrams, they also coordinate with your current document look.”</w:t>
          </w:r>
          <w:r>
            <w:t>Most controls offer a choice of using the look from the current theme or using a format that you specify directly</w:t>
          </w:r>
        </w:p>
        <w:p w:rsidR="00EF74B9" w:rsidRDefault="00EF74B9" w:rsidP="00935B90">
          <w:pPr>
            <w:pStyle w:val="Heading2"/>
          </w:pPr>
          <w:r>
            <w:t>Configuring the receipt print</w:t>
          </w:r>
        </w:p>
        <w:p w:rsidR="00EF74B9" w:rsidRDefault="00EF74B9" w:rsidP="00935B90">
          <w:r>
            <w:t>You can easily change the formatting of selected text in the document text by choosing a look for the selected text from the Quick Styles gallery on the Write tab. You can easily change the formatting of selected text in the document text by choosing a look for the selected text from the Quick Styles gallery on the Write tab. You can also format text directly by using the other controls on the Write tab. “</w:t>
          </w:r>
          <w:r>
            <w:rPr>
              <w:i/>
            </w:rPr>
            <w:t>When you create pictures, charts, or diagrams, they also coordinate with your current document look.”</w:t>
          </w:r>
          <w:r>
            <w:t>Most controls offer a choice of using the look from the current theme or using a format that you specify directly</w:t>
          </w:r>
        </w:p>
        <w:p w:rsidR="00EF74B9" w:rsidRDefault="00EF74B9" w:rsidP="00935B90">
          <w:pPr>
            <w:pStyle w:val="Heading2"/>
          </w:pPr>
          <w:r>
            <w:t>Promotion and Discounts</w:t>
          </w:r>
        </w:p>
        <w:p w:rsidR="00EF74B9" w:rsidRDefault="00EF74B9" w:rsidP="00935B90">
          <w:r>
            <w:t>You can easily change the formatting of selected text in the document text by choosing a look for the selected text from the Quick Styles gallery on the Write tab. You can easily change the formatting of selected text in the document text by choosing a look for the selected text from the Quick Styles gallery on the Write tab. You can also format text directly by using the other controls on the Write tab. “</w:t>
          </w:r>
          <w:r>
            <w:rPr>
              <w:i/>
            </w:rPr>
            <w:t>When you create pictures, charts, or diagrams, they also coordinate with your current document look.”</w:t>
          </w:r>
          <w:r>
            <w:t>Most controls offer a choice of using the look from the current theme or using a format that you specify directly</w:t>
          </w:r>
        </w:p>
        <w:p w:rsidR="00EF74B9" w:rsidRDefault="00EF74B9" w:rsidP="00935B90">
          <w:pPr>
            <w:pStyle w:val="Heading2"/>
          </w:pPr>
          <w:r>
            <w:t>Restaurant specific setups</w:t>
          </w:r>
        </w:p>
        <w:p w:rsidR="00EF74B9" w:rsidRDefault="00EF74B9" w:rsidP="00935B90">
          <w:r>
            <w:t>You can easily change the formatting of selected text in the document text by choosing a look for the selected text from the Quick Styles gallery on the Write tab. You can easily change the formatting of selected text in the document text by choosing a look for the selected text from the Quick Styles gallery on the Write tab. You can also format text directly by using the other controls on the Write tab. “</w:t>
          </w:r>
          <w:r>
            <w:rPr>
              <w:i/>
            </w:rPr>
            <w:t>When you create pictures, charts, or diagrams, they also coordinate with your current document look.”</w:t>
          </w:r>
          <w:r>
            <w:t>Most controls offer a choice of using the look from the current theme or using a format that you specify directly</w:t>
          </w:r>
        </w:p>
        <w:p w:rsidR="00EF74B9" w:rsidRDefault="00EF74B9" w:rsidP="00935B90">
          <w:pPr>
            <w:pStyle w:val="Heading2"/>
          </w:pPr>
          <w:r>
            <w:t>Menus and POS Keys</w:t>
          </w:r>
        </w:p>
        <w:p w:rsidR="00EF74B9" w:rsidRDefault="00EF74B9" w:rsidP="00935B90">
          <w:r>
            <w:t>You can easily change the formatting of selected text in the document text by choosing a look for the selected text from the Quick Styles gallery on the Write tab. You can easily change the formatting of selected text in the document text by choosing a look for the selected text from the Quick Styles gallery on the Write tab. You can also format text directly by using the other controls on the Write tab. “</w:t>
          </w:r>
          <w:r>
            <w:rPr>
              <w:i/>
            </w:rPr>
            <w:t>When you create pictures, charts, or diagrams, they also coordinate with your current document look.”</w:t>
          </w:r>
          <w:r>
            <w:t>Most controls offer a choice of using the look from the current theme or using a format that you specify directly</w:t>
          </w:r>
        </w:p>
        <w:p w:rsidR="00EF74B9" w:rsidRDefault="00EF74B9" w:rsidP="00935B90">
          <w:pPr>
            <w:pStyle w:val="Heading2"/>
          </w:pPr>
          <w:r>
            <w:t>Item Master Setup</w:t>
          </w:r>
        </w:p>
        <w:p w:rsidR="00EF74B9" w:rsidRDefault="00EF74B9" w:rsidP="00935B90">
          <w:r>
            <w:t>You can easily change the formatting of selected text in the document text by choosing a look for the selected text from the Quick Styles gallery on the Write tab. You can easily change the formatting of selected text in the document text by choosing a look for the selected text from the Quick Styles gallery on the Write tab. You can also format text directly by using the other controls on the Write tab. “</w:t>
          </w:r>
          <w:r>
            <w:rPr>
              <w:i/>
            </w:rPr>
            <w:t>When you create pictures, charts, or diagrams, they also coordinate with your current document look.”</w:t>
          </w:r>
          <w:r>
            <w:t>Most controls offer a choice of using the look from the current theme or using a format that you specify directly</w:t>
          </w:r>
        </w:p>
        <w:p w:rsidR="00EF74B9" w:rsidRDefault="00EF74B9" w:rsidP="00935B90"/>
        <w:p w:rsidR="00EF74B9" w:rsidRDefault="00EF74B9" w:rsidP="00935B90">
          <w:pPr>
            <w:pStyle w:val="Heading2"/>
          </w:pPr>
          <w:r>
            <w:t>PosParameter Setup</w:t>
          </w:r>
        </w:p>
        <w:p w:rsidR="00EF74B9" w:rsidRDefault="00EF74B9" w:rsidP="00935B90">
          <w:r>
            <w:t>You can easily change the formatting of selected text in the document text by choosing a look for the selected text from the Quick Styles gallery on the Write tab. You can easily change the formatting of selected text in the document text by choosing a look for the selected text from the Quick Styles gallery on the Write tab. You can also format text directly by using the other controls on the Write tab. “</w:t>
          </w:r>
          <w:r>
            <w:rPr>
              <w:i/>
            </w:rPr>
            <w:t>When you create pictures, charts, or diagrams, they also coordinate with your current document look.”</w:t>
          </w:r>
          <w:r>
            <w:t>Most controls offer a choice of using the look from the current theme or using a format that you specify directly</w:t>
          </w:r>
        </w:p>
        <w:p w:rsidR="00EF74B9" w:rsidRDefault="00EF74B9" w:rsidP="00935B90"/>
        <w:p w:rsidR="00EF74B9" w:rsidRDefault="00EF74B9" w:rsidP="00935B90">
          <w:pPr>
            <w:pStyle w:val="Heading2"/>
          </w:pPr>
          <w:r>
            <w:t>Setting up Table Groups and Table Layout for restaurants</w:t>
          </w:r>
        </w:p>
        <w:p w:rsidR="00EF74B9" w:rsidRDefault="00EF74B9" w:rsidP="00935B90">
          <w:r>
            <w:t>You can easily change the formatting of selected text in the document text by choosing a look for the selected text from the Quick Styles gallery on the Write tab. You can easily change the formatting of selected text in the document text by choosing a look for the selected text from the Quick Styles gallery on the Write tab. You can also format text directly by using the other controls on the Write tab. “</w:t>
          </w:r>
          <w:r>
            <w:rPr>
              <w:i/>
            </w:rPr>
            <w:t>When you create pictures, charts, or diagrams, they also coordinate with your current document look.”</w:t>
          </w:r>
          <w:r>
            <w:t>Most controls offer a choice of using the look from the current theme or using a format that you specify directly</w:t>
          </w:r>
        </w:p>
        <w:p w:rsidR="00EF74B9" w:rsidRDefault="00EF74B9" w:rsidP="00935B90"/>
        <w:p w:rsidR="00EF74B9" w:rsidRDefault="00EF74B9" w:rsidP="00935B90">
          <w:pPr>
            <w:pStyle w:val="Heading2"/>
          </w:pPr>
          <w:r>
            <w:t>Securing the store database</w:t>
          </w:r>
        </w:p>
        <w:p w:rsidR="00EF74B9" w:rsidRDefault="00EF74B9" w:rsidP="00935B90">
          <w:r>
            <w:t>You can easily change the formatting of selected text in the document text by choosing a look for the selected text from the Quick Styles gallery on the Write tab. You can easily change the formatting of selected text in the document text by choosing a look for the selected text from the Quick Styles gallery on the Write tab. You can also format text directly by using the other controls on the Write tab. “</w:t>
          </w:r>
          <w:r>
            <w:rPr>
              <w:i/>
            </w:rPr>
            <w:t>When you create pictures, charts, or diagrams, they also coordinate with your current document look.”</w:t>
          </w:r>
          <w:r>
            <w:t>Most controls offer a choice of using the look from the current theme or using a format that you specify directly</w:t>
          </w:r>
        </w:p>
        <w:p w:rsidR="00C90C02" w:rsidRDefault="00C90C02">
          <w:pPr>
            <w:pStyle w:val="339DDF1C8C634F5595734299AFC5F340"/>
          </w:pPr>
        </w:p>
      </w:docPartBody>
    </w:docPart>
    <w:docPart>
      <w:docPartPr>
        <w:name w:val="EEC9FF73DCBA4399A500BEE903C416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EA3D351-EC38-4AAA-9C9F-FAAAF4CDCB31}"/>
      </w:docPartPr>
      <w:docPartBody>
        <w:p w:rsidR="0060112D" w:rsidRDefault="0060112D" w:rsidP="0060112D"/>
        <w:p w:rsidR="0060112D" w:rsidRDefault="0060112D" w:rsidP="0060112D">
          <w:pPr>
            <w:pStyle w:val="Heading2"/>
          </w:pPr>
          <w:r>
            <w:t>Navigation through Menus and POS Keys</w:t>
          </w:r>
        </w:p>
        <w:p w:rsidR="0060112D" w:rsidRDefault="0060112D" w:rsidP="0060112D"/>
        <w:p w:rsidR="0060112D" w:rsidRDefault="0060112D" w:rsidP="0060112D">
          <w:r>
            <w:rPr>
              <w:noProof/>
            </w:rPr>
            <w:drawing>
              <wp:inline distT="0" distB="0" distL="0" distR="0">
                <wp:extent cx="5943600" cy="3714750"/>
                <wp:effectExtent l="19050" t="0" r="0" b="0"/>
                <wp:docPr id="1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3714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60112D" w:rsidRDefault="0060112D" w:rsidP="0060112D">
          <w:r>
            <w:t>1. Only numeric user id and password are allowed. You can create a new employee user id from theEclipsePOS system manager.</w:t>
          </w:r>
        </w:p>
        <w:p w:rsidR="0060112D" w:rsidRDefault="0060112D" w:rsidP="0060112D">
          <w:r>
            <w:t>2. If there is an error message on the screen, you can clear it by clicking Clear key or pressing the Del button on the keyboard.</w:t>
          </w:r>
        </w:p>
        <w:p w:rsidR="0060112D" w:rsidRDefault="0060112D" w:rsidP="0060112D">
          <w:r>
            <w:t>3. Pos key buttons on left and bottom are enabled only after successful login.</w:t>
          </w:r>
        </w:p>
        <w:p w:rsidR="0060112D" w:rsidRDefault="0060112D" w:rsidP="0060112D">
          <w:r>
            <w:t>4. All pos key buttons on the screen have corresponding keys on your PC keyboard. You can also use the PC Keyboard keys to invoke it.</w:t>
          </w:r>
        </w:p>
        <w:p w:rsidR="0060112D" w:rsidRDefault="0060112D" w:rsidP="0060112D">
          <w:r>
            <w:t xml:space="preserve">5. If you have a touch screen then you simply touch the button to invoke it. </w:t>
          </w:r>
        </w:p>
        <w:p w:rsidR="0060112D" w:rsidRDefault="0060112D" w:rsidP="0060112D">
          <w:r>
            <w:t>6. To enter multiple item quantity, first enter the Quantity number then press the 'Quantity' button.</w:t>
          </w:r>
        </w:p>
        <w:p w:rsidR="0060112D" w:rsidRDefault="0060112D" w:rsidP="0060112D">
          <w:r>
            <w:t>System will prompt you to enter the item.</w:t>
          </w:r>
        </w:p>
        <w:p w:rsidR="0060112D" w:rsidRDefault="0060112D" w:rsidP="0060112D">
          <w:r>
            <w:t xml:space="preserve">7. You can use item's PLU code or SKU code. </w:t>
          </w:r>
        </w:p>
        <w:p w:rsidR="0060112D" w:rsidRDefault="0060112D" w:rsidP="0060112D">
          <w:r>
            <w:t xml:space="preserve">8. After printing X-Report or Z-Report, you can press clear key to clear the screen. </w:t>
          </w:r>
        </w:p>
        <w:p w:rsidR="0060112D" w:rsidRDefault="0060112D" w:rsidP="0060112D"/>
        <w:p w:rsidR="0060112D" w:rsidRDefault="0060112D" w:rsidP="0060112D">
          <w:pPr>
            <w:pStyle w:val="Heading2"/>
          </w:pPr>
          <w:r>
            <w:t>Tending</w:t>
          </w:r>
        </w:p>
        <w:p w:rsidR="0060112D" w:rsidRDefault="0060112D" w:rsidP="0060112D">
          <w:r>
            <w:t xml:space="preserve">Following are the steps to accept a cash tender. </w:t>
          </w:r>
        </w:p>
        <w:p w:rsidR="0060112D" w:rsidRDefault="0060112D" w:rsidP="0060112D">
          <w:r>
            <w:t>Press the cash tender key.</w:t>
          </w:r>
        </w:p>
        <w:p w:rsidR="0060112D" w:rsidRDefault="0060112D" w:rsidP="0060112D">
          <w:r>
            <w:t>System will show the total amount due.</w:t>
          </w:r>
        </w:p>
        <w:p w:rsidR="0060112D" w:rsidRDefault="0060112D" w:rsidP="0060112D">
          <w:r>
            <w:t>Enter the amount customer has tendered.</w:t>
          </w:r>
        </w:p>
        <w:p w:rsidR="0060112D" w:rsidRDefault="0060112D" w:rsidP="0060112D">
          <w:r>
            <w:t xml:space="preserve">System will show the change due and open the cash drawer. </w:t>
          </w:r>
        </w:p>
        <w:p w:rsidR="0060112D" w:rsidRPr="005130CF" w:rsidRDefault="0060112D" w:rsidP="0060112D">
          <w:r>
            <w:t>You can close the drawer and press enter key to complete the transaction.</w:t>
          </w:r>
        </w:p>
        <w:p w:rsidR="0060112D" w:rsidRDefault="0060112D" w:rsidP="0060112D"/>
        <w:p w:rsidR="0060112D" w:rsidRDefault="0060112D" w:rsidP="0060112D"/>
        <w:p w:rsidR="0060112D" w:rsidRDefault="0060112D">
          <w:pPr>
            <w:rPr>
              <w:rFonts w:asciiTheme="majorHAnsi" w:hAnsiTheme="majorHAnsi"/>
              <w:color w:val="C0504D" w:themeColor="accent2"/>
              <w:sz w:val="28"/>
              <w:szCs w:val="28"/>
            </w:rPr>
          </w:pPr>
          <w:r>
            <w:br w:type="page"/>
          </w:r>
        </w:p>
        <w:p w:rsidR="0060112D" w:rsidRDefault="0060112D" w:rsidP="0060112D">
          <w:pPr>
            <w:pStyle w:val="Heading2"/>
          </w:pPr>
          <w:r>
            <w:t xml:space="preserve">Item Search Facility </w:t>
          </w:r>
        </w:p>
        <w:p w:rsidR="0060112D" w:rsidRDefault="0060112D" w:rsidP="0060112D">
          <w:r>
            <w:t>Items can be searched by description, SKU, department or item group</w:t>
          </w:r>
        </w:p>
        <w:p w:rsidR="0060112D" w:rsidRPr="00197EF7" w:rsidRDefault="0060112D" w:rsidP="0060112D">
          <w:r>
            <w:rPr>
              <w:noProof/>
            </w:rPr>
            <w:drawing>
              <wp:inline distT="0" distB="0" distL="0" distR="0">
                <wp:extent cx="5943600" cy="3714750"/>
                <wp:effectExtent l="19050" t="0" r="0" b="0"/>
                <wp:docPr id="2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3714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60112D" w:rsidRDefault="0060112D" w:rsidP="0060112D">
          <w:r>
            <w:t>Key in Search argument and press the Find Key (or Ctl + F )</w:t>
          </w:r>
        </w:p>
        <w:p w:rsidR="0060112D" w:rsidRDefault="0060112D" w:rsidP="0060112D">
          <w:r>
            <w:t>Select the item from search list by pressing the Select Key ( or Ctl+S )</w:t>
          </w:r>
        </w:p>
        <w:p w:rsidR="0060112D" w:rsidRDefault="0060112D" w:rsidP="0060112D">
          <w:r>
            <w:t xml:space="preserve">Press Clear (Del) key to go to common task menu. </w:t>
          </w:r>
        </w:p>
        <w:p w:rsidR="0060112D" w:rsidRDefault="0060112D" w:rsidP="0060112D">
          <w:r>
            <w:t>To display more details of the item press Details Key (or Ctl+D)</w:t>
          </w:r>
        </w:p>
        <w:p w:rsidR="0060112D" w:rsidRDefault="0060112D" w:rsidP="0060112D">
          <w:r>
            <w:rPr>
              <w:noProof/>
            </w:rPr>
            <w:drawing>
              <wp:inline distT="0" distB="0" distL="0" distR="0">
                <wp:extent cx="5943600" cy="3714750"/>
                <wp:effectExtent l="19050" t="0" r="0" b="0"/>
                <wp:docPr id="4" name="Pictur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0" cy="3714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  <w:p w:rsidR="0060112D" w:rsidRDefault="0060112D" w:rsidP="0060112D"/>
        <w:p w:rsidR="0060112D" w:rsidRDefault="0060112D">
          <w:pPr>
            <w:rPr>
              <w:rFonts w:asciiTheme="majorHAnsi" w:hAnsiTheme="majorHAnsi"/>
              <w:color w:val="C0504D" w:themeColor="accent2"/>
              <w:sz w:val="28"/>
              <w:szCs w:val="28"/>
            </w:rPr>
          </w:pPr>
          <w:r>
            <w:br w:type="page"/>
          </w:r>
        </w:p>
        <w:p w:rsidR="0060112D" w:rsidRDefault="0060112D" w:rsidP="0060112D">
          <w:pPr>
            <w:pStyle w:val="Heading2"/>
          </w:pPr>
          <w:r>
            <w:t>Saving the receipt in Restaurant Setups</w:t>
          </w:r>
        </w:p>
        <w:p w:rsidR="0060112D" w:rsidRDefault="0060112D" w:rsidP="0060112D">
          <w:r>
            <w:t xml:space="preserve">In a table serviced restaurant setup,  receipt can be saved and recalled  by table number. </w:t>
          </w:r>
        </w:p>
        <w:p w:rsidR="0060112D" w:rsidRDefault="0060112D" w:rsidP="0060112D">
          <w:r>
            <w:t>To save the receipt press the 'Store' pos key from common functions menu.</w:t>
          </w:r>
        </w:p>
        <w:p w:rsidR="0060112D" w:rsidRPr="00AB0D99" w:rsidRDefault="0060112D" w:rsidP="0060112D">
          <w:r>
            <w:rPr>
              <w:noProof/>
            </w:rPr>
            <w:drawing>
              <wp:inline distT="0" distB="0" distL="0" distR="0">
                <wp:extent cx="5943600" cy="3714750"/>
                <wp:effectExtent l="19050" t="0" r="0" b="0"/>
                <wp:docPr id="7" name="Picture 3" descr="Chpter_04_001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Chpter_04_001.jpg"/>
                        <pic:cNvPicPr/>
                      </pic:nvPicPr>
                      <pic:blipFill>
                        <a:blip r:embed="rId8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714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60112D" w:rsidRDefault="0060112D">
          <w:r>
            <w:br w:type="page"/>
          </w:r>
        </w:p>
        <w:p w:rsidR="0060112D" w:rsidRDefault="0060112D" w:rsidP="0060112D"/>
        <w:p w:rsidR="0060112D" w:rsidRDefault="0060112D" w:rsidP="0060112D">
          <w:r>
            <w:t>To retrieve the receipt, press the Table pos key from Common task menu.</w:t>
          </w:r>
        </w:p>
        <w:p w:rsidR="0060112D" w:rsidRDefault="0060112D" w:rsidP="0060112D">
          <w:r>
            <w:t>Select the table group and Click the table button or just enter the table number using the keyboard.</w:t>
          </w:r>
        </w:p>
        <w:p w:rsidR="0060112D" w:rsidRDefault="0060112D">
          <w:r>
            <w:rPr>
              <w:noProof/>
            </w:rPr>
            <w:drawing>
              <wp:inline distT="0" distB="0" distL="0" distR="0">
                <wp:extent cx="5943600" cy="3714750"/>
                <wp:effectExtent l="19050" t="0" r="0" b="0"/>
                <wp:docPr id="8" name="Picture 4" descr="Chpter_04_002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Chpter_04_002.jpg"/>
                        <pic:cNvPicPr/>
                      </pic:nvPicPr>
                      <pic:blipFill>
                        <a:blip r:embed="rId9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714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br w:type="page"/>
          </w:r>
        </w:p>
        <w:p w:rsidR="0060112D" w:rsidRDefault="0060112D" w:rsidP="0060112D">
          <w:pPr>
            <w:pStyle w:val="Heading2"/>
          </w:pPr>
          <w:r>
            <w:t xml:space="preserve">Changing error Messages and text literals </w:t>
          </w:r>
        </w:p>
        <w:p w:rsidR="0060112D" w:rsidRDefault="0060112D" w:rsidP="0060112D">
          <w:r>
            <w:t xml:space="preserve">You can customize all text literals that are displayed on pos workbench from EclipsePOS System manager. </w:t>
          </w:r>
        </w:p>
        <w:p w:rsidR="0060112D" w:rsidRDefault="0060112D" w:rsidP="0060112D">
          <w:r>
            <w:t>You can find all these text literals in pos parameter setup.</w:t>
          </w:r>
        </w:p>
        <w:p w:rsidR="0060112D" w:rsidRDefault="0060112D" w:rsidP="0060112D"/>
        <w:p w:rsidR="0060112D" w:rsidRDefault="0060112D" w:rsidP="0060112D">
          <w:r>
            <w:t>For text literals that are displayed inside and next to a POS button, you can find those in POS key setup.</w:t>
          </w:r>
        </w:p>
        <w:p w:rsidR="0060112D" w:rsidRDefault="0060112D" w:rsidP="0060112D"/>
        <w:p w:rsidR="00C90C02" w:rsidRDefault="0060112D">
          <w:pPr>
            <w:pStyle w:val="EEC9FF73DCBA4399A500BEE903C41613"/>
          </w:pPr>
          <w:r>
            <w:t xml:space="preserve"> </w:t>
          </w:r>
        </w:p>
      </w:docPartBody>
    </w:docPart>
    <w:docPart>
      <w:docPartPr>
        <w:name w:val="1A3F39E327B44F0AB933E106E8A4E1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09EFAC3-65AC-4A69-B639-FCD855534D65}"/>
      </w:docPartPr>
      <w:docPartBody>
        <w:p w:rsidR="0060112D" w:rsidRDefault="0060112D" w:rsidP="0060112D"/>
        <w:p w:rsidR="0060112D" w:rsidRDefault="0060112D" w:rsidP="0060112D">
          <w:pPr>
            <w:pStyle w:val="Heading2"/>
          </w:pPr>
          <w:r>
            <w:t>Installing POS for .Net Driver</w:t>
          </w:r>
        </w:p>
        <w:p w:rsidR="0060112D" w:rsidRDefault="0060112D" w:rsidP="0060112D"/>
        <w:p w:rsidR="0060112D" w:rsidRDefault="0060112D" w:rsidP="0060112D"/>
        <w:p w:rsidR="0060112D" w:rsidRDefault="0060112D" w:rsidP="0060112D">
          <w:pPr>
            <w:pStyle w:val="Heading2"/>
          </w:pPr>
          <w:r>
            <w:t>Check Health Utility</w:t>
          </w:r>
        </w:p>
        <w:p w:rsidR="0060112D" w:rsidRDefault="0060112D" w:rsidP="0060112D"/>
        <w:p w:rsidR="0060112D" w:rsidRDefault="0060112D" w:rsidP="0060112D">
          <w:pPr>
            <w:pStyle w:val="Heading2"/>
          </w:pPr>
          <w:r>
            <w:t>Assigning a Logical device name</w:t>
          </w:r>
        </w:p>
        <w:p w:rsidR="0060112D" w:rsidRPr="005749C9" w:rsidRDefault="0060112D" w:rsidP="0060112D"/>
        <w:p w:rsidR="00C90C02" w:rsidRDefault="00C90C02" w:rsidP="00996951">
          <w:pPr>
            <w:pStyle w:val="1A3F39E327B44F0AB933E106E8A4E1896"/>
          </w:pP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E1002AFF" w:usb1="C000605B" w:usb2="00000029" w:usb3="00000000" w:csb0="0001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F31E45"/>
    <w:rsid w:val="001D64D4"/>
    <w:rsid w:val="00213F20"/>
    <w:rsid w:val="004B7DCF"/>
    <w:rsid w:val="004C3696"/>
    <w:rsid w:val="00564871"/>
    <w:rsid w:val="00577F01"/>
    <w:rsid w:val="0060112D"/>
    <w:rsid w:val="006A67C9"/>
    <w:rsid w:val="00743A2E"/>
    <w:rsid w:val="007E1B86"/>
    <w:rsid w:val="00935B90"/>
    <w:rsid w:val="00996951"/>
    <w:rsid w:val="009D2352"/>
    <w:rsid w:val="00B629FA"/>
    <w:rsid w:val="00C523EA"/>
    <w:rsid w:val="00C90C02"/>
    <w:rsid w:val="00EF74B9"/>
    <w:rsid w:val="00F31E45"/>
    <w:rsid w:val="00F66C62"/>
    <w:rsid w:val="00F679E7"/>
    <w:rsid w:val="00F9559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SG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SG" w:eastAsia="en-SG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2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6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523EA"/>
  </w:style>
  <w:style w:type="paragraph" w:styleId="Heading1">
    <w:name w:val="heading 1"/>
    <w:basedOn w:val="Normal"/>
    <w:next w:val="Normal"/>
    <w:link w:val="Heading1Char"/>
    <w:uiPriority w:val="9"/>
    <w:qFormat/>
    <w:rsid w:val="00C90C02"/>
    <w:pPr>
      <w:pBdr>
        <w:bottom w:val="single" w:sz="4" w:space="1" w:color="C0504D" w:themeColor="accent2"/>
      </w:pBdr>
      <w:spacing w:before="360" w:after="80"/>
      <w:outlineLvl w:val="0"/>
    </w:pPr>
    <w:rPr>
      <w:rFonts w:asciiTheme="majorHAnsi" w:eastAsiaTheme="minorHAnsi" w:hAnsiTheme="majorHAnsi" w:cstheme="minorHAnsi"/>
      <w:color w:val="C0504D" w:themeColor="accent2"/>
      <w:sz w:val="32"/>
      <w:szCs w:val="32"/>
      <w:lang w:val="en-US" w:eastAsia="ja-JP"/>
    </w:rPr>
  </w:style>
  <w:style w:type="paragraph" w:styleId="Heading2">
    <w:name w:val="heading 2"/>
    <w:basedOn w:val="Normal"/>
    <w:next w:val="Normal"/>
    <w:link w:val="Heading2Char"/>
    <w:uiPriority w:val="9"/>
    <w:qFormat/>
    <w:rsid w:val="0060112D"/>
    <w:pPr>
      <w:spacing w:after="0"/>
      <w:outlineLvl w:val="1"/>
    </w:pPr>
    <w:rPr>
      <w:rFonts w:asciiTheme="majorHAnsi" w:eastAsiaTheme="minorHAnsi" w:hAnsiTheme="majorHAnsi" w:cstheme="minorHAnsi"/>
      <w:color w:val="C0504D" w:themeColor="accent2"/>
      <w:sz w:val="28"/>
      <w:szCs w:val="28"/>
      <w:lang w:val="en-US" w:eastAsia="ja-JP"/>
    </w:rPr>
  </w:style>
  <w:style w:type="paragraph" w:styleId="Heading3">
    <w:name w:val="heading 3"/>
    <w:basedOn w:val="Normal"/>
    <w:next w:val="Normal"/>
    <w:link w:val="Heading3Char"/>
    <w:uiPriority w:val="2"/>
    <w:unhideWhenUsed/>
    <w:qFormat/>
    <w:rsid w:val="00C90C02"/>
    <w:pPr>
      <w:spacing w:after="0"/>
      <w:outlineLvl w:val="2"/>
    </w:pPr>
    <w:rPr>
      <w:rFonts w:asciiTheme="majorHAnsi" w:eastAsiaTheme="minorHAnsi" w:hAnsiTheme="majorHAnsi" w:cstheme="minorHAnsi"/>
      <w:color w:val="C0504D" w:themeColor="accent2"/>
      <w:sz w:val="24"/>
      <w:szCs w:val="24"/>
      <w:lang w:val="en-US" w:eastAsia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0C02"/>
    <w:pPr>
      <w:spacing w:after="0"/>
      <w:outlineLvl w:val="3"/>
    </w:pPr>
    <w:rPr>
      <w:rFonts w:asciiTheme="majorHAnsi" w:eastAsiaTheme="minorHAnsi" w:hAnsiTheme="majorHAnsi" w:cstheme="minorHAnsi"/>
      <w:i/>
      <w:color w:val="C0504D" w:themeColor="accent2"/>
      <w:lang w:val="en-US"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58B71735250426BADC266C1750BD1B9">
    <w:name w:val="958B71735250426BADC266C1750BD1B9"/>
    <w:rsid w:val="00C523EA"/>
  </w:style>
  <w:style w:type="paragraph" w:customStyle="1" w:styleId="C3BED6A2F852427AA869E74AC6229C99">
    <w:name w:val="C3BED6A2F852427AA869E74AC6229C99"/>
    <w:rsid w:val="00C523EA"/>
  </w:style>
  <w:style w:type="paragraph" w:customStyle="1" w:styleId="B7E40CB8C46544039F665C0192D9C89D">
    <w:name w:val="B7E40CB8C46544039F665C0192D9C89D"/>
    <w:rsid w:val="00C523EA"/>
  </w:style>
  <w:style w:type="paragraph" w:customStyle="1" w:styleId="6E9D957A4FEB4B83A14C6E09542ADB46">
    <w:name w:val="6E9D957A4FEB4B83A14C6E09542ADB46"/>
    <w:rsid w:val="00C523EA"/>
  </w:style>
  <w:style w:type="paragraph" w:customStyle="1" w:styleId="8B9C75863C39411C931AF5498C212929">
    <w:name w:val="8B9C75863C39411C931AF5498C212929"/>
    <w:rsid w:val="00C523EA"/>
  </w:style>
  <w:style w:type="paragraph" w:customStyle="1" w:styleId="BFCCD78FC8BB4AE6B320106D59DE0735">
    <w:name w:val="BFCCD78FC8BB4AE6B320106D59DE0735"/>
    <w:rsid w:val="00C523EA"/>
  </w:style>
  <w:style w:type="character" w:customStyle="1" w:styleId="Heading1Char">
    <w:name w:val="Heading 1 Char"/>
    <w:basedOn w:val="DefaultParagraphFont"/>
    <w:link w:val="Heading1"/>
    <w:uiPriority w:val="9"/>
    <w:rsid w:val="00C90C02"/>
    <w:rPr>
      <w:rFonts w:asciiTheme="majorHAnsi" w:eastAsiaTheme="minorHAnsi" w:hAnsiTheme="majorHAnsi" w:cstheme="minorHAnsi"/>
      <w:color w:val="C0504D" w:themeColor="accent2"/>
      <w:sz w:val="32"/>
      <w:szCs w:val="32"/>
      <w:lang w:val="en-US"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60112D"/>
    <w:rPr>
      <w:rFonts w:asciiTheme="majorHAnsi" w:eastAsiaTheme="minorHAnsi" w:hAnsiTheme="majorHAnsi" w:cstheme="minorHAnsi"/>
      <w:color w:val="C0504D" w:themeColor="accent2"/>
      <w:sz w:val="28"/>
      <w:szCs w:val="28"/>
      <w:lang w:val="en-US" w:eastAsia="ja-JP"/>
    </w:rPr>
  </w:style>
  <w:style w:type="character" w:customStyle="1" w:styleId="Heading3Char">
    <w:name w:val="Heading 3 Char"/>
    <w:basedOn w:val="DefaultParagraphFont"/>
    <w:link w:val="Heading3"/>
    <w:uiPriority w:val="2"/>
    <w:rsid w:val="00C90C02"/>
    <w:rPr>
      <w:rFonts w:asciiTheme="majorHAnsi" w:eastAsiaTheme="minorHAnsi" w:hAnsiTheme="majorHAnsi" w:cstheme="minorHAnsi"/>
      <w:color w:val="C0504D" w:themeColor="accent2"/>
      <w:sz w:val="24"/>
      <w:szCs w:val="24"/>
      <w:lang w:val="en-US" w:eastAsia="en-US"/>
    </w:rPr>
  </w:style>
  <w:style w:type="paragraph" w:customStyle="1" w:styleId="D70C7CB113284E53BA2BEDC147B8A249">
    <w:name w:val="D70C7CB113284E53BA2BEDC147B8A249"/>
    <w:rsid w:val="00C523EA"/>
  </w:style>
  <w:style w:type="paragraph" w:customStyle="1" w:styleId="D0163417E1A64660A3B3B5074740F285">
    <w:name w:val="D0163417E1A64660A3B3B5074740F285"/>
    <w:rsid w:val="00C523EA"/>
  </w:style>
  <w:style w:type="paragraph" w:customStyle="1" w:styleId="A4EC38ED16DD41D9A28BA1C6000ACB7B">
    <w:name w:val="A4EC38ED16DD41D9A28BA1C6000ACB7B"/>
    <w:rsid w:val="00C523EA"/>
  </w:style>
  <w:style w:type="paragraph" w:customStyle="1" w:styleId="89E7DE619E074CEBA3180118A526ABA2">
    <w:name w:val="89E7DE619E074CEBA3180118A526ABA2"/>
    <w:rsid w:val="00C523EA"/>
  </w:style>
  <w:style w:type="paragraph" w:customStyle="1" w:styleId="E740A8AFAE9548E8A1D461B5D5015990">
    <w:name w:val="E740A8AFAE9548E8A1D461B5D5015990"/>
    <w:rsid w:val="00C523EA"/>
  </w:style>
  <w:style w:type="paragraph" w:customStyle="1" w:styleId="0DE0093E304141FABF593E0B855B9F9F">
    <w:name w:val="0DE0093E304141FABF593E0B855B9F9F"/>
    <w:rsid w:val="00C90C02"/>
  </w:style>
  <w:style w:type="paragraph" w:customStyle="1" w:styleId="339DDF1C8C634F5595734299AFC5F340">
    <w:name w:val="339DDF1C8C634F5595734299AFC5F340"/>
    <w:rsid w:val="00C90C02"/>
  </w:style>
  <w:style w:type="paragraph" w:customStyle="1" w:styleId="786B308999ED4D27962F48D7A69ADDC5">
    <w:name w:val="786B308999ED4D27962F48D7A69ADDC5"/>
    <w:rsid w:val="00C90C02"/>
  </w:style>
  <w:style w:type="paragraph" w:customStyle="1" w:styleId="EEC9FF73DCBA4399A500BEE903C41613">
    <w:name w:val="EEC9FF73DCBA4399A500BEE903C41613"/>
    <w:rsid w:val="00C90C02"/>
  </w:style>
  <w:style w:type="paragraph" w:customStyle="1" w:styleId="0D7110655AE14047A8455A4779649D61">
    <w:name w:val="0D7110655AE14047A8455A4779649D61"/>
    <w:rsid w:val="00C90C02"/>
  </w:style>
  <w:style w:type="paragraph" w:customStyle="1" w:styleId="1A3F39E327B44F0AB933E106E8A4E189">
    <w:name w:val="1A3F39E327B44F0AB933E106E8A4E189"/>
    <w:rsid w:val="00C90C02"/>
  </w:style>
  <w:style w:type="paragraph" w:customStyle="1" w:styleId="3E86D1AC30554F37A8E05A4DD4489AC0">
    <w:name w:val="3E86D1AC30554F37A8E05A4DD4489AC0"/>
    <w:rsid w:val="00C90C02"/>
  </w:style>
  <w:style w:type="paragraph" w:customStyle="1" w:styleId="98B50EEDDF244F4BA7AF59AE3453921E">
    <w:name w:val="98B50EEDDF244F4BA7AF59AE3453921E"/>
    <w:rsid w:val="00C90C02"/>
  </w:style>
  <w:style w:type="character" w:styleId="PlaceholderText">
    <w:name w:val="Placeholder Text"/>
    <w:basedOn w:val="DefaultParagraphFont"/>
    <w:uiPriority w:val="99"/>
    <w:unhideWhenUsed/>
    <w:rsid w:val="0060112D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0C02"/>
    <w:rPr>
      <w:rFonts w:asciiTheme="majorHAnsi" w:eastAsiaTheme="minorHAnsi" w:hAnsiTheme="majorHAnsi" w:cstheme="minorHAnsi"/>
      <w:i/>
      <w:color w:val="C0504D" w:themeColor="accent2"/>
      <w:lang w:val="en-US" w:eastAsia="ja-JP"/>
    </w:rPr>
  </w:style>
  <w:style w:type="character" w:styleId="Hyperlink">
    <w:name w:val="Hyperlink"/>
    <w:basedOn w:val="DefaultParagraphFont"/>
    <w:uiPriority w:val="99"/>
    <w:unhideWhenUsed/>
    <w:rsid w:val="0060112D"/>
    <w:rPr>
      <w:color w:val="0000FF" w:themeColor="hyperlink"/>
      <w:u w:val="single"/>
    </w:rPr>
  </w:style>
  <w:style w:type="character" w:styleId="SubtleEmphasis">
    <w:name w:val="Subtle Emphasis"/>
    <w:basedOn w:val="DefaultParagraphFont"/>
    <w:uiPriority w:val="19"/>
    <w:qFormat/>
    <w:rsid w:val="0060112D"/>
    <w:rPr>
      <w:rFonts w:asciiTheme="minorHAnsi" w:hAnsiTheme="minorHAnsi"/>
      <w:i/>
      <w:color w:val="006666"/>
    </w:rPr>
  </w:style>
  <w:style w:type="character" w:styleId="SubtleReference">
    <w:name w:val="Subtle Reference"/>
    <w:basedOn w:val="DefaultParagraphFont"/>
    <w:uiPriority w:val="31"/>
    <w:qFormat/>
    <w:rsid w:val="00213F20"/>
    <w:rPr>
      <w:rFonts w:cs="Times New Roman"/>
      <w:i/>
      <w:color w:val="4E4F89"/>
    </w:rPr>
  </w:style>
  <w:style w:type="paragraph" w:customStyle="1" w:styleId="1A3F39E327B44F0AB933E106E8A4E1891">
    <w:name w:val="1A3F39E327B44F0AB933E106E8A4E1891"/>
    <w:rsid w:val="00213F20"/>
    <w:rPr>
      <w:rFonts w:eastAsiaTheme="minorHAnsi" w:cstheme="minorHAnsi"/>
      <w:sz w:val="20"/>
      <w:szCs w:val="20"/>
      <w:lang w:val="en-US" w:eastAsia="ja-JP"/>
    </w:rPr>
  </w:style>
  <w:style w:type="paragraph" w:styleId="IntenseQuote">
    <w:name w:val="Intense Quote"/>
    <w:basedOn w:val="Normal"/>
    <w:link w:val="IntenseQuoteChar"/>
    <w:uiPriority w:val="30"/>
    <w:qFormat/>
    <w:rsid w:val="00EF74B9"/>
    <w:pPr>
      <w:pBdr>
        <w:top w:val="threeDEngrave" w:sz="6" w:space="10" w:color="C0504D" w:themeColor="accent2"/>
        <w:bottom w:val="single" w:sz="4" w:space="10" w:color="C0504D" w:themeColor="accent2"/>
      </w:pBdr>
      <w:spacing w:before="360" w:after="360" w:line="324" w:lineRule="auto"/>
      <w:ind w:left="1080" w:right="1080"/>
    </w:pPr>
    <w:rPr>
      <w:rFonts w:eastAsiaTheme="minorHAnsi" w:cstheme="minorHAnsi"/>
      <w:i/>
      <w:color w:val="C0504D" w:themeColor="accent2"/>
      <w:lang w:val="en-US" w:eastAsia="ja-JP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74B9"/>
    <w:rPr>
      <w:rFonts w:eastAsiaTheme="minorHAnsi" w:cstheme="minorHAnsi"/>
      <w:i/>
      <w:color w:val="C0504D" w:themeColor="accent2"/>
      <w:lang w:val="en-US" w:eastAsia="ja-JP"/>
    </w:rPr>
  </w:style>
  <w:style w:type="paragraph" w:customStyle="1" w:styleId="1A3F39E327B44F0AB933E106E8A4E1892">
    <w:name w:val="1A3F39E327B44F0AB933E106E8A4E1892"/>
    <w:rsid w:val="00EF74B9"/>
    <w:rPr>
      <w:rFonts w:eastAsiaTheme="minorHAnsi" w:cstheme="minorHAnsi"/>
      <w:sz w:val="20"/>
      <w:szCs w:val="20"/>
      <w:lang w:val="en-US" w:eastAsia="ja-JP"/>
    </w:rPr>
  </w:style>
  <w:style w:type="paragraph" w:styleId="ListParagraph">
    <w:name w:val="List Paragraph"/>
    <w:basedOn w:val="Normal"/>
    <w:uiPriority w:val="36"/>
    <w:unhideWhenUsed/>
    <w:qFormat/>
    <w:rsid w:val="004C3696"/>
    <w:pPr>
      <w:ind w:left="720"/>
      <w:contextualSpacing/>
    </w:pPr>
    <w:rPr>
      <w:rFonts w:eastAsiaTheme="minorHAnsi" w:cstheme="minorHAnsi"/>
      <w:sz w:val="20"/>
      <w:szCs w:val="20"/>
      <w:lang w:val="en-US" w:eastAsia="ja-JP"/>
    </w:rPr>
  </w:style>
  <w:style w:type="paragraph" w:customStyle="1" w:styleId="1A3F39E327B44F0AB933E106E8A4E1893">
    <w:name w:val="1A3F39E327B44F0AB933E106E8A4E1893"/>
    <w:rsid w:val="004C3696"/>
    <w:rPr>
      <w:rFonts w:eastAsiaTheme="minorHAnsi" w:cstheme="minorHAnsi"/>
      <w:sz w:val="20"/>
      <w:szCs w:val="20"/>
      <w:lang w:val="en-US" w:eastAsia="ja-JP"/>
    </w:rPr>
  </w:style>
  <w:style w:type="paragraph" w:customStyle="1" w:styleId="1A3F39E327B44F0AB933E106E8A4E1894">
    <w:name w:val="1A3F39E327B44F0AB933E106E8A4E1894"/>
    <w:rsid w:val="00564871"/>
    <w:rPr>
      <w:rFonts w:eastAsiaTheme="minorHAnsi" w:cstheme="minorHAnsi"/>
      <w:sz w:val="20"/>
      <w:szCs w:val="20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35B90"/>
    <w:pPr>
      <w:spacing w:after="0" w:line="240" w:lineRule="auto"/>
    </w:pPr>
    <w:rPr>
      <w:rFonts w:ascii="Tahoma" w:eastAsiaTheme="minorHAnsi" w:hAnsi="Tahoma" w:cs="Tahoma"/>
      <w:sz w:val="16"/>
      <w:szCs w:val="16"/>
      <w:lang w:val="en-US" w:eastAsia="ja-JP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5B90"/>
    <w:rPr>
      <w:rFonts w:ascii="Tahoma" w:eastAsiaTheme="minorHAnsi" w:hAnsi="Tahoma" w:cs="Tahoma"/>
      <w:sz w:val="16"/>
      <w:szCs w:val="16"/>
      <w:lang w:val="en-US" w:eastAsia="ja-JP"/>
    </w:rPr>
  </w:style>
  <w:style w:type="paragraph" w:customStyle="1" w:styleId="1A3F39E327B44F0AB933E106E8A4E1895">
    <w:name w:val="1A3F39E327B44F0AB933E106E8A4E1895"/>
    <w:rsid w:val="00935B90"/>
    <w:rPr>
      <w:rFonts w:eastAsiaTheme="minorHAnsi" w:cstheme="minorHAnsi"/>
      <w:sz w:val="20"/>
      <w:szCs w:val="20"/>
      <w:lang w:val="en-US" w:eastAsia="ja-JP"/>
    </w:rPr>
  </w:style>
  <w:style w:type="paragraph" w:customStyle="1" w:styleId="HeaderOdd">
    <w:name w:val="Header Odd"/>
    <w:basedOn w:val="Normal"/>
    <w:next w:val="1A3F39E327B44F0AB933E106E8A4E1895"/>
    <w:uiPriority w:val="39"/>
    <w:rsid w:val="00996951"/>
    <w:pPr>
      <w:pBdr>
        <w:bottom w:val="single" w:sz="4" w:space="1" w:color="auto"/>
      </w:pBdr>
      <w:tabs>
        <w:tab w:val="center" w:pos="4320"/>
        <w:tab w:val="right" w:pos="8640"/>
      </w:tabs>
      <w:jc w:val="right"/>
    </w:pPr>
    <w:rPr>
      <w:rFonts w:eastAsiaTheme="minorHAnsi" w:cstheme="minorHAnsi"/>
      <w:sz w:val="20"/>
      <w:szCs w:val="20"/>
      <w:lang w:val="en-US" w:eastAsia="ja-JP"/>
    </w:rPr>
  </w:style>
  <w:style w:type="paragraph" w:styleId="Header">
    <w:name w:val="header"/>
    <w:next w:val="HeaderOdd"/>
    <w:link w:val="HeaderChar"/>
    <w:uiPriority w:val="99"/>
    <w:semiHidden/>
    <w:unhideWhenUsed/>
    <w:rsid w:val="009969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96951"/>
  </w:style>
  <w:style w:type="paragraph" w:customStyle="1" w:styleId="1A3F39E327B44F0AB933E106E8A4E1896">
    <w:name w:val="1A3F39E327B44F0AB933E106E8A4E1896"/>
    <w:rsid w:val="00996951"/>
    <w:rPr>
      <w:rFonts w:eastAsiaTheme="minorHAnsi" w:cstheme="minorHAnsi"/>
      <w:sz w:val="20"/>
      <w:szCs w:val="20"/>
      <w:lang w:val="en-US" w:eastAsia="ja-JP"/>
    </w:rPr>
  </w:style>
  <w:style w:type="paragraph" w:customStyle="1" w:styleId="DefaultPlaceholderSubject10">
    <w:name w:val="DefaultPlaceholder_Subject10"/>
    <w:uiPriority w:val="39"/>
    <w:rsid w:val="006A67C9"/>
    <w:rPr>
      <w:rFonts w:eastAsiaTheme="minorHAnsi" w:cstheme="minorHAnsi"/>
      <w:i/>
      <w:color w:val="1F497D" w:themeColor="text2"/>
      <w:sz w:val="24"/>
      <w:szCs w:val="24"/>
      <w:lang w:val="en-US" w:eastAsia="en-US"/>
    </w:rPr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7.jpeg"/></Relationships>
</file>

<file path=word/theme/theme1.xml><?xml version="1.0" encoding="utf-8"?>
<a:theme xmlns:a="http://schemas.openxmlformats.org/drawingml/2006/main" name="Urban">
  <a:themeElements>
    <a:clrScheme name="Urban">
      <a:dk1>
        <a:sysClr val="windowText" lastClr="000000"/>
      </a:dk1>
      <a:lt1>
        <a:sysClr val="window" lastClr="FFFFFF"/>
      </a:lt1>
      <a:dk2>
        <a:srgbClr val="424456"/>
      </a:dk2>
      <a:lt2>
        <a:srgbClr val="DEDEDE"/>
      </a:lt2>
      <a:accent1>
        <a:srgbClr val="53548A"/>
      </a:accent1>
      <a:accent2>
        <a:srgbClr val="438086"/>
      </a:accent2>
      <a:accent3>
        <a:srgbClr val="A04DA3"/>
      </a:accent3>
      <a:accent4>
        <a:srgbClr val="C4652D"/>
      </a:accent4>
      <a:accent5>
        <a:srgbClr val="8B5D3D"/>
      </a:accent5>
      <a:accent6>
        <a:srgbClr val="5C92B5"/>
      </a:accent6>
      <a:hlink>
        <a:srgbClr val="67AFBD"/>
      </a:hlink>
      <a:folHlink>
        <a:srgbClr val="C2A874"/>
      </a:folHlink>
    </a:clrScheme>
    <a:fontScheme name="Urban">
      <a:majorFont>
        <a:latin typeface="Trebuchet MS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Georgia"/>
        <a:ea typeface=""/>
        <a:cs typeface=""/>
        <a:font script="Jpan" typeface="HG明朝B"/>
        <a:font script="Hang" typeface="맑은 고딕"/>
        <a:font script="Hans" typeface="宋体"/>
        <a:font script="Hant" typeface="新細明體"/>
        <a:font script="Arab" typeface="Arial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Urban">
      <a:fillStyleLst>
        <a:solidFill>
          <a:schemeClr val="phClr"/>
        </a:solidFill>
        <a:gradFill rotWithShape="1">
          <a:gsLst>
            <a:gs pos="0">
              <a:schemeClr val="phClr">
                <a:tint val="1000"/>
                <a:satMod val="255000"/>
              </a:schemeClr>
            </a:gs>
            <a:gs pos="55000">
              <a:schemeClr val="phClr">
                <a:tint val="12000"/>
                <a:satMod val="255000"/>
              </a:schemeClr>
            </a:gs>
            <a:gs pos="100000">
              <a:schemeClr val="phClr">
                <a:tint val="45000"/>
                <a:satMod val="250000"/>
              </a:schemeClr>
            </a:gs>
          </a:gsLst>
          <a:path path="circle">
            <a:fillToRect l="100000" r="280000" b="280000"/>
          </a:path>
        </a:gradFill>
        <a:gradFill rotWithShape="1">
          <a:gsLst>
            <a:gs pos="0">
              <a:schemeClr val="phClr">
                <a:tint val="43000"/>
                <a:satMod val="165000"/>
              </a:schemeClr>
            </a:gs>
            <a:gs pos="55000">
              <a:schemeClr val="phClr">
                <a:tint val="83000"/>
                <a:satMod val="155000"/>
              </a:schemeClr>
            </a:gs>
            <a:gs pos="100000">
              <a:schemeClr val="phClr">
                <a:shade val="85000"/>
              </a:schemeClr>
            </a:gs>
          </a:gsLst>
          <a:path path="circle">
            <a:fillToRect l="100000" r="280000" b="28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3175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1500" dist="25400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508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50800" dist="25400" dir="5400000" rotWithShape="0">
              <a:srgbClr val="000000">
                <a:alpha val="45000"/>
              </a:srgbClr>
            </a:outerShdw>
          </a:effectLst>
          <a:scene3d>
            <a:camera prst="orthographicFront" fov="0">
              <a:rot lat="0" lon="0" rev="0"/>
            </a:camera>
            <a:lightRig rig="flat" dir="t">
              <a:rot lat="0" lon="0" rev="20040000"/>
            </a:lightRig>
          </a:scene3d>
          <a:sp3d contourW="12700" prstMaterial="dkEdge">
            <a:bevelT w="25400" h="38100" prst="convex"/>
            <a:contourClr>
              <a:schemeClr val="phClr">
                <a:satMod val="115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100000">
              <a:schemeClr val="phClr">
                <a:tint val="80000"/>
                <a:satMod val="250000"/>
              </a:schemeClr>
            </a:gs>
            <a:gs pos="60000">
              <a:schemeClr val="phClr">
                <a:shade val="38000"/>
                <a:satMod val="175000"/>
              </a:schemeClr>
            </a:gs>
            <a:gs pos="0">
              <a:schemeClr val="phClr">
                <a:shade val="30000"/>
                <a:satMod val="175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48000"/>
              </a:schemeClr>
              <a:schemeClr val="phClr">
                <a:tint val="96000"/>
                <a:satMod val="150000"/>
              </a:schemeClr>
            </a:duotone>
          </a:blip>
          <a:tile tx="0" ty="0" sx="80000" sy="8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2010-11-18T00:00:00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tns:customPropertyEditors xmlns:tns="http://schemas.microsoft.com/office/2006/customDocumentInformationPanel">
  <tns:showOnOpen>false</tns:showOnOpen>
  <tns:defaultPropertyEditorNamespace>Standard properties</tns:defaultPropertyEditorNamespace>
</tns:customPropertyEditor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34532E5-2547-41BC-8EAA-2957FD248C6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55297A3-F999-42B8-B2C1-CB5E6CFA54CD}">
  <ds:schemaRefs>
    <ds:schemaRef ds:uri="http://schemas.microsoft.com/office/2006/customDocumentInformationPanel"/>
  </ds:schemaRefs>
</ds:datastoreItem>
</file>

<file path=customXml/itemProps4.xml><?xml version="1.0" encoding="utf-8"?>
<ds:datastoreItem xmlns:ds="http://schemas.openxmlformats.org/officeDocument/2006/customXml" ds:itemID="{0E77E64D-774D-4B21-9D58-46DD88CB54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UrbanReport(2)</Template>
  <TotalTime>3740</TotalTime>
  <Pages>1</Pages>
  <Words>3095</Words>
  <Characters>17642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EclipsePOS User Guide </vt:lpstr>
    </vt:vector>
  </TitlesOfParts>
  <Company>HP</Company>
  <LinksUpToDate>false</LinksUpToDate>
  <CharactersWithSpaces>20696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EclipsePOS User Guide </dc:title>
  <dc:subject>Simplifying Point of Sales for Retail and Restaurants</dc:subject>
  <dc:creator/>
  <cp:lastModifiedBy>naushard</cp:lastModifiedBy>
  <cp:revision>33</cp:revision>
  <cp:lastPrinted>2010-12-04T15:48:00Z</cp:lastPrinted>
  <dcterms:created xsi:type="dcterms:W3CDTF">2010-11-18T14:23:00Z</dcterms:created>
  <dcterms:modified xsi:type="dcterms:W3CDTF">2011-06-14T15:49:00Z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TC101927579990</vt:lpwstr>
  </property>
</Properties>
</file>